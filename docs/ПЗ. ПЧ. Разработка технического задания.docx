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050" w:rsidRDefault="00D52050" w:rsidP="00D52050">
      <w:r>
        <w:t>На стороне клиента:</w:t>
      </w:r>
    </w:p>
    <w:p w:rsidR="00D52050" w:rsidRDefault="00D52050" w:rsidP="00D52050">
      <w:pPr>
        <w:pStyle w:val="a9"/>
        <w:numPr>
          <w:ilvl w:val="0"/>
          <w:numId w:val="2"/>
        </w:numPr>
      </w:pPr>
      <w:r>
        <w:rPr>
          <w:lang w:val="en-US"/>
        </w:rPr>
        <w:t>HTML5</w:t>
      </w:r>
      <w:r>
        <w:t xml:space="preserve"> и </w:t>
      </w:r>
      <w:r>
        <w:rPr>
          <w:lang w:val="en-US"/>
        </w:rPr>
        <w:t>CSS3;</w:t>
      </w:r>
    </w:p>
    <w:p w:rsidR="00D52050" w:rsidRDefault="00D52050" w:rsidP="00D52050">
      <w:r>
        <w:t>Данные языки разметки являются основными при разработке веб-сайтов и веб-приложений. Однако они не являются единственными, а всего лишь наиболее часто используемые.</w:t>
      </w:r>
    </w:p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>Фреймворк</w:t>
      </w:r>
      <w:r>
        <w:rPr>
          <w:lang w:val="en-US"/>
        </w:rPr>
        <w:t xml:space="preserve"> Bootstrap 3;</w:t>
      </w:r>
    </w:p>
    <w:p w:rsidR="00D52050" w:rsidRDefault="00D52050" w:rsidP="00D52050">
      <w:r>
        <w:t>Данный фреймворк был выбран для решения следующих задач: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Адаптивная вёрстка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Готовые визуальные элементы (такие как кнопки, ссылки, надписи и т.д.)</w:t>
      </w:r>
    </w:p>
    <w:p w:rsidR="00D52050" w:rsidRDefault="00D52050" w:rsidP="00D52050">
      <w:pPr>
        <w:pStyle w:val="a9"/>
        <w:numPr>
          <w:ilvl w:val="0"/>
          <w:numId w:val="5"/>
        </w:numPr>
      </w:pPr>
      <w:r>
        <w:t>Готовые интерактивные элементы (такие как вкладки, панели и т.д.)</w:t>
      </w:r>
    </w:p>
    <w:p w:rsidR="00D52050" w:rsidRPr="00DF2BA4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Язык программирования </w:t>
      </w:r>
      <w:r>
        <w:rPr>
          <w:lang w:val="en-US"/>
        </w:rPr>
        <w:t>JavaScript;</w:t>
      </w:r>
    </w:p>
    <w:p w:rsidR="00D52050" w:rsidRDefault="00D52050" w:rsidP="00D52050"/>
    <w:p w:rsidR="00D52050" w:rsidRDefault="00D52050" w:rsidP="00D52050"/>
    <w:p w:rsidR="00D52050" w:rsidRDefault="00D52050" w:rsidP="00D52050">
      <w:pPr>
        <w:pStyle w:val="a9"/>
        <w:numPr>
          <w:ilvl w:val="0"/>
          <w:numId w:val="2"/>
        </w:numPr>
      </w:pPr>
      <w:r>
        <w:t xml:space="preserve">Библиотека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:rsidR="00D52050" w:rsidRPr="00726084" w:rsidRDefault="00D52050" w:rsidP="00D52050">
      <w:r>
        <w:t xml:space="preserve">Данная библиотека была выбрана лишь для решения одной задачи – это упрощения взаимодействия с </w:t>
      </w:r>
      <w:r>
        <w:rPr>
          <w:lang w:val="en-US"/>
        </w:rPr>
        <w:t>DOM</w:t>
      </w:r>
      <w:r>
        <w:t>-элементами.</w:t>
      </w:r>
    </w:p>
    <w:p w:rsidR="00D52050" w:rsidRDefault="00D52050" w:rsidP="00D52050"/>
    <w:p w:rsidR="00D52050" w:rsidRDefault="00D52050" w:rsidP="00D52050">
      <w:r>
        <w:t>На стороне сервера: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Язык программирования </w:t>
      </w:r>
      <w:r>
        <w:rPr>
          <w:lang w:val="en-US"/>
        </w:rPr>
        <w:t>PHP</w:t>
      </w:r>
      <w:r w:rsidRPr="00DF2BA4">
        <w:t>7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t xml:space="preserve">Фреймворк </w:t>
      </w:r>
      <w:proofErr w:type="spellStart"/>
      <w:r>
        <w:rPr>
          <w:lang w:val="en-US"/>
        </w:rPr>
        <w:t>Laravel</w:t>
      </w:r>
      <w:proofErr w:type="spellEnd"/>
      <w:r>
        <w:t xml:space="preserve"> 5.6</w:t>
      </w:r>
      <w:r>
        <w:rPr>
          <w:lang w:val="en-US"/>
        </w:rPr>
        <w:t>;</w:t>
      </w:r>
    </w:p>
    <w:p w:rsidR="00D52050" w:rsidRDefault="00D52050" w:rsidP="00D52050">
      <w:pPr>
        <w:pStyle w:val="a9"/>
        <w:numPr>
          <w:ilvl w:val="0"/>
          <w:numId w:val="4"/>
        </w:numPr>
      </w:pPr>
      <w:r>
        <w:rPr>
          <w:lang w:val="en-US"/>
        </w:rPr>
        <w:t>Composer;</w:t>
      </w:r>
    </w:p>
    <w:p w:rsidR="00D52050" w:rsidRPr="00A12E1C" w:rsidRDefault="00D52050" w:rsidP="00D52050">
      <w:pPr>
        <w:pStyle w:val="a9"/>
        <w:numPr>
          <w:ilvl w:val="0"/>
          <w:numId w:val="4"/>
        </w:numPr>
      </w:pPr>
      <w:r>
        <w:t xml:space="preserve">Сервер </w:t>
      </w:r>
      <w:r>
        <w:rPr>
          <w:lang w:val="en-US"/>
        </w:rPr>
        <w:t>Apache 2.0.</w:t>
      </w:r>
    </w:p>
    <w:p w:rsidR="00D52050" w:rsidRDefault="00D52050" w:rsidP="00D52050">
      <w:r>
        <w:t>База данных:</w:t>
      </w:r>
    </w:p>
    <w:p w:rsidR="00D52050" w:rsidRDefault="00D52050" w:rsidP="00D52050">
      <w:pPr>
        <w:pStyle w:val="a9"/>
        <w:numPr>
          <w:ilvl w:val="0"/>
          <w:numId w:val="3"/>
        </w:numPr>
      </w:pPr>
      <w:r>
        <w:rPr>
          <w:lang w:val="en-US"/>
        </w:rPr>
        <w:t>MySQL 5.6</w:t>
      </w:r>
    </w:p>
    <w:p w:rsidR="007E56FC" w:rsidRPr="007E56FC" w:rsidRDefault="007E56FC" w:rsidP="00AC61FE">
      <w:bookmarkStart w:id="0" w:name="_GoBack"/>
      <w:bookmarkEnd w:id="0"/>
    </w:p>
    <w:sectPr w:rsidR="007E56FC" w:rsidRPr="007E56FC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4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F1A2C"/>
    <w:rsid w:val="001A5A34"/>
    <w:rsid w:val="002A3507"/>
    <w:rsid w:val="002A3F55"/>
    <w:rsid w:val="00571FD3"/>
    <w:rsid w:val="006921B6"/>
    <w:rsid w:val="00725C2D"/>
    <w:rsid w:val="007C6E2F"/>
    <w:rsid w:val="007E56FC"/>
    <w:rsid w:val="00877865"/>
    <w:rsid w:val="009442E0"/>
    <w:rsid w:val="00AC61FE"/>
    <w:rsid w:val="00AF32AD"/>
    <w:rsid w:val="00C343E6"/>
    <w:rsid w:val="00D5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0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5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680ED-8221-448D-989E-9BC247EB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3</cp:revision>
  <dcterms:created xsi:type="dcterms:W3CDTF">2018-06-01T11:03:00Z</dcterms:created>
  <dcterms:modified xsi:type="dcterms:W3CDTF">2018-06-01T11:03:00Z</dcterms:modified>
</cp:coreProperties>
</file>