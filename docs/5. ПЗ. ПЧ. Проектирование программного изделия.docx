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A64F52" w:rsidP="004B74D8">
      <w:pPr>
        <w:pStyle w:val="2"/>
      </w:pPr>
      <w:r>
        <w:t xml:space="preserve">2.2 </w:t>
      </w:r>
      <w:r w:rsidR="004B74D8">
        <w:t>Проектирование программного обеспечения</w:t>
      </w:r>
    </w:p>
    <w:p w:rsidR="004B74D8" w:rsidRPr="00892F49" w:rsidRDefault="00A64F52" w:rsidP="00D365AE">
      <w:pPr>
        <w:pStyle w:val="2"/>
      </w:pPr>
      <w:r>
        <w:t xml:space="preserve">2.2.1 </w:t>
      </w:r>
      <w:r w:rsidR="00F8278B">
        <w:t>Проектирование базы данных</w:t>
      </w:r>
    </w:p>
    <w:p w:rsidR="00441D02" w:rsidRPr="003D7104" w:rsidRDefault="003E20ED" w:rsidP="006766E8">
      <w:pPr>
        <w:pStyle w:val="2"/>
      </w:pPr>
      <w:r w:rsidRPr="003E20ED">
        <w:t>2.2.</w:t>
      </w:r>
      <w:r>
        <w:t>1.2</w:t>
      </w:r>
      <w:r w:rsidR="003D7104" w:rsidRPr="003E20ED">
        <w:t xml:space="preserve"> </w:t>
      </w:r>
      <w:r w:rsidR="004F4A26">
        <w:t>Проектирование таблиц</w:t>
      </w:r>
    </w:p>
    <w:p w:rsidR="00F54F82" w:rsidRDefault="00D053E7" w:rsidP="004B74D8">
      <w:r>
        <w:t xml:space="preserve">Исходными данными для проектирования </w:t>
      </w:r>
      <w:r w:rsidR="00020771">
        <w:t>ново</w:t>
      </w:r>
      <w:r w:rsidR="00E1411E">
        <w:t xml:space="preserve">й </w:t>
      </w:r>
      <w:r>
        <w:t>базы данных</w:t>
      </w:r>
      <w:r w:rsidR="00E1411E">
        <w:t xml:space="preserve"> явля</w:t>
      </w:r>
      <w:r w:rsidR="00337BC5">
        <w:t xml:space="preserve">ется уже </w:t>
      </w:r>
      <w:proofErr w:type="gramStart"/>
      <w:r w:rsidR="00337BC5">
        <w:t>разработанная</w:t>
      </w:r>
      <w:proofErr w:type="gramEnd"/>
      <w:r w:rsidR="00337BC5">
        <w:t xml:space="preserve"> ранее, в существующей версии портала</w:t>
      </w:r>
      <w:r>
        <w:t>.</w:t>
      </w:r>
      <w:r w:rsidR="001740CB">
        <w:t xml:space="preserve"> Следовательно, в новой базе данных необходимо учесть недостатки</w:t>
      </w:r>
      <w:r w:rsidR="00337BC5">
        <w:t xml:space="preserve"> существующей</w:t>
      </w:r>
      <w:r w:rsidR="001740CB">
        <w:t xml:space="preserve"> и исправить их.</w:t>
      </w:r>
    </w:p>
    <w:p w:rsidR="00F8278B" w:rsidRDefault="00E50749" w:rsidP="004B74D8">
      <w:r>
        <w:t>В связи с тем, что в существующей базе данных таблицы не имеют какого-либо общего префикса для обозначения назначения, то в новой базе данных предлагается</w:t>
      </w:r>
      <w:r w:rsidR="00F35EBF">
        <w:t xml:space="preserve"> ввести следующие префиксы, которые обозначают категорию таблиц.</w:t>
      </w:r>
    </w:p>
    <w:p w:rsidR="00F35EBF" w:rsidRDefault="00F35EBF" w:rsidP="004B74D8">
      <w:r>
        <w:t>Можно выделить две основные категории:</w:t>
      </w:r>
    </w:p>
    <w:p w:rsidR="00F35EBF" w:rsidRDefault="00F35EBF" w:rsidP="00F35EBF">
      <w:pPr>
        <w:pStyle w:val="aa"/>
        <w:numPr>
          <w:ilvl w:val="0"/>
          <w:numId w:val="19"/>
        </w:numPr>
      </w:pPr>
      <w:r>
        <w:t>кодовые словари</w:t>
      </w:r>
      <w:r w:rsidR="009019D0">
        <w:rPr>
          <w:lang w:val="en-US"/>
        </w:rPr>
        <w:t xml:space="preserve"> (</w:t>
      </w:r>
      <w:r w:rsidR="009019D0">
        <w:t>префикс</w:t>
      </w:r>
      <w:r w:rsidR="009019D0">
        <w:rPr>
          <w:lang w:val="en-US"/>
        </w:rPr>
        <w:t xml:space="preserve"> List)</w:t>
      </w:r>
      <w:r>
        <w:t>,</w:t>
      </w:r>
    </w:p>
    <w:p w:rsidR="00F35EBF" w:rsidRDefault="00B50D78" w:rsidP="00F35EBF">
      <w:pPr>
        <w:pStyle w:val="aa"/>
        <w:numPr>
          <w:ilvl w:val="0"/>
          <w:numId w:val="19"/>
        </w:numPr>
      </w:pPr>
      <w:r>
        <w:t>данные</w:t>
      </w:r>
      <w:r w:rsidR="009019D0">
        <w:t xml:space="preserve"> (префикс </w:t>
      </w:r>
      <w:r w:rsidR="009019D0">
        <w:rPr>
          <w:lang w:val="en-US"/>
        </w:rPr>
        <w:t>IEP</w:t>
      </w:r>
      <w:r w:rsidR="009019D0">
        <w:t>)</w:t>
      </w:r>
      <w:r>
        <w:t>.</w:t>
      </w:r>
    </w:p>
    <w:p w:rsidR="00F8278B" w:rsidRDefault="00036B04" w:rsidP="004B74D8">
      <w:r>
        <w:t>В качестве таблиц, которые</w:t>
      </w:r>
      <w:r w:rsidR="00FE403D">
        <w:t xml:space="preserve"> </w:t>
      </w:r>
      <w:r>
        <w:t xml:space="preserve">являются кодовыми словарями, </w:t>
      </w:r>
      <w:r w:rsidR="001062C3">
        <w:t xml:space="preserve">приведены </w:t>
      </w:r>
      <w:r>
        <w:t xml:space="preserve">в </w:t>
      </w:r>
      <w:r w:rsidR="00A76E40">
        <w:t>(Таблица</w:t>
      </w:r>
      <w:proofErr w:type="gramStart"/>
      <w:r w:rsidR="00A76E40">
        <w:t xml:space="preserve"> )</w:t>
      </w:r>
      <w:proofErr w:type="gramEnd"/>
      <w:r w:rsidR="00A76E40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2823"/>
        <w:gridCol w:w="4570"/>
        <w:gridCol w:w="2516"/>
      </w:tblGrid>
      <w:tr w:rsidR="00FE403D" w:rsidRPr="00402FD8" w:rsidTr="00FE403D">
        <w:tc>
          <w:tcPr>
            <w:tcW w:w="512" w:type="dxa"/>
            <w:shd w:val="clear" w:color="auto" w:fill="D9D9D9" w:themeFill="background1" w:themeFillShade="D9"/>
            <w:vAlign w:val="center"/>
          </w:tcPr>
          <w:p w:rsidR="00FE403D" w:rsidRPr="00402FD8" w:rsidRDefault="00FE403D" w:rsidP="009236F6">
            <w:pPr>
              <w:pStyle w:val="a3"/>
              <w:jc w:val="center"/>
              <w:rPr>
                <w:b/>
              </w:rPr>
            </w:pPr>
            <w:r w:rsidRPr="00402FD8">
              <w:rPr>
                <w:b/>
              </w:rPr>
              <w:t>№</w:t>
            </w:r>
          </w:p>
        </w:tc>
        <w:tc>
          <w:tcPr>
            <w:tcW w:w="2823" w:type="dxa"/>
            <w:shd w:val="clear" w:color="auto" w:fill="D9D9D9" w:themeFill="background1" w:themeFillShade="D9"/>
          </w:tcPr>
          <w:p w:rsidR="00FE403D" w:rsidRPr="00402FD8" w:rsidRDefault="00FE403D" w:rsidP="005D752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Таблица</w:t>
            </w:r>
          </w:p>
        </w:tc>
        <w:tc>
          <w:tcPr>
            <w:tcW w:w="4570" w:type="dxa"/>
            <w:shd w:val="clear" w:color="auto" w:fill="D9D9D9" w:themeFill="background1" w:themeFillShade="D9"/>
          </w:tcPr>
          <w:p w:rsidR="00FE403D" w:rsidRPr="00402FD8" w:rsidRDefault="00FE403D" w:rsidP="005D7528">
            <w:pPr>
              <w:pStyle w:val="a3"/>
              <w:jc w:val="center"/>
              <w:rPr>
                <w:b/>
              </w:rPr>
            </w:pPr>
            <w:r w:rsidRPr="00402FD8">
              <w:rPr>
                <w:b/>
              </w:rPr>
              <w:t>Описание</w:t>
            </w:r>
          </w:p>
        </w:tc>
        <w:tc>
          <w:tcPr>
            <w:tcW w:w="2516" w:type="dxa"/>
            <w:shd w:val="clear" w:color="auto" w:fill="D9D9D9" w:themeFill="background1" w:themeFillShade="D9"/>
          </w:tcPr>
          <w:p w:rsidR="00FE403D" w:rsidRPr="00402FD8" w:rsidRDefault="00FE403D" w:rsidP="005D7528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Фиксированный</w:t>
            </w:r>
          </w:p>
        </w:tc>
      </w:tr>
      <w:tr w:rsidR="00FE403D" w:rsidTr="00FE403D">
        <w:tc>
          <w:tcPr>
            <w:tcW w:w="512" w:type="dxa"/>
            <w:vAlign w:val="center"/>
          </w:tcPr>
          <w:p w:rsidR="00FE403D" w:rsidRPr="009236F6" w:rsidRDefault="00FE403D" w:rsidP="009236F6">
            <w:pPr>
              <w:pStyle w:val="a3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FE403D" w:rsidRPr="00036B04" w:rsidRDefault="00FE403D" w:rsidP="005D7528">
            <w:pPr>
              <w:pStyle w:val="a3"/>
            </w:pPr>
            <w:proofErr w:type="spellStart"/>
            <w:r>
              <w:rPr>
                <w:lang w:val="en-US"/>
              </w:rPr>
              <w:t>ListAccountType</w:t>
            </w:r>
            <w:proofErr w:type="spellEnd"/>
          </w:p>
        </w:tc>
        <w:tc>
          <w:tcPr>
            <w:tcW w:w="4570" w:type="dxa"/>
          </w:tcPr>
          <w:p w:rsidR="00FE403D" w:rsidRDefault="00FE403D" w:rsidP="005D7528">
            <w:pPr>
              <w:pStyle w:val="a3"/>
            </w:pPr>
            <w:r>
              <w:t>Список типов аккаунтов на портале</w:t>
            </w:r>
          </w:p>
        </w:tc>
        <w:tc>
          <w:tcPr>
            <w:tcW w:w="2516" w:type="dxa"/>
            <w:vAlign w:val="center"/>
          </w:tcPr>
          <w:p w:rsidR="00FE403D" w:rsidRDefault="00FE403D" w:rsidP="00FE403D">
            <w:pPr>
              <w:pStyle w:val="a3"/>
              <w:jc w:val="center"/>
            </w:pPr>
            <w:r>
              <w:t>+</w:t>
            </w:r>
          </w:p>
        </w:tc>
      </w:tr>
      <w:tr w:rsidR="00FE403D" w:rsidTr="00FE403D">
        <w:tc>
          <w:tcPr>
            <w:tcW w:w="512" w:type="dxa"/>
            <w:vAlign w:val="center"/>
          </w:tcPr>
          <w:p w:rsidR="00FE403D" w:rsidRPr="006D31F2" w:rsidRDefault="00FE403D" w:rsidP="00200883">
            <w:pPr>
              <w:pStyle w:val="a3"/>
              <w:jc w:val="center"/>
            </w:pPr>
            <w:r>
              <w:t>2</w:t>
            </w:r>
          </w:p>
        </w:tc>
        <w:tc>
          <w:tcPr>
            <w:tcW w:w="2823" w:type="dxa"/>
          </w:tcPr>
          <w:p w:rsidR="00FE403D" w:rsidRDefault="00FE403D" w:rsidP="002008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ListEducationForm</w:t>
            </w:r>
            <w:proofErr w:type="spellEnd"/>
          </w:p>
        </w:tc>
        <w:tc>
          <w:tcPr>
            <w:tcW w:w="4570" w:type="dxa"/>
          </w:tcPr>
          <w:p w:rsidR="00FE403D" w:rsidRDefault="00FE403D" w:rsidP="00200883">
            <w:pPr>
              <w:pStyle w:val="a3"/>
            </w:pPr>
            <w:r>
              <w:t>Список форм обучения</w:t>
            </w:r>
          </w:p>
        </w:tc>
        <w:tc>
          <w:tcPr>
            <w:tcW w:w="2516" w:type="dxa"/>
            <w:vAlign w:val="center"/>
          </w:tcPr>
          <w:p w:rsidR="00FE403D" w:rsidRDefault="00FE403D" w:rsidP="00FE403D">
            <w:pPr>
              <w:pStyle w:val="a3"/>
              <w:jc w:val="center"/>
            </w:pPr>
            <w:r>
              <w:t>+</w:t>
            </w:r>
          </w:p>
        </w:tc>
      </w:tr>
      <w:tr w:rsidR="00FE403D" w:rsidTr="00FE403D">
        <w:tc>
          <w:tcPr>
            <w:tcW w:w="512" w:type="dxa"/>
            <w:vAlign w:val="center"/>
          </w:tcPr>
          <w:p w:rsidR="00FE403D" w:rsidRPr="00A425AF" w:rsidRDefault="00FE403D" w:rsidP="00200883">
            <w:pPr>
              <w:pStyle w:val="a3"/>
              <w:jc w:val="center"/>
            </w:pPr>
            <w:r>
              <w:t>3</w:t>
            </w:r>
          </w:p>
        </w:tc>
        <w:tc>
          <w:tcPr>
            <w:tcW w:w="2823" w:type="dxa"/>
          </w:tcPr>
          <w:p w:rsidR="00FE403D" w:rsidRDefault="00FE403D" w:rsidP="002008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ListEduactionPayForm</w:t>
            </w:r>
            <w:proofErr w:type="spellEnd"/>
          </w:p>
        </w:tc>
        <w:tc>
          <w:tcPr>
            <w:tcW w:w="4570" w:type="dxa"/>
          </w:tcPr>
          <w:p w:rsidR="00FE403D" w:rsidRDefault="00FE403D" w:rsidP="0066248D">
            <w:pPr>
              <w:pStyle w:val="a3"/>
            </w:pPr>
            <w:r>
              <w:t>Список форм оплат обучения</w:t>
            </w:r>
          </w:p>
        </w:tc>
        <w:tc>
          <w:tcPr>
            <w:tcW w:w="2516" w:type="dxa"/>
            <w:vAlign w:val="center"/>
          </w:tcPr>
          <w:p w:rsidR="00FE403D" w:rsidRDefault="00FE403D" w:rsidP="00FE403D">
            <w:pPr>
              <w:pStyle w:val="a3"/>
              <w:jc w:val="center"/>
            </w:pPr>
            <w:r>
              <w:t>+</w:t>
            </w:r>
          </w:p>
        </w:tc>
      </w:tr>
      <w:tr w:rsidR="00FE403D" w:rsidTr="00FE403D">
        <w:tc>
          <w:tcPr>
            <w:tcW w:w="512" w:type="dxa"/>
            <w:vAlign w:val="center"/>
          </w:tcPr>
          <w:p w:rsidR="00FE403D" w:rsidRPr="00AE5C89" w:rsidRDefault="00FE403D" w:rsidP="0020088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23" w:type="dxa"/>
          </w:tcPr>
          <w:p w:rsidR="00FE403D" w:rsidRDefault="00FE403D" w:rsidP="00200883">
            <w:pPr>
              <w:pStyle w:val="a3"/>
              <w:rPr>
                <w:lang w:val="en-US"/>
              </w:rPr>
            </w:pPr>
            <w:proofErr w:type="spellStart"/>
            <w:r w:rsidRPr="009B3273">
              <w:rPr>
                <w:lang w:val="en-US"/>
              </w:rPr>
              <w:t>ListEducaitonUnit</w:t>
            </w:r>
            <w:proofErr w:type="spellEnd"/>
          </w:p>
        </w:tc>
        <w:tc>
          <w:tcPr>
            <w:tcW w:w="4570" w:type="dxa"/>
          </w:tcPr>
          <w:p w:rsidR="00FE403D" w:rsidRDefault="00FE403D" w:rsidP="00200883">
            <w:pPr>
              <w:pStyle w:val="a3"/>
            </w:pPr>
            <w:r>
              <w:t>Список учебных отделений</w:t>
            </w:r>
          </w:p>
        </w:tc>
        <w:tc>
          <w:tcPr>
            <w:tcW w:w="2516" w:type="dxa"/>
            <w:vAlign w:val="center"/>
          </w:tcPr>
          <w:p w:rsidR="00FE403D" w:rsidRDefault="00FE403D" w:rsidP="00FE403D">
            <w:pPr>
              <w:pStyle w:val="a3"/>
              <w:jc w:val="center"/>
            </w:pPr>
            <w:r>
              <w:t>+/–</w:t>
            </w:r>
          </w:p>
        </w:tc>
      </w:tr>
      <w:tr w:rsidR="00FE403D" w:rsidTr="00FE403D">
        <w:tc>
          <w:tcPr>
            <w:tcW w:w="512" w:type="dxa"/>
            <w:vAlign w:val="center"/>
          </w:tcPr>
          <w:p w:rsidR="00FE403D" w:rsidRDefault="00FE403D" w:rsidP="0020088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23" w:type="dxa"/>
          </w:tcPr>
          <w:p w:rsidR="00FE403D" w:rsidRPr="009B3273" w:rsidRDefault="00FE403D" w:rsidP="002008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ListEducationPair</w:t>
            </w:r>
            <w:proofErr w:type="spellEnd"/>
          </w:p>
        </w:tc>
        <w:tc>
          <w:tcPr>
            <w:tcW w:w="4570" w:type="dxa"/>
          </w:tcPr>
          <w:p w:rsidR="00FE403D" w:rsidRDefault="00FE403D" w:rsidP="00200883">
            <w:pPr>
              <w:pStyle w:val="a3"/>
            </w:pPr>
            <w:r>
              <w:t>Список пар</w:t>
            </w:r>
          </w:p>
        </w:tc>
        <w:tc>
          <w:tcPr>
            <w:tcW w:w="2516" w:type="dxa"/>
            <w:vAlign w:val="center"/>
          </w:tcPr>
          <w:p w:rsidR="00FE403D" w:rsidRDefault="00FE403D" w:rsidP="00FE403D">
            <w:pPr>
              <w:pStyle w:val="a3"/>
              <w:jc w:val="center"/>
            </w:pPr>
            <w:r>
              <w:t>+</w:t>
            </w:r>
          </w:p>
        </w:tc>
      </w:tr>
      <w:tr w:rsidR="00FE403D" w:rsidTr="00FE403D">
        <w:tc>
          <w:tcPr>
            <w:tcW w:w="512" w:type="dxa"/>
            <w:vAlign w:val="center"/>
          </w:tcPr>
          <w:p w:rsidR="00FE403D" w:rsidRDefault="00FE403D" w:rsidP="0020088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23" w:type="dxa"/>
          </w:tcPr>
          <w:p w:rsidR="00FE403D" w:rsidRPr="009B3273" w:rsidRDefault="00FE403D" w:rsidP="002008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ListEducationDay</w:t>
            </w:r>
            <w:proofErr w:type="spellEnd"/>
          </w:p>
        </w:tc>
        <w:tc>
          <w:tcPr>
            <w:tcW w:w="4570" w:type="dxa"/>
          </w:tcPr>
          <w:p w:rsidR="00FE403D" w:rsidRDefault="00FE403D" w:rsidP="00200883">
            <w:pPr>
              <w:pStyle w:val="a3"/>
            </w:pPr>
            <w:r>
              <w:t>Список учебных дней</w:t>
            </w:r>
          </w:p>
        </w:tc>
        <w:tc>
          <w:tcPr>
            <w:tcW w:w="2516" w:type="dxa"/>
            <w:vAlign w:val="center"/>
          </w:tcPr>
          <w:p w:rsidR="00FE403D" w:rsidRDefault="00FE403D" w:rsidP="00FE403D">
            <w:pPr>
              <w:pStyle w:val="a3"/>
              <w:jc w:val="center"/>
            </w:pPr>
            <w:r>
              <w:t>+</w:t>
            </w:r>
          </w:p>
        </w:tc>
      </w:tr>
      <w:tr w:rsidR="00FE403D" w:rsidTr="00FE403D">
        <w:tc>
          <w:tcPr>
            <w:tcW w:w="512" w:type="dxa"/>
            <w:vAlign w:val="center"/>
          </w:tcPr>
          <w:p w:rsidR="00FE403D" w:rsidRPr="00AE5C89" w:rsidRDefault="00FE403D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23" w:type="dxa"/>
          </w:tcPr>
          <w:p w:rsidR="00FE403D" w:rsidRDefault="00FE403D" w:rsidP="002008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ListRelationType</w:t>
            </w:r>
            <w:proofErr w:type="spellEnd"/>
          </w:p>
        </w:tc>
        <w:tc>
          <w:tcPr>
            <w:tcW w:w="4570" w:type="dxa"/>
          </w:tcPr>
          <w:p w:rsidR="00FE403D" w:rsidRPr="00503BAA" w:rsidRDefault="00FE403D" w:rsidP="00995593">
            <w:pPr>
              <w:pStyle w:val="a3"/>
            </w:pPr>
            <w:r>
              <w:t>Список типов родства</w:t>
            </w:r>
          </w:p>
        </w:tc>
        <w:tc>
          <w:tcPr>
            <w:tcW w:w="2516" w:type="dxa"/>
            <w:vAlign w:val="center"/>
          </w:tcPr>
          <w:p w:rsidR="00FE403D" w:rsidRDefault="00FE403D" w:rsidP="00FE403D">
            <w:pPr>
              <w:pStyle w:val="a3"/>
              <w:jc w:val="center"/>
            </w:pPr>
            <w:r>
              <w:t>–</w:t>
            </w:r>
          </w:p>
        </w:tc>
      </w:tr>
      <w:tr w:rsidR="00FE403D" w:rsidTr="00FE403D">
        <w:tc>
          <w:tcPr>
            <w:tcW w:w="512" w:type="dxa"/>
            <w:vAlign w:val="center"/>
          </w:tcPr>
          <w:p w:rsidR="00FE403D" w:rsidRPr="00DE2098" w:rsidRDefault="00FE403D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23" w:type="dxa"/>
          </w:tcPr>
          <w:p w:rsidR="00FE403D" w:rsidRPr="009B3273" w:rsidRDefault="00FE403D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ListSpecialty</w:t>
            </w:r>
            <w:proofErr w:type="spellEnd"/>
          </w:p>
        </w:tc>
        <w:tc>
          <w:tcPr>
            <w:tcW w:w="4570" w:type="dxa"/>
          </w:tcPr>
          <w:p w:rsidR="00FE403D" w:rsidRDefault="00FE403D" w:rsidP="005D7528">
            <w:pPr>
              <w:pStyle w:val="a3"/>
            </w:pPr>
            <w:r>
              <w:t>Список специальностей</w:t>
            </w:r>
          </w:p>
        </w:tc>
        <w:tc>
          <w:tcPr>
            <w:tcW w:w="2516" w:type="dxa"/>
            <w:vAlign w:val="center"/>
          </w:tcPr>
          <w:p w:rsidR="00FE403D" w:rsidRDefault="00FE403D" w:rsidP="00FE403D">
            <w:pPr>
              <w:pStyle w:val="a3"/>
              <w:jc w:val="center"/>
            </w:pPr>
            <w:r>
              <w:t>+/–</w:t>
            </w:r>
          </w:p>
        </w:tc>
      </w:tr>
      <w:tr w:rsidR="00FE403D" w:rsidTr="00FE403D">
        <w:tc>
          <w:tcPr>
            <w:tcW w:w="512" w:type="dxa"/>
            <w:vAlign w:val="center"/>
          </w:tcPr>
          <w:p w:rsidR="00FE403D" w:rsidRPr="00DE2098" w:rsidRDefault="00FE403D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23" w:type="dxa"/>
          </w:tcPr>
          <w:p w:rsidR="00FE403D" w:rsidRDefault="00FE403D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ListGroup</w:t>
            </w:r>
            <w:proofErr w:type="spellEnd"/>
          </w:p>
        </w:tc>
        <w:tc>
          <w:tcPr>
            <w:tcW w:w="4570" w:type="dxa"/>
          </w:tcPr>
          <w:p w:rsidR="00FE403D" w:rsidRPr="00B54E0E" w:rsidRDefault="00FE403D" w:rsidP="005D7528">
            <w:pPr>
              <w:pStyle w:val="a3"/>
              <w:rPr>
                <w:lang w:val="en-US"/>
              </w:rPr>
            </w:pPr>
            <w:r>
              <w:t>Список учебных групп</w:t>
            </w:r>
          </w:p>
        </w:tc>
        <w:tc>
          <w:tcPr>
            <w:tcW w:w="2516" w:type="dxa"/>
            <w:vAlign w:val="center"/>
          </w:tcPr>
          <w:p w:rsidR="00FE403D" w:rsidRDefault="00FE403D" w:rsidP="00FE403D">
            <w:pPr>
              <w:pStyle w:val="a3"/>
              <w:jc w:val="center"/>
            </w:pPr>
            <w:r>
              <w:t>–</w:t>
            </w:r>
          </w:p>
        </w:tc>
      </w:tr>
      <w:tr w:rsidR="00FE403D" w:rsidTr="00FE403D">
        <w:tc>
          <w:tcPr>
            <w:tcW w:w="512" w:type="dxa"/>
            <w:vAlign w:val="center"/>
          </w:tcPr>
          <w:p w:rsidR="00FE403D" w:rsidRPr="00DE2098" w:rsidRDefault="00FE403D" w:rsidP="009236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23" w:type="dxa"/>
          </w:tcPr>
          <w:p w:rsidR="00FE403D" w:rsidRDefault="00FE403D" w:rsidP="005D7528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ListSubject</w:t>
            </w:r>
            <w:proofErr w:type="spellEnd"/>
          </w:p>
        </w:tc>
        <w:tc>
          <w:tcPr>
            <w:tcW w:w="4570" w:type="dxa"/>
          </w:tcPr>
          <w:p w:rsidR="00FE403D" w:rsidRDefault="00FE403D" w:rsidP="005D7528">
            <w:pPr>
              <w:pStyle w:val="a3"/>
            </w:pPr>
            <w:r>
              <w:t>Список дисциплин</w:t>
            </w:r>
          </w:p>
        </w:tc>
        <w:tc>
          <w:tcPr>
            <w:tcW w:w="2516" w:type="dxa"/>
            <w:vAlign w:val="center"/>
          </w:tcPr>
          <w:p w:rsidR="00FE403D" w:rsidRDefault="00FE403D" w:rsidP="00FE403D">
            <w:pPr>
              <w:pStyle w:val="a3"/>
              <w:jc w:val="center"/>
            </w:pPr>
            <w:r>
              <w:t>–</w:t>
            </w:r>
          </w:p>
        </w:tc>
      </w:tr>
    </w:tbl>
    <w:p w:rsidR="00A76E40" w:rsidRDefault="00A76E40" w:rsidP="004B74D8"/>
    <w:p w:rsidR="00A76E40" w:rsidRDefault="00A76E40" w:rsidP="004B74D8">
      <w:r>
        <w:t xml:space="preserve">В качестве </w:t>
      </w:r>
      <w:r w:rsidR="002F353D">
        <w:t xml:space="preserve">таблиц, которые хранят данные </w:t>
      </w:r>
      <w:r>
        <w:t xml:space="preserve">получаем </w:t>
      </w:r>
      <w:r w:rsidR="001062C3">
        <w:t>следующий список, приведены</w:t>
      </w:r>
      <w:r w:rsidR="002F353D">
        <w:t xml:space="preserve"> в </w:t>
      </w:r>
      <w:r>
        <w:t>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845"/>
        <w:gridCol w:w="7042"/>
      </w:tblGrid>
      <w:tr w:rsidR="009236F6" w:rsidRPr="005D7528" w:rsidTr="00815475">
        <w:tc>
          <w:tcPr>
            <w:tcW w:w="534" w:type="dxa"/>
            <w:shd w:val="clear" w:color="auto" w:fill="D9D9D9" w:themeFill="background1" w:themeFillShade="D9"/>
          </w:tcPr>
          <w:p w:rsidR="009236F6" w:rsidRPr="005D7528" w:rsidRDefault="009236F6" w:rsidP="00200883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236F6" w:rsidRPr="004A21D7" w:rsidRDefault="004A21D7" w:rsidP="00200883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Таблица</w:t>
            </w:r>
          </w:p>
        </w:tc>
        <w:tc>
          <w:tcPr>
            <w:tcW w:w="7052" w:type="dxa"/>
            <w:shd w:val="clear" w:color="auto" w:fill="D9D9D9" w:themeFill="background1" w:themeFillShade="D9"/>
          </w:tcPr>
          <w:p w:rsidR="009236F6" w:rsidRPr="005D7528" w:rsidRDefault="009236F6" w:rsidP="00200883">
            <w:pPr>
              <w:pStyle w:val="a3"/>
              <w:jc w:val="center"/>
              <w:rPr>
                <w:b/>
              </w:rPr>
            </w:pPr>
            <w:r w:rsidRPr="005D7528">
              <w:rPr>
                <w:b/>
              </w:rPr>
              <w:t>Описание</w:t>
            </w:r>
          </w:p>
        </w:tc>
      </w:tr>
      <w:tr w:rsidR="00684A11" w:rsidRPr="005D7528" w:rsidTr="00EE7F4E">
        <w:tc>
          <w:tcPr>
            <w:tcW w:w="10421" w:type="dxa"/>
            <w:gridSpan w:val="3"/>
            <w:shd w:val="clear" w:color="auto" w:fill="D9D9D9" w:themeFill="background1" w:themeFillShade="D9"/>
          </w:tcPr>
          <w:p w:rsidR="00684A11" w:rsidRPr="005D7528" w:rsidRDefault="00684A11" w:rsidP="00200883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Аккаунты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9236F6" w:rsidRPr="00833D8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IEPAccount</w:t>
            </w:r>
            <w:proofErr w:type="spellEnd"/>
          </w:p>
        </w:tc>
        <w:tc>
          <w:tcPr>
            <w:tcW w:w="7052" w:type="dxa"/>
          </w:tcPr>
          <w:p w:rsidR="009236F6" w:rsidRDefault="00E91B4E" w:rsidP="001F3ECE">
            <w:pPr>
              <w:pStyle w:val="a3"/>
            </w:pPr>
            <w:r>
              <w:t>С</w:t>
            </w:r>
            <w:r w:rsidR="009236F6">
              <w:t>писок всех аккаунтов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9236F6" w:rsidRPr="00221B9A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IEPUnitManager</w:t>
            </w:r>
            <w:proofErr w:type="spellEnd"/>
          </w:p>
        </w:tc>
        <w:tc>
          <w:tcPr>
            <w:tcW w:w="7052" w:type="dxa"/>
          </w:tcPr>
          <w:p w:rsidR="009236F6" w:rsidRDefault="00E91B4E" w:rsidP="001F3ECE">
            <w:pPr>
              <w:pStyle w:val="a3"/>
            </w:pPr>
            <w:r>
              <w:t>Д</w:t>
            </w:r>
            <w:r w:rsidR="009236F6">
              <w:t>ополнительную информацию о заведующем отделением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3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IEPTeacher</w:t>
            </w:r>
            <w:proofErr w:type="spellEnd"/>
          </w:p>
        </w:tc>
        <w:tc>
          <w:tcPr>
            <w:tcW w:w="7052" w:type="dxa"/>
          </w:tcPr>
          <w:p w:rsidR="009236F6" w:rsidRDefault="00E91B4E" w:rsidP="00E91B4E">
            <w:pPr>
              <w:pStyle w:val="a3"/>
            </w:pPr>
            <w:r>
              <w:t>Д</w:t>
            </w:r>
            <w:r w:rsidR="009236F6">
              <w:t xml:space="preserve">ополнительную информацию о преподавателе 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</w:t>
            </w:r>
            <w:proofErr w:type="spellEnd"/>
          </w:p>
        </w:tc>
        <w:tc>
          <w:tcPr>
            <w:tcW w:w="7052" w:type="dxa"/>
          </w:tcPr>
          <w:p w:rsidR="009236F6" w:rsidRDefault="00E91B4E" w:rsidP="00200883">
            <w:pPr>
              <w:pStyle w:val="a3"/>
            </w:pPr>
            <w:r>
              <w:t>Д</w:t>
            </w:r>
            <w:r w:rsidR="009236F6">
              <w:t>ополнительную информацию о студенте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5</w:t>
            </w:r>
          </w:p>
        </w:tc>
        <w:tc>
          <w:tcPr>
            <w:tcW w:w="2835" w:type="dxa"/>
            <w:vAlign w:val="center"/>
          </w:tcPr>
          <w:p w:rsidR="009236F6" w:rsidRPr="00EC1D7E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IEPParent</w:t>
            </w:r>
            <w:proofErr w:type="spellEnd"/>
          </w:p>
        </w:tc>
        <w:tc>
          <w:tcPr>
            <w:tcW w:w="7052" w:type="dxa"/>
          </w:tcPr>
          <w:p w:rsidR="009236F6" w:rsidRDefault="00E91B4E" w:rsidP="00200883">
            <w:pPr>
              <w:pStyle w:val="a3"/>
            </w:pPr>
            <w:r>
              <w:t>Д</w:t>
            </w:r>
            <w:r w:rsidR="009236F6">
              <w:t>ополнительную информацию о родителе</w:t>
            </w:r>
          </w:p>
        </w:tc>
      </w:tr>
      <w:tr w:rsidR="00684A11" w:rsidTr="00EE7F4E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684A11" w:rsidRPr="00684A11" w:rsidRDefault="00684A11" w:rsidP="00684A11">
            <w:pPr>
              <w:pStyle w:val="a3"/>
              <w:jc w:val="center"/>
              <w:rPr>
                <w:b/>
              </w:rPr>
            </w:pPr>
            <w:r w:rsidRPr="00684A11">
              <w:rPr>
                <w:b/>
              </w:rPr>
              <w:t>Расписание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6</w:t>
            </w:r>
          </w:p>
        </w:tc>
        <w:tc>
          <w:tcPr>
            <w:tcW w:w="2835" w:type="dxa"/>
            <w:vAlign w:val="center"/>
          </w:tcPr>
          <w:p w:rsidR="009236F6" w:rsidRPr="00D53FD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IEPMainSchedule</w:t>
            </w:r>
            <w:proofErr w:type="spellEnd"/>
          </w:p>
        </w:tc>
        <w:tc>
          <w:tcPr>
            <w:tcW w:w="7052" w:type="dxa"/>
          </w:tcPr>
          <w:p w:rsidR="009236F6" w:rsidRDefault="00E91B4E" w:rsidP="00200883">
            <w:pPr>
              <w:pStyle w:val="a3"/>
            </w:pPr>
            <w:r>
              <w:t>О</w:t>
            </w:r>
            <w:r w:rsidR="009236F6">
              <w:t>сновное расписание</w:t>
            </w:r>
          </w:p>
        </w:tc>
      </w:tr>
      <w:tr w:rsidR="009236F6" w:rsidTr="00815475">
        <w:tc>
          <w:tcPr>
            <w:tcW w:w="534" w:type="dxa"/>
            <w:vAlign w:val="center"/>
          </w:tcPr>
          <w:p w:rsidR="009236F6" w:rsidRPr="009236F6" w:rsidRDefault="009236F6" w:rsidP="009236F6">
            <w:pPr>
              <w:pStyle w:val="a3"/>
              <w:jc w:val="center"/>
            </w:pPr>
            <w:r>
              <w:t>7</w:t>
            </w:r>
          </w:p>
        </w:tc>
        <w:tc>
          <w:tcPr>
            <w:tcW w:w="2835" w:type="dxa"/>
            <w:vAlign w:val="center"/>
          </w:tcPr>
          <w:p w:rsidR="009236F6" w:rsidRPr="00D53FD5" w:rsidRDefault="009236F6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IEPChangeSchedule</w:t>
            </w:r>
            <w:proofErr w:type="spellEnd"/>
          </w:p>
        </w:tc>
        <w:tc>
          <w:tcPr>
            <w:tcW w:w="7052" w:type="dxa"/>
          </w:tcPr>
          <w:p w:rsidR="009236F6" w:rsidRDefault="00E91B4E" w:rsidP="00C72346">
            <w:pPr>
              <w:pStyle w:val="a3"/>
            </w:pPr>
            <w:r>
              <w:t>И</w:t>
            </w:r>
            <w:r w:rsidR="009236F6">
              <w:t>зменения в расписании</w:t>
            </w:r>
          </w:p>
        </w:tc>
      </w:tr>
      <w:tr w:rsidR="00E67E15" w:rsidRPr="0059326C" w:rsidTr="00EE7F4E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E67E15" w:rsidRPr="0059326C" w:rsidRDefault="00E67E15" w:rsidP="00E67E15">
            <w:pPr>
              <w:pStyle w:val="a3"/>
              <w:jc w:val="center"/>
              <w:rPr>
                <w:b/>
              </w:rPr>
            </w:pPr>
            <w:r w:rsidRPr="0059326C">
              <w:rPr>
                <w:b/>
              </w:rPr>
              <w:lastRenderedPageBreak/>
              <w:t>Тесты</w:t>
            </w:r>
          </w:p>
        </w:tc>
      </w:tr>
      <w:tr w:rsidR="00E67E15" w:rsidTr="00815475">
        <w:tc>
          <w:tcPr>
            <w:tcW w:w="534" w:type="dxa"/>
            <w:vAlign w:val="center"/>
          </w:tcPr>
          <w:p w:rsidR="00E67E15" w:rsidRPr="009236F6" w:rsidRDefault="00485CDE" w:rsidP="009236F6">
            <w:pPr>
              <w:pStyle w:val="a3"/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E67E15" w:rsidRPr="007B774C" w:rsidRDefault="007B774C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</w:t>
            </w:r>
            <w:proofErr w:type="spellEnd"/>
          </w:p>
        </w:tc>
        <w:tc>
          <w:tcPr>
            <w:tcW w:w="7052" w:type="dxa"/>
          </w:tcPr>
          <w:p w:rsidR="00E67E15" w:rsidRDefault="00476EFA" w:rsidP="00200883">
            <w:pPr>
              <w:pStyle w:val="a3"/>
            </w:pPr>
            <w:r>
              <w:t xml:space="preserve">Список тестов, </w:t>
            </w:r>
            <w:proofErr w:type="gramStart"/>
            <w:r>
              <w:t>создан</w:t>
            </w:r>
            <w:r w:rsidR="00946268">
              <w:t>н</w:t>
            </w:r>
            <w:r>
              <w:t>ы</w:t>
            </w:r>
            <w:r w:rsidR="007A1C92">
              <w:t>е</w:t>
            </w:r>
            <w:proofErr w:type="gramEnd"/>
            <w:r w:rsidR="007A1C92">
              <w:t xml:space="preserve"> преподавателем</w:t>
            </w:r>
          </w:p>
        </w:tc>
      </w:tr>
      <w:tr w:rsidR="00E67E15" w:rsidTr="00815475">
        <w:tc>
          <w:tcPr>
            <w:tcW w:w="534" w:type="dxa"/>
            <w:vAlign w:val="center"/>
          </w:tcPr>
          <w:p w:rsidR="00E67E15" w:rsidRPr="009236F6" w:rsidRDefault="00485CDE" w:rsidP="009236F6">
            <w:pPr>
              <w:pStyle w:val="a3"/>
              <w:jc w:val="center"/>
            </w:pPr>
            <w:r>
              <w:t>9</w:t>
            </w:r>
          </w:p>
        </w:tc>
        <w:tc>
          <w:tcPr>
            <w:tcW w:w="2835" w:type="dxa"/>
            <w:vAlign w:val="center"/>
          </w:tcPr>
          <w:p w:rsidR="00E67E15" w:rsidRPr="007B774C" w:rsidRDefault="007B774C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</w:t>
            </w:r>
            <w:r w:rsidR="00FB2871">
              <w:rPr>
                <w:lang w:val="en-US"/>
              </w:rPr>
              <w:t>Test</w:t>
            </w:r>
            <w:r>
              <w:rPr>
                <w:lang w:val="en-US"/>
              </w:rPr>
              <w:t>Question</w:t>
            </w:r>
            <w:proofErr w:type="spellEnd"/>
          </w:p>
        </w:tc>
        <w:tc>
          <w:tcPr>
            <w:tcW w:w="7052" w:type="dxa"/>
          </w:tcPr>
          <w:p w:rsidR="00E67E15" w:rsidRDefault="007A1C92" w:rsidP="00200883">
            <w:pPr>
              <w:pStyle w:val="a3"/>
            </w:pPr>
            <w:r>
              <w:t>Список вопросов к тесту</w:t>
            </w:r>
          </w:p>
        </w:tc>
      </w:tr>
      <w:tr w:rsidR="00485CDE" w:rsidTr="00815475">
        <w:tc>
          <w:tcPr>
            <w:tcW w:w="534" w:type="dxa"/>
            <w:vAlign w:val="center"/>
          </w:tcPr>
          <w:p w:rsidR="00485CDE" w:rsidRDefault="00485CDE" w:rsidP="009236F6">
            <w:pPr>
              <w:pStyle w:val="a3"/>
              <w:jc w:val="center"/>
            </w:pPr>
            <w:r>
              <w:t>10</w:t>
            </w:r>
          </w:p>
        </w:tc>
        <w:tc>
          <w:tcPr>
            <w:tcW w:w="2835" w:type="dxa"/>
            <w:vAlign w:val="center"/>
          </w:tcPr>
          <w:p w:rsidR="00485CDE" w:rsidRPr="007D7087" w:rsidRDefault="00FB2871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</w:t>
            </w:r>
            <w:r w:rsidR="007D7087">
              <w:rPr>
                <w:lang w:val="en-US"/>
              </w:rPr>
              <w:t>Answer</w:t>
            </w:r>
            <w:proofErr w:type="spellEnd"/>
          </w:p>
        </w:tc>
        <w:tc>
          <w:tcPr>
            <w:tcW w:w="7052" w:type="dxa"/>
          </w:tcPr>
          <w:p w:rsidR="00485CDE" w:rsidRDefault="007A1C92" w:rsidP="00200883">
            <w:pPr>
              <w:pStyle w:val="a3"/>
            </w:pPr>
            <w:r>
              <w:t>Список ответов к вопросу</w:t>
            </w:r>
          </w:p>
        </w:tc>
      </w:tr>
      <w:tr w:rsidR="00DA31B3" w:rsidTr="00815475">
        <w:tc>
          <w:tcPr>
            <w:tcW w:w="534" w:type="dxa"/>
            <w:vAlign w:val="center"/>
          </w:tcPr>
          <w:p w:rsidR="00DA31B3" w:rsidRDefault="00472217" w:rsidP="009236F6">
            <w:pPr>
              <w:pStyle w:val="a3"/>
              <w:jc w:val="center"/>
            </w:pPr>
            <w:r>
              <w:t>11</w:t>
            </w:r>
          </w:p>
        </w:tc>
        <w:tc>
          <w:tcPr>
            <w:tcW w:w="2835" w:type="dxa"/>
            <w:vAlign w:val="center"/>
          </w:tcPr>
          <w:p w:rsidR="00DA31B3" w:rsidRDefault="00DA31B3" w:rsidP="00FB287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IEPTestGroup</w:t>
            </w:r>
            <w:proofErr w:type="spellEnd"/>
          </w:p>
        </w:tc>
        <w:tc>
          <w:tcPr>
            <w:tcW w:w="7052" w:type="dxa"/>
          </w:tcPr>
          <w:p w:rsidR="00DA31B3" w:rsidRPr="004318FA" w:rsidRDefault="00DA31B3" w:rsidP="00DA31B3">
            <w:pPr>
              <w:pStyle w:val="a3"/>
            </w:pPr>
            <w:r>
              <w:t>Список групп, которым доступен данный тест</w:t>
            </w:r>
          </w:p>
        </w:tc>
      </w:tr>
      <w:tr w:rsidR="00A26C84" w:rsidRPr="00A26C84" w:rsidTr="00A26C84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A26C84" w:rsidRPr="00A26C84" w:rsidRDefault="00A26C84" w:rsidP="00A26C84">
            <w:pPr>
              <w:pStyle w:val="a3"/>
              <w:jc w:val="center"/>
              <w:rPr>
                <w:b/>
              </w:rPr>
            </w:pPr>
            <w:r w:rsidRPr="00A26C84">
              <w:rPr>
                <w:b/>
              </w:rPr>
              <w:t>Результаты тестирования</w:t>
            </w:r>
          </w:p>
        </w:tc>
      </w:tr>
      <w:tr w:rsidR="00485CDE" w:rsidTr="00815475">
        <w:tc>
          <w:tcPr>
            <w:tcW w:w="534" w:type="dxa"/>
            <w:vAlign w:val="center"/>
          </w:tcPr>
          <w:p w:rsidR="00485CDE" w:rsidRDefault="00472217" w:rsidP="009236F6">
            <w:pPr>
              <w:pStyle w:val="a3"/>
              <w:jc w:val="center"/>
            </w:pPr>
            <w:r>
              <w:t>12</w:t>
            </w:r>
          </w:p>
        </w:tc>
        <w:tc>
          <w:tcPr>
            <w:tcW w:w="2835" w:type="dxa"/>
            <w:vAlign w:val="center"/>
          </w:tcPr>
          <w:p w:rsidR="00485CDE" w:rsidRPr="0048008D" w:rsidRDefault="0048008D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IEPStudentTest</w:t>
            </w:r>
            <w:proofErr w:type="spellEnd"/>
          </w:p>
        </w:tc>
        <w:tc>
          <w:tcPr>
            <w:tcW w:w="7052" w:type="dxa"/>
          </w:tcPr>
          <w:p w:rsidR="00485CDE" w:rsidRDefault="00190F8C" w:rsidP="00190F8C">
            <w:pPr>
              <w:pStyle w:val="a3"/>
            </w:pPr>
            <w:r>
              <w:t>Пройденные студентом тесты</w:t>
            </w:r>
          </w:p>
        </w:tc>
      </w:tr>
      <w:tr w:rsidR="00DE55B4" w:rsidTr="00815475">
        <w:tc>
          <w:tcPr>
            <w:tcW w:w="534" w:type="dxa"/>
            <w:vAlign w:val="center"/>
          </w:tcPr>
          <w:p w:rsidR="00DE55B4" w:rsidRDefault="00472217" w:rsidP="009236F6">
            <w:pPr>
              <w:pStyle w:val="a3"/>
              <w:jc w:val="center"/>
            </w:pPr>
            <w:r>
              <w:t>13</w:t>
            </w:r>
          </w:p>
        </w:tc>
        <w:tc>
          <w:tcPr>
            <w:tcW w:w="2835" w:type="dxa"/>
            <w:vAlign w:val="center"/>
          </w:tcPr>
          <w:p w:rsidR="00DE55B4" w:rsidRPr="0048008D" w:rsidRDefault="00003723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</w:t>
            </w:r>
            <w:r w:rsidR="009928AF">
              <w:rPr>
                <w:lang w:val="en-US"/>
              </w:rPr>
              <w:t>Test</w:t>
            </w:r>
            <w:r>
              <w:rPr>
                <w:lang w:val="en-US"/>
              </w:rPr>
              <w:t>Answer</w:t>
            </w:r>
            <w:proofErr w:type="spellEnd"/>
          </w:p>
        </w:tc>
        <w:tc>
          <w:tcPr>
            <w:tcW w:w="7052" w:type="dxa"/>
          </w:tcPr>
          <w:p w:rsidR="00DE55B4" w:rsidRDefault="00F65A88" w:rsidP="00200883">
            <w:pPr>
              <w:pStyle w:val="a3"/>
            </w:pPr>
            <w:r>
              <w:t>Ответы</w:t>
            </w:r>
            <w:r w:rsidR="00D95872">
              <w:rPr>
                <w:lang w:val="en-US"/>
              </w:rPr>
              <w:t xml:space="preserve"> </w:t>
            </w:r>
            <w:r w:rsidR="00D95872">
              <w:t>студента</w:t>
            </w:r>
            <w:r>
              <w:t xml:space="preserve"> на вопросы</w:t>
            </w:r>
          </w:p>
        </w:tc>
      </w:tr>
      <w:tr w:rsidR="00041321" w:rsidRPr="00A26C84" w:rsidTr="00A26C84">
        <w:tc>
          <w:tcPr>
            <w:tcW w:w="10421" w:type="dxa"/>
            <w:gridSpan w:val="3"/>
            <w:shd w:val="clear" w:color="auto" w:fill="D9D9D9" w:themeFill="background1" w:themeFillShade="D9"/>
            <w:vAlign w:val="center"/>
          </w:tcPr>
          <w:p w:rsidR="00041321" w:rsidRPr="00A26C84" w:rsidRDefault="00041321" w:rsidP="00041321">
            <w:pPr>
              <w:pStyle w:val="a3"/>
              <w:jc w:val="center"/>
              <w:rPr>
                <w:b/>
                <w:lang w:val="en-US"/>
              </w:rPr>
            </w:pPr>
            <w:r w:rsidRPr="00A26C84">
              <w:rPr>
                <w:b/>
              </w:rPr>
              <w:t>Остальное</w:t>
            </w:r>
          </w:p>
        </w:tc>
      </w:tr>
      <w:tr w:rsidR="00CE6CFA" w:rsidTr="00815475">
        <w:tc>
          <w:tcPr>
            <w:tcW w:w="534" w:type="dxa"/>
            <w:vAlign w:val="center"/>
          </w:tcPr>
          <w:p w:rsidR="00CE6CFA" w:rsidRPr="00472217" w:rsidRDefault="00472217" w:rsidP="009236F6">
            <w:pPr>
              <w:pStyle w:val="a3"/>
              <w:jc w:val="center"/>
            </w:pPr>
            <w:r>
              <w:t>14</w:t>
            </w:r>
          </w:p>
        </w:tc>
        <w:tc>
          <w:tcPr>
            <w:tcW w:w="2835" w:type="dxa"/>
            <w:vAlign w:val="center"/>
          </w:tcPr>
          <w:p w:rsidR="00CE6CFA" w:rsidRDefault="00CE6CFA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</w:t>
            </w:r>
            <w:r w:rsidR="0056089A">
              <w:rPr>
                <w:lang w:val="en-US"/>
              </w:rPr>
              <w:t>ParentStudent</w:t>
            </w:r>
            <w:proofErr w:type="spellEnd"/>
          </w:p>
        </w:tc>
        <w:tc>
          <w:tcPr>
            <w:tcW w:w="7052" w:type="dxa"/>
          </w:tcPr>
          <w:p w:rsidR="00CE6CFA" w:rsidRDefault="0056089A" w:rsidP="00200883">
            <w:pPr>
              <w:pStyle w:val="a3"/>
            </w:pPr>
            <w:r>
              <w:t>Список студентов, принадлежащих родителю</w:t>
            </w:r>
          </w:p>
        </w:tc>
      </w:tr>
      <w:tr w:rsidR="00BC15AF" w:rsidTr="00815475">
        <w:tc>
          <w:tcPr>
            <w:tcW w:w="534" w:type="dxa"/>
            <w:vAlign w:val="center"/>
          </w:tcPr>
          <w:p w:rsidR="00BC15AF" w:rsidRPr="00472217" w:rsidRDefault="00472217" w:rsidP="009236F6">
            <w:pPr>
              <w:pStyle w:val="a3"/>
              <w:jc w:val="center"/>
            </w:pPr>
            <w:r>
              <w:t>15</w:t>
            </w:r>
          </w:p>
        </w:tc>
        <w:tc>
          <w:tcPr>
            <w:tcW w:w="2835" w:type="dxa"/>
            <w:vAlign w:val="center"/>
          </w:tcPr>
          <w:p w:rsidR="00BC15AF" w:rsidRPr="00041321" w:rsidRDefault="00041321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IEPTeacherSubject</w:t>
            </w:r>
            <w:proofErr w:type="spellEnd"/>
          </w:p>
        </w:tc>
        <w:tc>
          <w:tcPr>
            <w:tcW w:w="7052" w:type="dxa"/>
          </w:tcPr>
          <w:p w:rsidR="00BC15AF" w:rsidRDefault="00041321" w:rsidP="00200883">
            <w:pPr>
              <w:pStyle w:val="a3"/>
            </w:pPr>
            <w:r>
              <w:t>Список предметов, которые ведёт преподаватель</w:t>
            </w:r>
          </w:p>
        </w:tc>
      </w:tr>
      <w:tr w:rsidR="00BC15AF" w:rsidTr="00815475">
        <w:tc>
          <w:tcPr>
            <w:tcW w:w="534" w:type="dxa"/>
            <w:vAlign w:val="center"/>
          </w:tcPr>
          <w:p w:rsidR="00BC15AF" w:rsidRPr="00472217" w:rsidRDefault="00472217" w:rsidP="009236F6">
            <w:pPr>
              <w:pStyle w:val="a3"/>
              <w:jc w:val="center"/>
            </w:pPr>
            <w:r>
              <w:t>16</w:t>
            </w:r>
          </w:p>
        </w:tc>
        <w:tc>
          <w:tcPr>
            <w:tcW w:w="2835" w:type="dxa"/>
            <w:vAlign w:val="center"/>
          </w:tcPr>
          <w:p w:rsidR="00BC15AF" w:rsidRPr="007C3CC9" w:rsidRDefault="007C3CC9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IEPNews</w:t>
            </w:r>
            <w:proofErr w:type="spellEnd"/>
          </w:p>
        </w:tc>
        <w:tc>
          <w:tcPr>
            <w:tcW w:w="7052" w:type="dxa"/>
          </w:tcPr>
          <w:p w:rsidR="00BC15AF" w:rsidRDefault="007C3CC9" w:rsidP="002B1D18">
            <w:pPr>
              <w:pStyle w:val="a3"/>
            </w:pPr>
            <w:r>
              <w:t>Список новостей, публикуемы</w:t>
            </w:r>
            <w:r w:rsidR="002B1D18">
              <w:t>х</w:t>
            </w:r>
            <w:r>
              <w:t xml:space="preserve"> </w:t>
            </w:r>
            <w:r w:rsidR="00827BE9">
              <w:t>преподавателем и заведующим отделением</w:t>
            </w:r>
          </w:p>
        </w:tc>
      </w:tr>
      <w:tr w:rsidR="000546FE" w:rsidTr="00815475">
        <w:tc>
          <w:tcPr>
            <w:tcW w:w="534" w:type="dxa"/>
            <w:vAlign w:val="center"/>
          </w:tcPr>
          <w:p w:rsidR="000546FE" w:rsidRPr="00A425AF" w:rsidRDefault="00472217" w:rsidP="009236F6">
            <w:pPr>
              <w:pStyle w:val="a3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2835" w:type="dxa"/>
            <w:vAlign w:val="center"/>
          </w:tcPr>
          <w:p w:rsidR="000546FE" w:rsidRDefault="000546FE" w:rsidP="00642A16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IEPStudentTraffic</w:t>
            </w:r>
            <w:proofErr w:type="spellEnd"/>
          </w:p>
        </w:tc>
        <w:tc>
          <w:tcPr>
            <w:tcW w:w="7052" w:type="dxa"/>
          </w:tcPr>
          <w:p w:rsidR="000546FE" w:rsidRDefault="000546FE" w:rsidP="007C3CC9">
            <w:pPr>
              <w:pStyle w:val="a3"/>
            </w:pPr>
            <w:r>
              <w:t>Посещаемость студента</w:t>
            </w:r>
          </w:p>
        </w:tc>
      </w:tr>
    </w:tbl>
    <w:p w:rsidR="00BC2D21" w:rsidRDefault="00BC2D21" w:rsidP="007D5708">
      <w:pPr>
        <w:ind w:firstLine="0"/>
        <w:jc w:val="center"/>
      </w:pPr>
    </w:p>
    <w:p w:rsidR="005B3159" w:rsidRDefault="005B3159" w:rsidP="007D5708">
      <w:pPr>
        <w:ind w:firstLine="0"/>
        <w:jc w:val="center"/>
      </w:pPr>
    </w:p>
    <w:p w:rsidR="002F353D" w:rsidRDefault="002F353D" w:rsidP="004B74D8"/>
    <w:p w:rsidR="009802C7" w:rsidRDefault="009802C7" w:rsidP="009802C7"/>
    <w:p w:rsidR="00492741" w:rsidRDefault="00492741" w:rsidP="00492741"/>
    <w:p w:rsidR="00332E7C" w:rsidRDefault="00332E7C" w:rsidP="004B74D8"/>
    <w:p w:rsidR="001062C3" w:rsidRDefault="00D56624" w:rsidP="004B74D8">
      <w:r>
        <w:t>Результаты проектирования таблиц в</w:t>
      </w:r>
      <w:r w:rsidR="00C05BB4">
        <w:t xml:space="preserve"> </w:t>
      </w:r>
      <w:r w:rsidR="00C05BB4">
        <w:rPr>
          <w:lang w:val="en-US"/>
        </w:rPr>
        <w:t>MySQL</w:t>
      </w:r>
      <w:r w:rsidR="00C05BB4" w:rsidRPr="00C05BB4">
        <w:t xml:space="preserve"> </w:t>
      </w:r>
      <w:r w:rsidR="00C05BB4">
        <w:rPr>
          <w:lang w:val="en-US"/>
        </w:rPr>
        <w:t>Workbench</w:t>
      </w:r>
      <w:r w:rsidR="00C05BB4" w:rsidRPr="00C05BB4">
        <w:t xml:space="preserve"> </w:t>
      </w:r>
      <w:r>
        <w:t>изображён на (Рисунок</w:t>
      </w:r>
      <w:proofErr w:type="gramStart"/>
      <w:r>
        <w:t xml:space="preserve"> )</w:t>
      </w:r>
      <w:proofErr w:type="gramEnd"/>
      <w:r w:rsidR="00D30CFB">
        <w:t>.</w:t>
      </w:r>
    </w:p>
    <w:p w:rsidR="00D30CFB" w:rsidRDefault="00D61216" w:rsidP="00D6121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ECF9ED" wp14:editId="573CAFDF">
            <wp:extent cx="6152515" cy="13995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24" w:rsidRDefault="00D56624" w:rsidP="00D61216"/>
    <w:p w:rsidR="001062C3" w:rsidRDefault="006766E8" w:rsidP="0099127E">
      <w:pPr>
        <w:pStyle w:val="2"/>
      </w:pPr>
      <w:r>
        <w:t>2.2.2.2 Проектирование представлений</w:t>
      </w:r>
    </w:p>
    <w:p w:rsidR="0099127E" w:rsidRDefault="0099127E" w:rsidP="004B74D8"/>
    <w:p w:rsidR="001004C4" w:rsidRDefault="001004C4" w:rsidP="004B74D8"/>
    <w:p w:rsidR="001004C4" w:rsidRDefault="001004C4" w:rsidP="00467591">
      <w:pPr>
        <w:pStyle w:val="2"/>
      </w:pPr>
      <w:r>
        <w:t>2.2.2.3 Создание хранимых процедур</w:t>
      </w:r>
    </w:p>
    <w:p w:rsidR="001004C4" w:rsidRPr="00892F49" w:rsidRDefault="001004C4" w:rsidP="004B74D8"/>
    <w:p w:rsidR="00467591" w:rsidRDefault="00467591" w:rsidP="004B74D8"/>
    <w:p w:rsidR="00467591" w:rsidRDefault="00467591" w:rsidP="004B74D8"/>
    <w:p w:rsidR="001004C4" w:rsidRPr="002D2E28" w:rsidRDefault="0096406C" w:rsidP="00467591">
      <w:pPr>
        <w:pStyle w:val="2"/>
      </w:pPr>
      <w:r>
        <w:lastRenderedPageBreak/>
        <w:t xml:space="preserve">2.2.2.4 </w:t>
      </w:r>
      <w:r w:rsidR="00C54CC7">
        <w:t>Создание пользователей</w:t>
      </w:r>
    </w:p>
    <w:p w:rsidR="005827E7" w:rsidRPr="005827E7" w:rsidRDefault="0003233B" w:rsidP="00010C6C">
      <w:r>
        <w:t xml:space="preserve">Для защиты базы данных был создан пользователь </w:t>
      </w:r>
      <w:r w:rsidR="00986729">
        <w:rPr>
          <w:lang w:val="en-US"/>
        </w:rPr>
        <w:t>iepdb</w:t>
      </w:r>
      <w:r w:rsidR="00986729">
        <w:t xml:space="preserve">, чтобы предоставить доступ только </w:t>
      </w:r>
      <w:r w:rsidR="005827E7">
        <w:t>к одноимённой базе данных</w:t>
      </w:r>
      <w:r w:rsidR="005827E7" w:rsidRPr="005827E7">
        <w:t xml:space="preserve"> </w:t>
      </w:r>
      <w:r w:rsidR="005827E7">
        <w:rPr>
          <w:lang w:val="en-US"/>
        </w:rPr>
        <w:t>iepdb</w:t>
      </w:r>
      <w:r w:rsidR="005827E7">
        <w:t xml:space="preserve"> с ролями:</w:t>
      </w:r>
      <w:r w:rsidR="00010C6C" w:rsidRPr="005827E7">
        <w:t xml:space="preserve"> </w:t>
      </w:r>
    </w:p>
    <w:p w:rsidR="005827E7" w:rsidRPr="005827E7" w:rsidRDefault="005827E7" w:rsidP="005827E7">
      <w:pPr>
        <w:pStyle w:val="aa"/>
        <w:numPr>
          <w:ilvl w:val="0"/>
          <w:numId w:val="20"/>
        </w:numPr>
      </w:pPr>
      <w:r>
        <w:rPr>
          <w:lang w:val="en-US"/>
        </w:rPr>
        <w:t>table.readonly,</w:t>
      </w:r>
    </w:p>
    <w:p w:rsidR="005827E7" w:rsidRPr="005827E7" w:rsidRDefault="005827E7" w:rsidP="005827E7">
      <w:pPr>
        <w:pStyle w:val="aa"/>
        <w:numPr>
          <w:ilvl w:val="0"/>
          <w:numId w:val="20"/>
        </w:numPr>
      </w:pPr>
      <w:r>
        <w:rPr>
          <w:lang w:val="en-US"/>
        </w:rPr>
        <w:t>table.insert,</w:t>
      </w:r>
    </w:p>
    <w:p w:rsidR="005827E7" w:rsidRPr="005827E7" w:rsidRDefault="005827E7" w:rsidP="005827E7">
      <w:pPr>
        <w:pStyle w:val="aa"/>
        <w:numPr>
          <w:ilvl w:val="0"/>
          <w:numId w:val="20"/>
        </w:numPr>
      </w:pPr>
      <w:proofErr w:type="spellStart"/>
      <w:r>
        <w:rPr>
          <w:lang w:val="en-US"/>
        </w:rPr>
        <w:t>routine.execute</w:t>
      </w:r>
      <w:proofErr w:type="spellEnd"/>
      <w:r w:rsidR="00216568">
        <w:rPr>
          <w:lang w:val="en-US"/>
        </w:rPr>
        <w:t>.</w:t>
      </w:r>
    </w:p>
    <w:p w:rsidR="00444379" w:rsidRDefault="005827E7" w:rsidP="004B74D8">
      <w:r>
        <w:t xml:space="preserve">Тем самым мы позволим пользователю только </w:t>
      </w:r>
      <w:r w:rsidR="00081E9D">
        <w:t>следующие операции:</w:t>
      </w:r>
    </w:p>
    <w:p w:rsidR="00081E9D" w:rsidRPr="00216568" w:rsidRDefault="00216568" w:rsidP="00010C6C">
      <w:pPr>
        <w:pStyle w:val="aa"/>
        <w:numPr>
          <w:ilvl w:val="0"/>
          <w:numId w:val="21"/>
        </w:numPr>
      </w:pPr>
      <w:r>
        <w:rPr>
          <w:lang w:val="en-US"/>
        </w:rPr>
        <w:t>SELECT,</w:t>
      </w:r>
    </w:p>
    <w:p w:rsidR="00216568" w:rsidRPr="00216568" w:rsidRDefault="00216568" w:rsidP="00010C6C">
      <w:pPr>
        <w:pStyle w:val="aa"/>
        <w:numPr>
          <w:ilvl w:val="0"/>
          <w:numId w:val="21"/>
        </w:numPr>
      </w:pPr>
      <w:r>
        <w:rPr>
          <w:lang w:val="en-US"/>
        </w:rPr>
        <w:t>INSERT,</w:t>
      </w:r>
    </w:p>
    <w:p w:rsidR="00216568" w:rsidRPr="00216568" w:rsidRDefault="00216568" w:rsidP="00010C6C">
      <w:pPr>
        <w:pStyle w:val="aa"/>
        <w:numPr>
          <w:ilvl w:val="0"/>
          <w:numId w:val="21"/>
        </w:numPr>
      </w:pPr>
      <w:r>
        <w:rPr>
          <w:lang w:val="en-US"/>
        </w:rPr>
        <w:t>TRIGGER,</w:t>
      </w:r>
    </w:p>
    <w:p w:rsidR="00216568" w:rsidRPr="005827E7" w:rsidRDefault="00216568" w:rsidP="00010C6C">
      <w:pPr>
        <w:pStyle w:val="aa"/>
        <w:numPr>
          <w:ilvl w:val="0"/>
          <w:numId w:val="21"/>
        </w:numPr>
      </w:pPr>
      <w:r>
        <w:rPr>
          <w:lang w:val="en-US"/>
        </w:rPr>
        <w:t>EXECUTE.</w:t>
      </w:r>
    </w:p>
    <w:p w:rsidR="005827E7" w:rsidRPr="00081E9D" w:rsidRDefault="005827E7" w:rsidP="004B74D8"/>
    <w:p w:rsidR="009138D5" w:rsidRDefault="009138D5" w:rsidP="004A216B">
      <w:pPr>
        <w:pStyle w:val="2"/>
      </w:pPr>
      <w:r w:rsidRPr="004318FA">
        <w:t>2.2.2</w:t>
      </w:r>
      <w:r>
        <w:t xml:space="preserve"> Проектирование пользовательского интерфейса</w:t>
      </w:r>
    </w:p>
    <w:p w:rsidR="004A216B" w:rsidRDefault="004A216B" w:rsidP="004B74D8"/>
    <w:p w:rsidR="004A216B" w:rsidRPr="009138D5" w:rsidRDefault="004A216B" w:rsidP="004B74D8"/>
    <w:p w:rsidR="000D56DE" w:rsidRDefault="000D56DE" w:rsidP="004B74D8"/>
    <w:p w:rsidR="001A2207" w:rsidRDefault="001A2207" w:rsidP="004B74D8"/>
    <w:p w:rsidR="001A2207" w:rsidRDefault="001A2207" w:rsidP="001A2207">
      <w:pPr>
        <w:pStyle w:val="2"/>
      </w:pPr>
      <w:r>
        <w:t>2.2.3 Проектирование серверной части</w:t>
      </w:r>
    </w:p>
    <w:p w:rsidR="00747D5C" w:rsidRDefault="00747D5C" w:rsidP="00747D5C">
      <w:pPr>
        <w:pStyle w:val="2"/>
      </w:pPr>
      <w:r>
        <w:t>2.2.3.1 Проектирование маршрутов</w:t>
      </w:r>
    </w:p>
    <w:p w:rsidR="00747D5C" w:rsidRPr="00747D5C" w:rsidRDefault="00747D5C" w:rsidP="00747D5C"/>
    <w:p w:rsidR="00F8278B" w:rsidRDefault="009138D5" w:rsidP="00D365AE">
      <w:pPr>
        <w:pStyle w:val="2"/>
      </w:pPr>
      <w:r w:rsidRPr="004318FA">
        <w:t>2.2.</w:t>
      </w:r>
      <w:r>
        <w:t>3</w:t>
      </w:r>
      <w:r w:rsidR="001A2207">
        <w:t>.</w:t>
      </w:r>
      <w:r w:rsidR="00747D5C">
        <w:t>2</w:t>
      </w:r>
      <w:r w:rsidR="00F8278B" w:rsidRPr="004318FA">
        <w:t xml:space="preserve"> </w:t>
      </w:r>
      <w:r w:rsidR="00F8278B">
        <w:t>Проектирование</w:t>
      </w:r>
      <w:r w:rsidR="00F8278B" w:rsidRPr="004318FA">
        <w:t xml:space="preserve"> </w:t>
      </w:r>
      <w:r w:rsidR="00F8278B">
        <w:rPr>
          <w:lang w:val="en-US"/>
        </w:rPr>
        <w:t>MVC</w:t>
      </w:r>
    </w:p>
    <w:p w:rsidR="006F2B4C" w:rsidRDefault="0081684B" w:rsidP="0081684B">
      <w:r>
        <w:t xml:space="preserve">Большинство </w:t>
      </w:r>
      <w:r>
        <w:rPr>
          <w:lang w:val="en-US"/>
        </w:rPr>
        <w:t>PHP</w:t>
      </w:r>
      <w:r w:rsidRPr="0081684B">
        <w:t>-</w:t>
      </w:r>
      <w:r>
        <w:t xml:space="preserve">фреймворков реализуют паттерн </w:t>
      </w:r>
      <w:r>
        <w:rPr>
          <w:lang w:val="en-US"/>
        </w:rPr>
        <w:t>MVC</w:t>
      </w:r>
      <w:r w:rsidR="00BE4586">
        <w:t xml:space="preserve">, в том числе и </w:t>
      </w:r>
      <w:r w:rsidR="00BE4586">
        <w:rPr>
          <w:lang w:val="en-US"/>
        </w:rPr>
        <w:t>Laravel</w:t>
      </w:r>
      <w:r w:rsidR="00BE4586">
        <w:t>, а значит необходимо спроектировать</w:t>
      </w:r>
      <w:r w:rsidR="006F2B4C">
        <w:t xml:space="preserve"> модели, контроллеры и представления. </w:t>
      </w:r>
    </w:p>
    <w:p w:rsidR="00F8278B" w:rsidRPr="004318FA" w:rsidRDefault="009138D5" w:rsidP="00D365AE">
      <w:pPr>
        <w:pStyle w:val="2"/>
      </w:pPr>
      <w:r w:rsidRPr="004318FA">
        <w:t>2.2.</w:t>
      </w:r>
      <w:r>
        <w:t>3</w:t>
      </w:r>
      <w:r w:rsidR="00747D5C">
        <w:t>.2</w:t>
      </w:r>
      <w:r w:rsidR="00F8278B" w:rsidRPr="004318FA">
        <w:t xml:space="preserve">.1 </w:t>
      </w:r>
      <w:r w:rsidR="00F8278B">
        <w:rPr>
          <w:lang w:val="en-US"/>
        </w:rPr>
        <w:t>Model</w:t>
      </w:r>
    </w:p>
    <w:p w:rsidR="00D964CD" w:rsidRPr="007C38CD" w:rsidRDefault="00892F49" w:rsidP="004B74D8">
      <w:r>
        <w:t xml:space="preserve">Для </w:t>
      </w:r>
      <w:r w:rsidR="00200883">
        <w:t>большинства</w:t>
      </w:r>
      <w:r>
        <w:t xml:space="preserve"> таблицы необходимо создать </w:t>
      </w:r>
      <w:r w:rsidR="009954F6">
        <w:t>связанную с ней модель, чтобы в</w:t>
      </w:r>
      <w:r>
        <w:t xml:space="preserve">последствии можно было </w:t>
      </w:r>
      <w:r w:rsidR="00322701">
        <w:t>работать с данными.</w:t>
      </w:r>
      <w:r w:rsidR="00D964CD" w:rsidRPr="00D964CD">
        <w:t xml:space="preserve"> </w:t>
      </w:r>
    </w:p>
    <w:p w:rsidR="00CF120F" w:rsidRDefault="00CF120F" w:rsidP="004B74D8">
      <w:proofErr w:type="gramStart"/>
      <w:r>
        <w:rPr>
          <w:lang w:val="en-US"/>
        </w:rPr>
        <w:t>UML</w:t>
      </w:r>
      <w:r w:rsidRPr="00CF120F">
        <w:t xml:space="preserve"> </w:t>
      </w:r>
      <w:r w:rsidR="00892F49">
        <w:t>диаграмма классов моделей</w:t>
      </w:r>
      <w:r w:rsidR="002D075E">
        <w:t xml:space="preserve"> </w:t>
      </w:r>
      <w:r w:rsidR="00AB02CA">
        <w:t>отображена</w:t>
      </w:r>
      <w:r w:rsidR="002D075E">
        <w:t xml:space="preserve"> на (Рисунок п-п)</w:t>
      </w:r>
      <w:r w:rsidR="009B509E">
        <w:t>.</w:t>
      </w:r>
      <w:proofErr w:type="gramEnd"/>
      <w:r>
        <w:t xml:space="preserve"> </w:t>
      </w:r>
    </w:p>
    <w:p w:rsidR="00CF120F" w:rsidRPr="00CF120F" w:rsidRDefault="00CF120F" w:rsidP="00277D94">
      <w:pPr>
        <w:ind w:firstLine="0"/>
        <w:jc w:val="center"/>
      </w:pPr>
    </w:p>
    <w:p w:rsidR="00D8252F" w:rsidRDefault="00D8252F" w:rsidP="004B74D8"/>
    <w:p w:rsidR="00277D94" w:rsidRDefault="00277D94" w:rsidP="004B74D8"/>
    <w:p w:rsidR="00277D94" w:rsidRDefault="00277D94" w:rsidP="00323E32">
      <w:pPr>
        <w:ind w:firstLine="0"/>
        <w:rPr>
          <w:lang w:val="en-US"/>
        </w:rPr>
      </w:pPr>
    </w:p>
    <w:p w:rsidR="00D37A78" w:rsidRPr="00D37A78" w:rsidRDefault="00D37A78" w:rsidP="00323E32">
      <w:pPr>
        <w:ind w:firstLine="0"/>
        <w:rPr>
          <w:lang w:val="en-US"/>
        </w:rPr>
      </w:pPr>
    </w:p>
    <w:p w:rsidR="00323E32" w:rsidRPr="004318FA" w:rsidRDefault="00323E32" w:rsidP="00205E2C">
      <w:pPr>
        <w:ind w:firstLine="0"/>
        <w:jc w:val="center"/>
      </w:pPr>
    </w:p>
    <w:p w:rsidR="00F8278B" w:rsidRDefault="00F8278B" w:rsidP="00A6215C">
      <w:pPr>
        <w:ind w:firstLine="0"/>
        <w:rPr>
          <w:lang w:val="en-US"/>
        </w:rPr>
      </w:pPr>
    </w:p>
    <w:p w:rsidR="00257FFB" w:rsidRDefault="00257FFB" w:rsidP="00A6215C">
      <w:pPr>
        <w:ind w:firstLine="0"/>
        <w:rPr>
          <w:lang w:val="en-US"/>
        </w:rPr>
      </w:pPr>
    </w:p>
    <w:p w:rsidR="00257FFB" w:rsidRPr="00A6215C" w:rsidRDefault="00257FFB" w:rsidP="00A6215C">
      <w:pPr>
        <w:ind w:firstLine="0"/>
        <w:rPr>
          <w:lang w:val="en-US"/>
        </w:rPr>
      </w:pPr>
    </w:p>
    <w:p w:rsidR="00F8278B" w:rsidRPr="00D520B4" w:rsidRDefault="009138D5" w:rsidP="00D365AE">
      <w:pPr>
        <w:pStyle w:val="2"/>
      </w:pPr>
      <w:r w:rsidRPr="00D520B4">
        <w:t>2.2.</w:t>
      </w:r>
      <w:r>
        <w:t>3</w:t>
      </w:r>
      <w:r w:rsidR="00747D5C">
        <w:t>.2</w:t>
      </w:r>
      <w:r w:rsidR="00F8278B" w:rsidRPr="00D520B4">
        <w:t xml:space="preserve">.2 </w:t>
      </w:r>
      <w:r w:rsidR="00F8278B">
        <w:rPr>
          <w:lang w:val="en-US"/>
        </w:rPr>
        <w:t>View</w:t>
      </w:r>
    </w:p>
    <w:p w:rsidR="00F8278B" w:rsidRPr="00D520B4" w:rsidRDefault="00F8278B" w:rsidP="004B74D8"/>
    <w:p w:rsidR="00F8278B" w:rsidRPr="00D520B4" w:rsidRDefault="00F8278B" w:rsidP="004B74D8"/>
    <w:p w:rsidR="00F8278B" w:rsidRPr="00D520B4" w:rsidRDefault="009138D5" w:rsidP="00D365AE">
      <w:pPr>
        <w:pStyle w:val="2"/>
      </w:pPr>
      <w:r w:rsidRPr="00D520B4">
        <w:t>2.2.</w:t>
      </w:r>
      <w:r>
        <w:t>3</w:t>
      </w:r>
      <w:r w:rsidR="00747D5C">
        <w:t>.2</w:t>
      </w:r>
      <w:r w:rsidR="00F8278B" w:rsidRPr="00D520B4">
        <w:t xml:space="preserve">.3 </w:t>
      </w:r>
      <w:r w:rsidR="00F8278B">
        <w:rPr>
          <w:lang w:val="en-US"/>
        </w:rPr>
        <w:t>Controller</w:t>
      </w:r>
    </w:p>
    <w:p w:rsidR="00F8278B" w:rsidRPr="00D520B4" w:rsidRDefault="00F8278B" w:rsidP="004B74D8"/>
    <w:p w:rsidR="00EE0DE9" w:rsidRDefault="0020035A" w:rsidP="0020035A">
      <w:pPr>
        <w:pStyle w:val="2"/>
      </w:pPr>
      <w:r>
        <w:t>2.2.3.3 Проектирование фильтров запросов</w:t>
      </w:r>
    </w:p>
    <w:p w:rsidR="0020035A" w:rsidRDefault="0020035A" w:rsidP="004B74D8"/>
    <w:p w:rsidR="0020035A" w:rsidRPr="00D520B4" w:rsidRDefault="0020035A" w:rsidP="004B74D8"/>
    <w:p w:rsidR="00EE0DE9" w:rsidRPr="00D520B4" w:rsidRDefault="00EE0DE9" w:rsidP="004B74D8"/>
    <w:p w:rsidR="00EE0DE9" w:rsidRPr="00D520B4" w:rsidRDefault="00EE0DE9" w:rsidP="004B74D8">
      <w:bookmarkStart w:id="0" w:name="_GoBack"/>
      <w:bookmarkEnd w:id="0"/>
    </w:p>
    <w:p w:rsidR="00F8278B" w:rsidRPr="00D520B4" w:rsidRDefault="00F8278B" w:rsidP="004B74D8"/>
    <w:p w:rsidR="00F8278B" w:rsidRPr="00D520B4" w:rsidRDefault="00F8278B" w:rsidP="004B74D8"/>
    <w:p w:rsidR="00F8278B" w:rsidRPr="00D520B4" w:rsidRDefault="00F8278B" w:rsidP="004B74D8"/>
    <w:p w:rsidR="00F8278B" w:rsidRPr="00D520B4" w:rsidRDefault="00F8278B" w:rsidP="004B74D8"/>
    <w:p w:rsidR="00F8278B" w:rsidRPr="00D520B4" w:rsidRDefault="00F8278B" w:rsidP="004B74D8"/>
    <w:p w:rsidR="004B74D8" w:rsidRPr="00D520B4" w:rsidRDefault="004B74D8" w:rsidP="004B74D8"/>
    <w:p w:rsidR="004B74D8" w:rsidRPr="00D520B4" w:rsidRDefault="004B74D8" w:rsidP="004B74D8"/>
    <w:p w:rsidR="0080382A" w:rsidRPr="00D520B4" w:rsidRDefault="0080382A" w:rsidP="00282B6B"/>
    <w:sectPr w:rsidR="0080382A" w:rsidRPr="00D520B4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23C5B75"/>
    <w:multiLevelType w:val="hybridMultilevel"/>
    <w:tmpl w:val="C7DAA30A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7AE78FB"/>
    <w:multiLevelType w:val="hybridMultilevel"/>
    <w:tmpl w:val="04EAC25A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6C0C34"/>
    <w:multiLevelType w:val="hybridMultilevel"/>
    <w:tmpl w:val="D62CF20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8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9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2"/>
  </w:num>
  <w:num w:numId="12">
    <w:abstractNumId w:val="20"/>
  </w:num>
  <w:num w:numId="13">
    <w:abstractNumId w:val="7"/>
  </w:num>
  <w:num w:numId="14">
    <w:abstractNumId w:val="18"/>
  </w:num>
  <w:num w:numId="15">
    <w:abstractNumId w:val="17"/>
  </w:num>
  <w:num w:numId="16">
    <w:abstractNumId w:val="11"/>
  </w:num>
  <w:num w:numId="17">
    <w:abstractNumId w:val="15"/>
  </w:num>
  <w:num w:numId="18">
    <w:abstractNumId w:val="12"/>
  </w:num>
  <w:num w:numId="19">
    <w:abstractNumId w:val="16"/>
  </w:num>
  <w:num w:numId="20">
    <w:abstractNumId w:val="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723"/>
    <w:rsid w:val="00003891"/>
    <w:rsid w:val="00010C6C"/>
    <w:rsid w:val="00015331"/>
    <w:rsid w:val="00017834"/>
    <w:rsid w:val="00017D7F"/>
    <w:rsid w:val="00020771"/>
    <w:rsid w:val="00020C34"/>
    <w:rsid w:val="000316A2"/>
    <w:rsid w:val="0003233B"/>
    <w:rsid w:val="00036B04"/>
    <w:rsid w:val="00037C1F"/>
    <w:rsid w:val="00041043"/>
    <w:rsid w:val="00041321"/>
    <w:rsid w:val="000448B1"/>
    <w:rsid w:val="00044E8A"/>
    <w:rsid w:val="00051B8D"/>
    <w:rsid w:val="00052C81"/>
    <w:rsid w:val="000546FE"/>
    <w:rsid w:val="000561BE"/>
    <w:rsid w:val="000572DB"/>
    <w:rsid w:val="00067AC9"/>
    <w:rsid w:val="0007150B"/>
    <w:rsid w:val="00071DFF"/>
    <w:rsid w:val="0007391D"/>
    <w:rsid w:val="00081E9D"/>
    <w:rsid w:val="000B0B30"/>
    <w:rsid w:val="000C3249"/>
    <w:rsid w:val="000C72EC"/>
    <w:rsid w:val="000C7E3B"/>
    <w:rsid w:val="000D1C37"/>
    <w:rsid w:val="000D2F2B"/>
    <w:rsid w:val="000D56DE"/>
    <w:rsid w:val="000F1A2C"/>
    <w:rsid w:val="000F3C09"/>
    <w:rsid w:val="000F41BD"/>
    <w:rsid w:val="000F69DE"/>
    <w:rsid w:val="001004C4"/>
    <w:rsid w:val="0010290E"/>
    <w:rsid w:val="001062C3"/>
    <w:rsid w:val="001123BA"/>
    <w:rsid w:val="00123834"/>
    <w:rsid w:val="00127BE1"/>
    <w:rsid w:val="001311EA"/>
    <w:rsid w:val="00132140"/>
    <w:rsid w:val="00132B51"/>
    <w:rsid w:val="0013413A"/>
    <w:rsid w:val="0014401F"/>
    <w:rsid w:val="001471C5"/>
    <w:rsid w:val="00147C3A"/>
    <w:rsid w:val="00150BC6"/>
    <w:rsid w:val="00157400"/>
    <w:rsid w:val="00161A4F"/>
    <w:rsid w:val="00162F22"/>
    <w:rsid w:val="0016441F"/>
    <w:rsid w:val="00170388"/>
    <w:rsid w:val="00171402"/>
    <w:rsid w:val="001740CB"/>
    <w:rsid w:val="00181ED0"/>
    <w:rsid w:val="00190F8C"/>
    <w:rsid w:val="0019631C"/>
    <w:rsid w:val="00197DE9"/>
    <w:rsid w:val="001A17FC"/>
    <w:rsid w:val="001A2207"/>
    <w:rsid w:val="001A5A34"/>
    <w:rsid w:val="001D3162"/>
    <w:rsid w:val="001D5EC3"/>
    <w:rsid w:val="001E2C63"/>
    <w:rsid w:val="001E6C1B"/>
    <w:rsid w:val="001F3ECE"/>
    <w:rsid w:val="001F475E"/>
    <w:rsid w:val="0020035A"/>
    <w:rsid w:val="00200883"/>
    <w:rsid w:val="002034AC"/>
    <w:rsid w:val="00205E2C"/>
    <w:rsid w:val="002116CF"/>
    <w:rsid w:val="002152F3"/>
    <w:rsid w:val="00216568"/>
    <w:rsid w:val="002212A2"/>
    <w:rsid w:val="00221B9A"/>
    <w:rsid w:val="0022294B"/>
    <w:rsid w:val="00225381"/>
    <w:rsid w:val="00234800"/>
    <w:rsid w:val="002348B0"/>
    <w:rsid w:val="00236701"/>
    <w:rsid w:val="00241A76"/>
    <w:rsid w:val="00241D95"/>
    <w:rsid w:val="00242043"/>
    <w:rsid w:val="00242CE9"/>
    <w:rsid w:val="002552BC"/>
    <w:rsid w:val="002554DD"/>
    <w:rsid w:val="00257FFB"/>
    <w:rsid w:val="00260600"/>
    <w:rsid w:val="0026089E"/>
    <w:rsid w:val="00261EBC"/>
    <w:rsid w:val="002714F6"/>
    <w:rsid w:val="002776E4"/>
    <w:rsid w:val="00277D94"/>
    <w:rsid w:val="00282B6B"/>
    <w:rsid w:val="00292B97"/>
    <w:rsid w:val="002A0581"/>
    <w:rsid w:val="002A2B2E"/>
    <w:rsid w:val="002A3507"/>
    <w:rsid w:val="002A3F55"/>
    <w:rsid w:val="002B0348"/>
    <w:rsid w:val="002B1D18"/>
    <w:rsid w:val="002B7CDE"/>
    <w:rsid w:val="002C02E9"/>
    <w:rsid w:val="002C138C"/>
    <w:rsid w:val="002C268E"/>
    <w:rsid w:val="002C35B9"/>
    <w:rsid w:val="002D075E"/>
    <w:rsid w:val="002D2E28"/>
    <w:rsid w:val="002D61B5"/>
    <w:rsid w:val="002E48B7"/>
    <w:rsid w:val="002F06FF"/>
    <w:rsid w:val="002F3519"/>
    <w:rsid w:val="002F353D"/>
    <w:rsid w:val="003017A3"/>
    <w:rsid w:val="003166EE"/>
    <w:rsid w:val="0032236A"/>
    <w:rsid w:val="00322701"/>
    <w:rsid w:val="00323E32"/>
    <w:rsid w:val="00332E7C"/>
    <w:rsid w:val="00334BEB"/>
    <w:rsid w:val="00335222"/>
    <w:rsid w:val="00337391"/>
    <w:rsid w:val="00337BC5"/>
    <w:rsid w:val="00350559"/>
    <w:rsid w:val="00352480"/>
    <w:rsid w:val="00352700"/>
    <w:rsid w:val="003601F2"/>
    <w:rsid w:val="003608FE"/>
    <w:rsid w:val="003775AB"/>
    <w:rsid w:val="0038771C"/>
    <w:rsid w:val="00395FD7"/>
    <w:rsid w:val="003A367E"/>
    <w:rsid w:val="003A6651"/>
    <w:rsid w:val="003B3AD0"/>
    <w:rsid w:val="003B49B1"/>
    <w:rsid w:val="003C005C"/>
    <w:rsid w:val="003C1CA4"/>
    <w:rsid w:val="003C2DD5"/>
    <w:rsid w:val="003C5E97"/>
    <w:rsid w:val="003D29F4"/>
    <w:rsid w:val="003D4FC2"/>
    <w:rsid w:val="003D7104"/>
    <w:rsid w:val="003E20ED"/>
    <w:rsid w:val="003E2EFF"/>
    <w:rsid w:val="003F56CD"/>
    <w:rsid w:val="003F6A02"/>
    <w:rsid w:val="00402FD8"/>
    <w:rsid w:val="00405056"/>
    <w:rsid w:val="00411942"/>
    <w:rsid w:val="00414495"/>
    <w:rsid w:val="00422F06"/>
    <w:rsid w:val="00425B9A"/>
    <w:rsid w:val="00430F5A"/>
    <w:rsid w:val="004318FA"/>
    <w:rsid w:val="00440BF4"/>
    <w:rsid w:val="00441053"/>
    <w:rsid w:val="0044152A"/>
    <w:rsid w:val="00441D02"/>
    <w:rsid w:val="00443395"/>
    <w:rsid w:val="00443553"/>
    <w:rsid w:val="00444379"/>
    <w:rsid w:val="004534F4"/>
    <w:rsid w:val="004565F2"/>
    <w:rsid w:val="00456B48"/>
    <w:rsid w:val="00467591"/>
    <w:rsid w:val="00472217"/>
    <w:rsid w:val="0047485D"/>
    <w:rsid w:val="00475E40"/>
    <w:rsid w:val="00476EFA"/>
    <w:rsid w:val="00477072"/>
    <w:rsid w:val="0048008D"/>
    <w:rsid w:val="00483FCD"/>
    <w:rsid w:val="00485CDE"/>
    <w:rsid w:val="00492741"/>
    <w:rsid w:val="00493EC2"/>
    <w:rsid w:val="004A011E"/>
    <w:rsid w:val="004A0C49"/>
    <w:rsid w:val="004A216B"/>
    <w:rsid w:val="004A21D7"/>
    <w:rsid w:val="004A43D0"/>
    <w:rsid w:val="004A456F"/>
    <w:rsid w:val="004A5B9E"/>
    <w:rsid w:val="004A6CE8"/>
    <w:rsid w:val="004B74D8"/>
    <w:rsid w:val="004B786F"/>
    <w:rsid w:val="004C0380"/>
    <w:rsid w:val="004C24D8"/>
    <w:rsid w:val="004C4A72"/>
    <w:rsid w:val="004D0E08"/>
    <w:rsid w:val="004D114F"/>
    <w:rsid w:val="004D31DA"/>
    <w:rsid w:val="004D607A"/>
    <w:rsid w:val="004E2D39"/>
    <w:rsid w:val="004E66F8"/>
    <w:rsid w:val="004E690D"/>
    <w:rsid w:val="004F4A26"/>
    <w:rsid w:val="004F54C8"/>
    <w:rsid w:val="00503BAA"/>
    <w:rsid w:val="005048BE"/>
    <w:rsid w:val="00520969"/>
    <w:rsid w:val="00521A0D"/>
    <w:rsid w:val="0052586D"/>
    <w:rsid w:val="00533578"/>
    <w:rsid w:val="0053634A"/>
    <w:rsid w:val="005425D3"/>
    <w:rsid w:val="0054285A"/>
    <w:rsid w:val="005460AF"/>
    <w:rsid w:val="00553F58"/>
    <w:rsid w:val="0055564D"/>
    <w:rsid w:val="0056089A"/>
    <w:rsid w:val="005676D5"/>
    <w:rsid w:val="00571FD3"/>
    <w:rsid w:val="00577A41"/>
    <w:rsid w:val="0058074C"/>
    <w:rsid w:val="005827E7"/>
    <w:rsid w:val="00583669"/>
    <w:rsid w:val="00584F56"/>
    <w:rsid w:val="0059326C"/>
    <w:rsid w:val="005960D5"/>
    <w:rsid w:val="005A1249"/>
    <w:rsid w:val="005B0EA6"/>
    <w:rsid w:val="005B3159"/>
    <w:rsid w:val="005B3AED"/>
    <w:rsid w:val="005B4D5F"/>
    <w:rsid w:val="005B4F86"/>
    <w:rsid w:val="005C37A6"/>
    <w:rsid w:val="005C3E9F"/>
    <w:rsid w:val="005D5B91"/>
    <w:rsid w:val="005D63A2"/>
    <w:rsid w:val="005D7528"/>
    <w:rsid w:val="005E1291"/>
    <w:rsid w:val="005F0546"/>
    <w:rsid w:val="005F3B6C"/>
    <w:rsid w:val="00602332"/>
    <w:rsid w:val="00606EAF"/>
    <w:rsid w:val="0061040E"/>
    <w:rsid w:val="006179C0"/>
    <w:rsid w:val="00625826"/>
    <w:rsid w:val="00635227"/>
    <w:rsid w:val="00642A16"/>
    <w:rsid w:val="00642EEB"/>
    <w:rsid w:val="00643B84"/>
    <w:rsid w:val="00645BD5"/>
    <w:rsid w:val="0065556D"/>
    <w:rsid w:val="00661973"/>
    <w:rsid w:val="0066248D"/>
    <w:rsid w:val="00662811"/>
    <w:rsid w:val="00671978"/>
    <w:rsid w:val="00672EA6"/>
    <w:rsid w:val="00675AED"/>
    <w:rsid w:val="006766E8"/>
    <w:rsid w:val="00681265"/>
    <w:rsid w:val="00684A11"/>
    <w:rsid w:val="00685FA7"/>
    <w:rsid w:val="006913DD"/>
    <w:rsid w:val="006921B6"/>
    <w:rsid w:val="00695819"/>
    <w:rsid w:val="00697995"/>
    <w:rsid w:val="006B447D"/>
    <w:rsid w:val="006D31F2"/>
    <w:rsid w:val="006D53A6"/>
    <w:rsid w:val="006D593A"/>
    <w:rsid w:val="006E37F3"/>
    <w:rsid w:val="006F2B4C"/>
    <w:rsid w:val="006F50C0"/>
    <w:rsid w:val="006F78BA"/>
    <w:rsid w:val="00716528"/>
    <w:rsid w:val="00721AE1"/>
    <w:rsid w:val="00725C2D"/>
    <w:rsid w:val="00726084"/>
    <w:rsid w:val="00726390"/>
    <w:rsid w:val="00727250"/>
    <w:rsid w:val="00731678"/>
    <w:rsid w:val="00731AC7"/>
    <w:rsid w:val="007326F0"/>
    <w:rsid w:val="0074181F"/>
    <w:rsid w:val="00742F28"/>
    <w:rsid w:val="00743589"/>
    <w:rsid w:val="00745B3D"/>
    <w:rsid w:val="0074636F"/>
    <w:rsid w:val="00746F79"/>
    <w:rsid w:val="00747D5C"/>
    <w:rsid w:val="0075218D"/>
    <w:rsid w:val="00754AB4"/>
    <w:rsid w:val="00762226"/>
    <w:rsid w:val="007655E8"/>
    <w:rsid w:val="00770246"/>
    <w:rsid w:val="00776EA3"/>
    <w:rsid w:val="00777D38"/>
    <w:rsid w:val="00780287"/>
    <w:rsid w:val="00782FE8"/>
    <w:rsid w:val="0079137A"/>
    <w:rsid w:val="00793FB8"/>
    <w:rsid w:val="00796990"/>
    <w:rsid w:val="007A1C92"/>
    <w:rsid w:val="007A7C74"/>
    <w:rsid w:val="007B3484"/>
    <w:rsid w:val="007B5E65"/>
    <w:rsid w:val="007B774C"/>
    <w:rsid w:val="007C38CD"/>
    <w:rsid w:val="007C3CC9"/>
    <w:rsid w:val="007C6E2F"/>
    <w:rsid w:val="007D0D97"/>
    <w:rsid w:val="007D5708"/>
    <w:rsid w:val="007D7087"/>
    <w:rsid w:val="007E56FC"/>
    <w:rsid w:val="007E7880"/>
    <w:rsid w:val="007E7A83"/>
    <w:rsid w:val="007F2543"/>
    <w:rsid w:val="007F2D31"/>
    <w:rsid w:val="0080382A"/>
    <w:rsid w:val="00804109"/>
    <w:rsid w:val="00807804"/>
    <w:rsid w:val="00815475"/>
    <w:rsid w:val="0081684B"/>
    <w:rsid w:val="00817499"/>
    <w:rsid w:val="00824E11"/>
    <w:rsid w:val="00824FBE"/>
    <w:rsid w:val="00827BE9"/>
    <w:rsid w:val="00833D85"/>
    <w:rsid w:val="008344EE"/>
    <w:rsid w:val="0083450C"/>
    <w:rsid w:val="0084364C"/>
    <w:rsid w:val="008451A0"/>
    <w:rsid w:val="00852878"/>
    <w:rsid w:val="00857A7C"/>
    <w:rsid w:val="008726ED"/>
    <w:rsid w:val="00873709"/>
    <w:rsid w:val="008756D5"/>
    <w:rsid w:val="00877865"/>
    <w:rsid w:val="008851A5"/>
    <w:rsid w:val="008904DB"/>
    <w:rsid w:val="008911C9"/>
    <w:rsid w:val="00892F49"/>
    <w:rsid w:val="008A11EA"/>
    <w:rsid w:val="008A6843"/>
    <w:rsid w:val="008A6D81"/>
    <w:rsid w:val="008B2D2E"/>
    <w:rsid w:val="008B7009"/>
    <w:rsid w:val="008C48FA"/>
    <w:rsid w:val="008D1DD1"/>
    <w:rsid w:val="008E04A9"/>
    <w:rsid w:val="008E55C0"/>
    <w:rsid w:val="008E6D5F"/>
    <w:rsid w:val="008F0D8F"/>
    <w:rsid w:val="008F55EC"/>
    <w:rsid w:val="008F59D9"/>
    <w:rsid w:val="009019D0"/>
    <w:rsid w:val="00907127"/>
    <w:rsid w:val="00913678"/>
    <w:rsid w:val="009138D5"/>
    <w:rsid w:val="0091445D"/>
    <w:rsid w:val="00922202"/>
    <w:rsid w:val="009236F6"/>
    <w:rsid w:val="00931D07"/>
    <w:rsid w:val="009343F0"/>
    <w:rsid w:val="009405D0"/>
    <w:rsid w:val="00942199"/>
    <w:rsid w:val="00946268"/>
    <w:rsid w:val="00951E3F"/>
    <w:rsid w:val="009526E6"/>
    <w:rsid w:val="00953089"/>
    <w:rsid w:val="00957014"/>
    <w:rsid w:val="009606C3"/>
    <w:rsid w:val="00961848"/>
    <w:rsid w:val="00962245"/>
    <w:rsid w:val="00962D95"/>
    <w:rsid w:val="0096406C"/>
    <w:rsid w:val="00967121"/>
    <w:rsid w:val="00967E97"/>
    <w:rsid w:val="00974E16"/>
    <w:rsid w:val="00975B2A"/>
    <w:rsid w:val="009802C7"/>
    <w:rsid w:val="00981FCC"/>
    <w:rsid w:val="00983FFA"/>
    <w:rsid w:val="00986729"/>
    <w:rsid w:val="0099126C"/>
    <w:rsid w:val="0099127E"/>
    <w:rsid w:val="009928AF"/>
    <w:rsid w:val="009954F6"/>
    <w:rsid w:val="00995593"/>
    <w:rsid w:val="009B3273"/>
    <w:rsid w:val="009B393C"/>
    <w:rsid w:val="009B509E"/>
    <w:rsid w:val="009C17E8"/>
    <w:rsid w:val="009C4E79"/>
    <w:rsid w:val="009D3E7B"/>
    <w:rsid w:val="009D4310"/>
    <w:rsid w:val="009D503B"/>
    <w:rsid w:val="009D5ACA"/>
    <w:rsid w:val="009D767E"/>
    <w:rsid w:val="009E3040"/>
    <w:rsid w:val="009F4C4C"/>
    <w:rsid w:val="009F5246"/>
    <w:rsid w:val="00A02913"/>
    <w:rsid w:val="00A12E1C"/>
    <w:rsid w:val="00A14EC5"/>
    <w:rsid w:val="00A15A15"/>
    <w:rsid w:val="00A2129C"/>
    <w:rsid w:val="00A22306"/>
    <w:rsid w:val="00A23473"/>
    <w:rsid w:val="00A26C84"/>
    <w:rsid w:val="00A32359"/>
    <w:rsid w:val="00A425AF"/>
    <w:rsid w:val="00A60BEE"/>
    <w:rsid w:val="00A6215C"/>
    <w:rsid w:val="00A62484"/>
    <w:rsid w:val="00A64F52"/>
    <w:rsid w:val="00A66932"/>
    <w:rsid w:val="00A67900"/>
    <w:rsid w:val="00A700CF"/>
    <w:rsid w:val="00A71EDD"/>
    <w:rsid w:val="00A753C1"/>
    <w:rsid w:val="00A76E40"/>
    <w:rsid w:val="00A8797F"/>
    <w:rsid w:val="00A965AC"/>
    <w:rsid w:val="00AA2596"/>
    <w:rsid w:val="00AA3259"/>
    <w:rsid w:val="00AA737B"/>
    <w:rsid w:val="00AB02CA"/>
    <w:rsid w:val="00AB3D82"/>
    <w:rsid w:val="00AB65E6"/>
    <w:rsid w:val="00AC22F4"/>
    <w:rsid w:val="00AC61FE"/>
    <w:rsid w:val="00AC62B1"/>
    <w:rsid w:val="00AD03E8"/>
    <w:rsid w:val="00AD1261"/>
    <w:rsid w:val="00AD609E"/>
    <w:rsid w:val="00AE1522"/>
    <w:rsid w:val="00AE2062"/>
    <w:rsid w:val="00AE5C89"/>
    <w:rsid w:val="00AE66B6"/>
    <w:rsid w:val="00AE7DB2"/>
    <w:rsid w:val="00AF0A9A"/>
    <w:rsid w:val="00AF253E"/>
    <w:rsid w:val="00AF32AD"/>
    <w:rsid w:val="00AF46B8"/>
    <w:rsid w:val="00AF4D99"/>
    <w:rsid w:val="00B12DD1"/>
    <w:rsid w:val="00B15AB6"/>
    <w:rsid w:val="00B227BF"/>
    <w:rsid w:val="00B25AC6"/>
    <w:rsid w:val="00B31B84"/>
    <w:rsid w:val="00B366AE"/>
    <w:rsid w:val="00B403B0"/>
    <w:rsid w:val="00B4657B"/>
    <w:rsid w:val="00B50D78"/>
    <w:rsid w:val="00B54DC1"/>
    <w:rsid w:val="00B54E0E"/>
    <w:rsid w:val="00B637DF"/>
    <w:rsid w:val="00B64036"/>
    <w:rsid w:val="00B71DB8"/>
    <w:rsid w:val="00B71F18"/>
    <w:rsid w:val="00B7353C"/>
    <w:rsid w:val="00B805DF"/>
    <w:rsid w:val="00B80BC7"/>
    <w:rsid w:val="00B82D1C"/>
    <w:rsid w:val="00B91950"/>
    <w:rsid w:val="00B96E7A"/>
    <w:rsid w:val="00BA618C"/>
    <w:rsid w:val="00BB3FC2"/>
    <w:rsid w:val="00BB6E7D"/>
    <w:rsid w:val="00BB70AC"/>
    <w:rsid w:val="00BC15AF"/>
    <w:rsid w:val="00BC2D21"/>
    <w:rsid w:val="00BC34EA"/>
    <w:rsid w:val="00BD15BF"/>
    <w:rsid w:val="00BD2599"/>
    <w:rsid w:val="00BD5B77"/>
    <w:rsid w:val="00BE4586"/>
    <w:rsid w:val="00BE5DCE"/>
    <w:rsid w:val="00BF1418"/>
    <w:rsid w:val="00BF1DA7"/>
    <w:rsid w:val="00BF360E"/>
    <w:rsid w:val="00BF6548"/>
    <w:rsid w:val="00C05BB4"/>
    <w:rsid w:val="00C068A7"/>
    <w:rsid w:val="00C07922"/>
    <w:rsid w:val="00C14834"/>
    <w:rsid w:val="00C15C6B"/>
    <w:rsid w:val="00C21F5C"/>
    <w:rsid w:val="00C32C9D"/>
    <w:rsid w:val="00C330B7"/>
    <w:rsid w:val="00C343E6"/>
    <w:rsid w:val="00C3544B"/>
    <w:rsid w:val="00C54B66"/>
    <w:rsid w:val="00C54CC7"/>
    <w:rsid w:val="00C6073B"/>
    <w:rsid w:val="00C61BB0"/>
    <w:rsid w:val="00C6238D"/>
    <w:rsid w:val="00C64842"/>
    <w:rsid w:val="00C67CE2"/>
    <w:rsid w:val="00C72346"/>
    <w:rsid w:val="00C729D1"/>
    <w:rsid w:val="00C745D3"/>
    <w:rsid w:val="00C923C2"/>
    <w:rsid w:val="00C97BC3"/>
    <w:rsid w:val="00C97F36"/>
    <w:rsid w:val="00CB0172"/>
    <w:rsid w:val="00CB422C"/>
    <w:rsid w:val="00CB539A"/>
    <w:rsid w:val="00CC6485"/>
    <w:rsid w:val="00CD4428"/>
    <w:rsid w:val="00CE1E32"/>
    <w:rsid w:val="00CE6CFA"/>
    <w:rsid w:val="00CF120F"/>
    <w:rsid w:val="00D053E7"/>
    <w:rsid w:val="00D166F2"/>
    <w:rsid w:val="00D25E5D"/>
    <w:rsid w:val="00D27E5D"/>
    <w:rsid w:val="00D30CFB"/>
    <w:rsid w:val="00D365AE"/>
    <w:rsid w:val="00D37A78"/>
    <w:rsid w:val="00D42672"/>
    <w:rsid w:val="00D520B4"/>
    <w:rsid w:val="00D53FD5"/>
    <w:rsid w:val="00D55915"/>
    <w:rsid w:val="00D56624"/>
    <w:rsid w:val="00D61216"/>
    <w:rsid w:val="00D67FA5"/>
    <w:rsid w:val="00D7624C"/>
    <w:rsid w:val="00D8252F"/>
    <w:rsid w:val="00D85ACB"/>
    <w:rsid w:val="00D95872"/>
    <w:rsid w:val="00D964CD"/>
    <w:rsid w:val="00DA1401"/>
    <w:rsid w:val="00DA1523"/>
    <w:rsid w:val="00DA20AE"/>
    <w:rsid w:val="00DA31B3"/>
    <w:rsid w:val="00DA3DA9"/>
    <w:rsid w:val="00DA485C"/>
    <w:rsid w:val="00DA73D0"/>
    <w:rsid w:val="00DB7D71"/>
    <w:rsid w:val="00DD557E"/>
    <w:rsid w:val="00DE2098"/>
    <w:rsid w:val="00DE55B4"/>
    <w:rsid w:val="00DF2BA4"/>
    <w:rsid w:val="00DF4F82"/>
    <w:rsid w:val="00DF62D5"/>
    <w:rsid w:val="00E055F3"/>
    <w:rsid w:val="00E1411E"/>
    <w:rsid w:val="00E16EB8"/>
    <w:rsid w:val="00E2005E"/>
    <w:rsid w:val="00E204E9"/>
    <w:rsid w:val="00E23992"/>
    <w:rsid w:val="00E24CC3"/>
    <w:rsid w:val="00E31C83"/>
    <w:rsid w:val="00E31CE6"/>
    <w:rsid w:val="00E3372F"/>
    <w:rsid w:val="00E354C4"/>
    <w:rsid w:val="00E37184"/>
    <w:rsid w:val="00E50749"/>
    <w:rsid w:val="00E5109D"/>
    <w:rsid w:val="00E5144F"/>
    <w:rsid w:val="00E61205"/>
    <w:rsid w:val="00E627B5"/>
    <w:rsid w:val="00E67E15"/>
    <w:rsid w:val="00E7574C"/>
    <w:rsid w:val="00E76AAA"/>
    <w:rsid w:val="00E83040"/>
    <w:rsid w:val="00E91B4E"/>
    <w:rsid w:val="00EA33F1"/>
    <w:rsid w:val="00EA38CF"/>
    <w:rsid w:val="00EA3E44"/>
    <w:rsid w:val="00EA5F77"/>
    <w:rsid w:val="00EA6AD3"/>
    <w:rsid w:val="00EB4A17"/>
    <w:rsid w:val="00EB68BA"/>
    <w:rsid w:val="00EC1D7E"/>
    <w:rsid w:val="00EE0DE9"/>
    <w:rsid w:val="00EE160E"/>
    <w:rsid w:val="00EE7F4E"/>
    <w:rsid w:val="00EF4C8B"/>
    <w:rsid w:val="00EF59DA"/>
    <w:rsid w:val="00F05191"/>
    <w:rsid w:val="00F066C0"/>
    <w:rsid w:val="00F07422"/>
    <w:rsid w:val="00F16C38"/>
    <w:rsid w:val="00F20B97"/>
    <w:rsid w:val="00F35EBF"/>
    <w:rsid w:val="00F40659"/>
    <w:rsid w:val="00F52EA4"/>
    <w:rsid w:val="00F54F82"/>
    <w:rsid w:val="00F5696D"/>
    <w:rsid w:val="00F65A88"/>
    <w:rsid w:val="00F728C1"/>
    <w:rsid w:val="00F73CAB"/>
    <w:rsid w:val="00F8278B"/>
    <w:rsid w:val="00F85B2F"/>
    <w:rsid w:val="00F8654E"/>
    <w:rsid w:val="00F87E7C"/>
    <w:rsid w:val="00F90F11"/>
    <w:rsid w:val="00F92C93"/>
    <w:rsid w:val="00F94B26"/>
    <w:rsid w:val="00FA2C36"/>
    <w:rsid w:val="00FB2871"/>
    <w:rsid w:val="00FC1E22"/>
    <w:rsid w:val="00FC6589"/>
    <w:rsid w:val="00FE403D"/>
    <w:rsid w:val="00FE6EC2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DA73D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B96E7A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B22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27BF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44105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4105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41053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4105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41053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DA73D0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B96E7A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B22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27BF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44105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4105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41053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4105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4105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F7883-6284-42E9-8866-7F297AC7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789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597</cp:revision>
  <dcterms:created xsi:type="dcterms:W3CDTF">2018-06-01T09:00:00Z</dcterms:created>
  <dcterms:modified xsi:type="dcterms:W3CDTF">2018-06-14T13:16:00Z</dcterms:modified>
</cp:coreProperties>
</file>