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6FC" w:rsidRDefault="00922AD2" w:rsidP="00261AFE">
      <w:pPr>
        <w:pStyle w:val="1"/>
      </w:pPr>
      <w:r>
        <w:t xml:space="preserve">1 </w:t>
      </w:r>
      <w:r w:rsidR="00261AFE">
        <w:t>ВВедение</w:t>
      </w:r>
    </w:p>
    <w:p w:rsidR="005D76A4" w:rsidRDefault="005D76A4" w:rsidP="00261AFE">
      <w:r>
        <w:t>Цель выпускной квалифика</w:t>
      </w:r>
      <w:r w:rsidR="00C433EB">
        <w:t xml:space="preserve">ционной работы – </w:t>
      </w:r>
      <w:r>
        <w:t xml:space="preserve">создание единой информационной системы для ФГБОУ ВО «МГУТУ </w:t>
      </w:r>
      <w:r w:rsidR="00276F78" w:rsidRPr="00276F78">
        <w:t>им</w:t>
      </w:r>
      <w:r w:rsidRPr="00276F78">
        <w:t>.</w:t>
      </w:r>
      <w:r>
        <w:t xml:space="preserve"> К.Г. Разумовского (ПКУ)» УНИКИТ.</w:t>
      </w:r>
    </w:p>
    <w:p w:rsidR="00DE7101" w:rsidRDefault="00DE7101" w:rsidP="00261AFE">
      <w:r>
        <w:t>Актуальность данного пр</w:t>
      </w:r>
      <w:r w:rsidR="00C433EB">
        <w:t xml:space="preserve">оекта заключается в том, что </w:t>
      </w:r>
      <w:r w:rsidR="009F7A15">
        <w:t>существующий</w:t>
      </w:r>
      <w:r w:rsidR="00395B77">
        <w:t xml:space="preserve"> сайт колледжа не</w:t>
      </w:r>
      <w:r w:rsidR="00E35F8E">
        <w:t xml:space="preserve"> обеспечивает обратную связь</w:t>
      </w:r>
      <w:r w:rsidR="00C433EB">
        <w:t xml:space="preserve"> и не в полном объеме</w:t>
      </w:r>
      <w:r w:rsidR="009B656A">
        <w:t xml:space="preserve"> поддерживает организационную составляющую учебного процесса</w:t>
      </w:r>
      <w:r w:rsidR="005A22F4">
        <w:t>.</w:t>
      </w:r>
      <w:r w:rsidR="00395B77">
        <w:t xml:space="preserve"> </w:t>
      </w:r>
      <w:r w:rsidR="00527EBC">
        <w:t xml:space="preserve">Модернизируемый проект позволит не только поддерживать организацию учебного процесса, </w:t>
      </w:r>
      <w:r w:rsidR="00C433EB">
        <w:t>обеспечит удобство и комфортность получения информации, а также обеспечит</w:t>
      </w:r>
      <w:r w:rsidR="00527EBC">
        <w:t xml:space="preserve"> обратную связь</w:t>
      </w:r>
      <w:r w:rsidR="00C433EB">
        <w:t xml:space="preserve"> со студентами и их родителями</w:t>
      </w:r>
      <w:r w:rsidR="00527EBC">
        <w:t>.</w:t>
      </w:r>
    </w:p>
    <w:p w:rsidR="004D5588" w:rsidRDefault="00EC7F6B" w:rsidP="004D5588">
      <w:r>
        <w:t>Объектом исследования я</w:t>
      </w:r>
      <w:r w:rsidR="004D5588">
        <w:t xml:space="preserve">вляется </w:t>
      </w:r>
      <w:r w:rsidR="00AE2BAE">
        <w:t xml:space="preserve">оптимизация организации </w:t>
      </w:r>
      <w:r w:rsidR="004D5588">
        <w:t>образовательн</w:t>
      </w:r>
      <w:r w:rsidR="00AE2BAE">
        <w:t>ого</w:t>
      </w:r>
      <w:r w:rsidR="004D5588">
        <w:t xml:space="preserve"> процесс</w:t>
      </w:r>
      <w:r w:rsidR="00AE2BAE">
        <w:t>а</w:t>
      </w:r>
      <w:r w:rsidR="008D0A24">
        <w:t xml:space="preserve"> в учебном учреждении среднего профессионального образования</w:t>
      </w:r>
      <w:r w:rsidR="004D5588">
        <w:t xml:space="preserve">. </w:t>
      </w:r>
    </w:p>
    <w:p w:rsidR="009B3437" w:rsidRDefault="004D5588" w:rsidP="00261AFE">
      <w:r>
        <w:t>Предметом исследования является</w:t>
      </w:r>
      <w:r w:rsidR="00AE2BAE">
        <w:t xml:space="preserve"> образовательный портал</w:t>
      </w:r>
      <w:r>
        <w:t xml:space="preserve"> </w:t>
      </w:r>
      <w:r w:rsidR="00EC7F6B">
        <w:t>ФГБОУ ВО «МГУТУ им. К.Г. Разумовского (ПКУ)» Университетский колледж информационных технологий.</w:t>
      </w:r>
      <w:r>
        <w:t xml:space="preserve"> </w:t>
      </w:r>
    </w:p>
    <w:p w:rsidR="00367FA5" w:rsidRDefault="00367FA5" w:rsidP="00261AFE">
      <w:r>
        <w:t>Рез</w:t>
      </w:r>
      <w:r w:rsidR="00AE2BAE">
        <w:t>ультатом окончания выпускной квалификационной работы</w:t>
      </w:r>
      <w:r>
        <w:t xml:space="preserve"> </w:t>
      </w:r>
      <w:r w:rsidR="00916C06">
        <w:t xml:space="preserve">будет информационно-образовательный портал, который </w:t>
      </w:r>
      <w:r w:rsidR="00AE2BAE">
        <w:t xml:space="preserve">позволит оперативно вносить, обрабатывать и получать </w:t>
      </w:r>
      <w:r w:rsidR="006D666C">
        <w:t>информацию,</w:t>
      </w:r>
      <w:r w:rsidR="00AE2BAE">
        <w:t xml:space="preserve"> связанную с учебным процессом колледжа</w:t>
      </w:r>
      <w:r>
        <w:t>.</w:t>
      </w:r>
    </w:p>
    <w:p w:rsidR="00DF5968" w:rsidRDefault="00D023FB" w:rsidP="00DF5968">
      <w:r w:rsidRPr="00DF5968">
        <w:t xml:space="preserve">Основные </w:t>
      </w:r>
      <w:r w:rsidR="00DF5968" w:rsidRPr="00DF5968">
        <w:t>задачи в разработке ВКР</w:t>
      </w:r>
      <w:r w:rsidR="00BD6395" w:rsidRPr="00DF5968">
        <w:t>:</w:t>
      </w:r>
    </w:p>
    <w:p w:rsidR="00261AFE" w:rsidRDefault="00985D6F" w:rsidP="00DF5968">
      <w:pPr>
        <w:pStyle w:val="a9"/>
        <w:numPr>
          <w:ilvl w:val="0"/>
          <w:numId w:val="7"/>
        </w:numPr>
      </w:pPr>
      <w:r>
        <w:t>и</w:t>
      </w:r>
      <w:r w:rsidR="006D6350">
        <w:t>сследование</w:t>
      </w:r>
      <w:r w:rsidR="00CC4AD0">
        <w:t xml:space="preserve"> предметной области</w:t>
      </w:r>
      <w:r>
        <w:t>,</w:t>
      </w:r>
    </w:p>
    <w:p w:rsidR="00BD6395" w:rsidRDefault="00985D6F" w:rsidP="00D74B6C">
      <w:pPr>
        <w:pStyle w:val="a9"/>
        <w:numPr>
          <w:ilvl w:val="0"/>
          <w:numId w:val="7"/>
        </w:numPr>
      </w:pPr>
      <w:r>
        <w:t>а</w:t>
      </w:r>
      <w:r w:rsidR="006D6350">
        <w:t xml:space="preserve">нализ текущей версии разработанного </w:t>
      </w:r>
      <w:r w:rsidR="00BD6395">
        <w:t>портала</w:t>
      </w:r>
      <w:r>
        <w:t>,</w:t>
      </w:r>
    </w:p>
    <w:p w:rsidR="006D6350" w:rsidRDefault="00985D6F" w:rsidP="00D74B6C">
      <w:pPr>
        <w:pStyle w:val="a9"/>
        <w:numPr>
          <w:ilvl w:val="0"/>
          <w:numId w:val="7"/>
        </w:numPr>
      </w:pPr>
      <w:r>
        <w:t>а</w:t>
      </w:r>
      <w:r w:rsidR="00BD6395">
        <w:t>нализ аналогичных программных продуктов</w:t>
      </w:r>
      <w:r>
        <w:t>,</w:t>
      </w:r>
    </w:p>
    <w:p w:rsidR="00DF5968" w:rsidRDefault="00985D6F" w:rsidP="00DF5968">
      <w:pPr>
        <w:pStyle w:val="a9"/>
        <w:numPr>
          <w:ilvl w:val="0"/>
          <w:numId w:val="7"/>
        </w:numPr>
      </w:pPr>
      <w:r>
        <w:t>в</w:t>
      </w:r>
      <w:r w:rsidR="006D6350">
        <w:t>ыбор инструментальных средств</w:t>
      </w:r>
      <w:r>
        <w:t>,</w:t>
      </w:r>
    </w:p>
    <w:p w:rsidR="00C405AC" w:rsidRDefault="00985D6F" w:rsidP="00DF5968">
      <w:pPr>
        <w:pStyle w:val="a9"/>
        <w:numPr>
          <w:ilvl w:val="0"/>
          <w:numId w:val="7"/>
        </w:numPr>
      </w:pPr>
      <w:r>
        <w:t>р</w:t>
      </w:r>
      <w:r w:rsidR="002E393D">
        <w:t>а</w:t>
      </w:r>
      <w:r w:rsidR="005C3432">
        <w:t>зработка технического задания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п</w:t>
      </w:r>
      <w:r w:rsidR="005C3432">
        <w:t>роектирование базы данных и основных компонентов</w:t>
      </w:r>
      <w:r>
        <w:t>,</w:t>
      </w:r>
    </w:p>
    <w:p w:rsidR="005C3432" w:rsidRDefault="00985D6F" w:rsidP="00985D6F">
      <w:pPr>
        <w:pStyle w:val="a9"/>
        <w:numPr>
          <w:ilvl w:val="0"/>
          <w:numId w:val="7"/>
        </w:numPr>
      </w:pPr>
      <w:r>
        <w:t>р</w:t>
      </w:r>
      <w:r w:rsidR="005C3432">
        <w:t>азработка клиентской и серверной частей</w:t>
      </w:r>
      <w:r>
        <w:t>,</w:t>
      </w:r>
    </w:p>
    <w:p w:rsidR="00595211" w:rsidRPr="0051246A" w:rsidRDefault="00985D6F" w:rsidP="00985D6F">
      <w:pPr>
        <w:pStyle w:val="a9"/>
        <w:numPr>
          <w:ilvl w:val="0"/>
          <w:numId w:val="7"/>
        </w:numPr>
      </w:pPr>
      <w:r>
        <w:t>р</w:t>
      </w:r>
      <w:r w:rsidR="00595211">
        <w:t>азработка руководства пользователя</w:t>
      </w:r>
      <w:r>
        <w:t>,</w:t>
      </w:r>
    </w:p>
    <w:p w:rsidR="009B198D" w:rsidRDefault="00985D6F" w:rsidP="00985D6F">
      <w:pPr>
        <w:pStyle w:val="a9"/>
        <w:numPr>
          <w:ilvl w:val="0"/>
          <w:numId w:val="7"/>
        </w:numPr>
      </w:pPr>
      <w:r>
        <w:t>д</w:t>
      </w:r>
      <w:r w:rsidR="0051246A">
        <w:t>окументирование</w:t>
      </w:r>
      <w:r>
        <w:t>.</w:t>
      </w:r>
    </w:p>
    <w:p w:rsidR="00D74B6C" w:rsidRDefault="00D74B6C" w:rsidP="00CC4AD0">
      <w:r>
        <w:t>Используемые методы при работе над ВКР:</w:t>
      </w:r>
    </w:p>
    <w:p w:rsidR="00D74B6C" w:rsidRDefault="0096317C" w:rsidP="00D74B6C">
      <w:pPr>
        <w:pStyle w:val="a9"/>
        <w:numPr>
          <w:ilvl w:val="0"/>
          <w:numId w:val="5"/>
        </w:numPr>
      </w:pPr>
      <w:r>
        <w:t>а</w:t>
      </w:r>
      <w:r w:rsidR="00ED3D68">
        <w:t>нализ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м</w:t>
      </w:r>
      <w:r w:rsidR="00ED3D68">
        <w:t>оделирование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с</w:t>
      </w:r>
      <w:r w:rsidR="00ED3D68">
        <w:t>равнение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lastRenderedPageBreak/>
        <w:t>и</w:t>
      </w:r>
      <w:r w:rsidR="00ED3D68">
        <w:t>зучение дополнительной литературы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з</w:t>
      </w:r>
      <w:r w:rsidR="00ED3D68">
        <w:t>ащита базы данных</w:t>
      </w:r>
      <w:r>
        <w:t>,</w:t>
      </w:r>
    </w:p>
    <w:p w:rsidR="00ED3D68" w:rsidRDefault="0096317C" w:rsidP="00D74B6C">
      <w:pPr>
        <w:pStyle w:val="a9"/>
        <w:numPr>
          <w:ilvl w:val="0"/>
          <w:numId w:val="5"/>
        </w:numPr>
      </w:pPr>
      <w:r>
        <w:t>о</w:t>
      </w:r>
      <w:r w:rsidR="00ED3D68">
        <w:t>бъектно-ориентированный подход в реализации</w:t>
      </w:r>
      <w:r>
        <w:t xml:space="preserve"> программного изделия</w:t>
      </w:r>
      <w:r w:rsidR="00EA4A11" w:rsidRPr="00EA4A11">
        <w:t>.</w:t>
      </w:r>
      <w:r w:rsidR="00ED3D68">
        <w:t xml:space="preserve"> </w:t>
      </w:r>
    </w:p>
    <w:p w:rsidR="00367FA5" w:rsidRDefault="004D0884" w:rsidP="006B5F75">
      <w:r>
        <w:t>Обоснование структуры пояснительной записки к выпускной квалификационной работе приведено в (Таблица )</w:t>
      </w:r>
      <w:r w:rsidR="00BF3358"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163B07" w:rsidTr="00F6078E">
        <w:tc>
          <w:tcPr>
            <w:tcW w:w="5210" w:type="dxa"/>
            <w:shd w:val="clear" w:color="auto" w:fill="D9D9D9" w:themeFill="background1" w:themeFillShade="D9"/>
          </w:tcPr>
          <w:p w:rsidR="00163B07" w:rsidRPr="0057617D" w:rsidRDefault="000C6FF9" w:rsidP="000C6FF9">
            <w:pPr>
              <w:pStyle w:val="a3"/>
              <w:jc w:val="center"/>
              <w:rPr>
                <w:b/>
              </w:rPr>
            </w:pPr>
            <w:r>
              <w:rPr>
                <w:b/>
              </w:rPr>
              <w:t xml:space="preserve">Пункт </w:t>
            </w:r>
            <w:r w:rsidR="00762018">
              <w:rPr>
                <w:b/>
              </w:rPr>
              <w:t>ВКР</w:t>
            </w:r>
          </w:p>
        </w:tc>
        <w:tc>
          <w:tcPr>
            <w:tcW w:w="5211" w:type="dxa"/>
            <w:shd w:val="clear" w:color="auto" w:fill="D9D9D9" w:themeFill="background1" w:themeFillShade="D9"/>
          </w:tcPr>
          <w:p w:rsidR="00163B07" w:rsidRPr="0057617D" w:rsidRDefault="00163B07" w:rsidP="00540B28">
            <w:pPr>
              <w:pStyle w:val="a3"/>
              <w:jc w:val="center"/>
              <w:rPr>
                <w:b/>
              </w:rPr>
            </w:pPr>
            <w:r w:rsidRPr="0057617D">
              <w:rPr>
                <w:b/>
              </w:rPr>
              <w:t>Описание</w:t>
            </w:r>
          </w:p>
        </w:tc>
      </w:tr>
      <w:tr w:rsidR="00163B07" w:rsidTr="00163B07">
        <w:tc>
          <w:tcPr>
            <w:tcW w:w="5210" w:type="dxa"/>
          </w:tcPr>
          <w:p w:rsidR="00163B07" w:rsidRDefault="0057617D" w:rsidP="00163B07">
            <w:pPr>
              <w:pStyle w:val="a3"/>
            </w:pPr>
            <w:r>
              <w:t>Введение</w:t>
            </w:r>
          </w:p>
        </w:tc>
        <w:tc>
          <w:tcPr>
            <w:tcW w:w="5211" w:type="dxa"/>
          </w:tcPr>
          <w:p w:rsidR="00163B07" w:rsidRDefault="0057617D" w:rsidP="0057617D">
            <w:pPr>
              <w:pStyle w:val="a3"/>
            </w:pPr>
            <w:r>
              <w:t>Отображает цель, актуальность, объект и предмет исследования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Исследование предметной области</w:t>
            </w:r>
          </w:p>
        </w:tc>
        <w:tc>
          <w:tcPr>
            <w:tcW w:w="5211" w:type="dxa"/>
          </w:tcPr>
          <w:p w:rsidR="0057617D" w:rsidRDefault="000E02AA" w:rsidP="000E02AA">
            <w:pPr>
              <w:pStyle w:val="a3"/>
            </w:pPr>
            <w:r>
              <w:t>Описывает обзор образовательных процессов, текущей версии портала, анализ аналогичных программных продуктов</w:t>
            </w:r>
          </w:p>
        </w:tc>
      </w:tr>
      <w:tr w:rsidR="0057617D" w:rsidTr="00163B07">
        <w:tc>
          <w:tcPr>
            <w:tcW w:w="5210" w:type="dxa"/>
          </w:tcPr>
          <w:p w:rsidR="0057617D" w:rsidRDefault="0057617D" w:rsidP="00163B07">
            <w:pPr>
              <w:pStyle w:val="a3"/>
            </w:pPr>
            <w:r>
              <w:t>Выбор инструментальных средств</w:t>
            </w:r>
          </w:p>
        </w:tc>
        <w:tc>
          <w:tcPr>
            <w:tcW w:w="5211" w:type="dxa"/>
          </w:tcPr>
          <w:p w:rsidR="0057617D" w:rsidRDefault="003D00B4" w:rsidP="00163B07">
            <w:pPr>
              <w:pStyle w:val="a3"/>
            </w:pPr>
            <w:r>
              <w:t xml:space="preserve">Описывает </w:t>
            </w:r>
          </w:p>
        </w:tc>
      </w:tr>
      <w:tr w:rsidR="0057617D" w:rsidTr="00163B07">
        <w:tc>
          <w:tcPr>
            <w:tcW w:w="5210" w:type="dxa"/>
          </w:tcPr>
          <w:p w:rsidR="0057617D" w:rsidRDefault="003D00B4" w:rsidP="00163B07">
            <w:pPr>
              <w:pStyle w:val="a3"/>
            </w:pPr>
            <w:r>
              <w:t>Разработка технического задания</w:t>
            </w:r>
          </w:p>
        </w:tc>
        <w:tc>
          <w:tcPr>
            <w:tcW w:w="5211" w:type="dxa"/>
          </w:tcPr>
          <w:p w:rsidR="0057617D" w:rsidRDefault="0057617D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Проектирование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Разработка руководства пользователя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Верификация программного изделия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Экономическая часть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Охрана труда и техника безопасности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Заключение</w:t>
            </w:r>
          </w:p>
        </w:tc>
        <w:tc>
          <w:tcPr>
            <w:tcW w:w="5211" w:type="dxa"/>
          </w:tcPr>
          <w:p w:rsidR="003D00B4" w:rsidRDefault="000F16C9" w:rsidP="000F16C9">
            <w:pPr>
              <w:pStyle w:val="a3"/>
            </w:pPr>
            <w:r>
              <w:t>Содержит результаты работы, приобретённые навыки и проверку работы на антиплагиат</w:t>
            </w: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Список используемых источников</w:t>
            </w:r>
          </w:p>
        </w:tc>
        <w:tc>
          <w:tcPr>
            <w:tcW w:w="5211" w:type="dxa"/>
          </w:tcPr>
          <w:p w:rsidR="003D00B4" w:rsidRDefault="00004F0F" w:rsidP="00004F0F">
            <w:pPr>
              <w:pStyle w:val="a3"/>
            </w:pPr>
            <w:r>
              <w:t>Содержит список различных источников, которые использовались при работе на ВКР</w:t>
            </w:r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Приложения</w:t>
            </w:r>
          </w:p>
        </w:tc>
        <w:tc>
          <w:tcPr>
            <w:tcW w:w="5211" w:type="dxa"/>
          </w:tcPr>
          <w:p w:rsidR="003D00B4" w:rsidRDefault="003D00B4" w:rsidP="00163B07">
            <w:pPr>
              <w:pStyle w:val="a3"/>
            </w:pPr>
            <w:bookmarkStart w:id="0" w:name="_GoBack"/>
            <w:bookmarkEnd w:id="0"/>
          </w:p>
        </w:tc>
      </w:tr>
      <w:tr w:rsidR="003D00B4" w:rsidTr="00163B07">
        <w:tc>
          <w:tcPr>
            <w:tcW w:w="5210" w:type="dxa"/>
          </w:tcPr>
          <w:p w:rsidR="003D00B4" w:rsidRDefault="003D00B4" w:rsidP="00163B07">
            <w:pPr>
              <w:pStyle w:val="a3"/>
            </w:pPr>
            <w:r>
              <w:t>Графическая часть</w:t>
            </w:r>
          </w:p>
        </w:tc>
        <w:tc>
          <w:tcPr>
            <w:tcW w:w="5211" w:type="dxa"/>
          </w:tcPr>
          <w:p w:rsidR="003D00B4" w:rsidRPr="00830C6A" w:rsidRDefault="003D00B4" w:rsidP="00830C6A">
            <w:pPr>
              <w:pStyle w:val="a3"/>
            </w:pPr>
            <w:r>
              <w:t>Содержит иллюстрации</w:t>
            </w:r>
            <w:r w:rsidR="00830C6A">
              <w:t>, отображающие работу приложения</w:t>
            </w:r>
          </w:p>
        </w:tc>
      </w:tr>
    </w:tbl>
    <w:p w:rsidR="00736C19" w:rsidRDefault="00736C19" w:rsidP="00CC4AD0"/>
    <w:p w:rsidR="000C6FF9" w:rsidRPr="00261AFE" w:rsidRDefault="000C6FF9" w:rsidP="00CC4AD0"/>
    <w:sectPr w:rsidR="000C6FF9" w:rsidRPr="00261AFE" w:rsidSect="0087786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4297"/>
    <w:multiLevelType w:val="hybridMultilevel"/>
    <w:tmpl w:val="51C44C4E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085F59E1"/>
    <w:multiLevelType w:val="hybridMultilevel"/>
    <w:tmpl w:val="A7B8AB88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>
    <w:nsid w:val="0A0C2E3E"/>
    <w:multiLevelType w:val="hybridMultilevel"/>
    <w:tmpl w:val="62DE425C"/>
    <w:lvl w:ilvl="0" w:tplc="BC743E86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>
    <w:nsid w:val="0F60036B"/>
    <w:multiLevelType w:val="hybridMultilevel"/>
    <w:tmpl w:val="866671C2"/>
    <w:lvl w:ilvl="0" w:tplc="64488ED0">
      <w:start w:val="1"/>
      <w:numFmt w:val="decimal"/>
      <w:lvlText w:val="%1"/>
      <w:lvlJc w:val="left"/>
      <w:pPr>
        <w:ind w:left="22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4">
    <w:nsid w:val="1F6113F2"/>
    <w:multiLevelType w:val="hybridMultilevel"/>
    <w:tmpl w:val="C51C3C40"/>
    <w:lvl w:ilvl="0" w:tplc="695EDCF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215B5384"/>
    <w:multiLevelType w:val="hybridMultilevel"/>
    <w:tmpl w:val="607CDAFE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2B866ED0"/>
    <w:multiLevelType w:val="hybridMultilevel"/>
    <w:tmpl w:val="2D92A476"/>
    <w:lvl w:ilvl="0" w:tplc="695EDCFC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695ED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800074"/>
    <w:multiLevelType w:val="hybridMultilevel"/>
    <w:tmpl w:val="245AD4DC"/>
    <w:lvl w:ilvl="0" w:tplc="AFBC30E0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2A274D7"/>
    <w:multiLevelType w:val="hybridMultilevel"/>
    <w:tmpl w:val="607AAE3E"/>
    <w:lvl w:ilvl="0" w:tplc="64488ED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>
    <w:nsid w:val="45412377"/>
    <w:multiLevelType w:val="hybridMultilevel"/>
    <w:tmpl w:val="3542B1B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0C76BB1"/>
    <w:multiLevelType w:val="hybridMultilevel"/>
    <w:tmpl w:val="D7E64D88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>
    <w:nsid w:val="66AA45C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70A543AF"/>
    <w:multiLevelType w:val="hybridMultilevel"/>
    <w:tmpl w:val="CB16A44A"/>
    <w:lvl w:ilvl="0" w:tplc="04190011">
      <w:start w:val="1"/>
      <w:numFmt w:val="decimal"/>
      <w:lvlText w:val="%1)"/>
      <w:lvlJc w:val="left"/>
      <w:pPr>
        <w:ind w:left="1571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74C77D6"/>
    <w:multiLevelType w:val="hybridMultilevel"/>
    <w:tmpl w:val="8A6CE4D8"/>
    <w:lvl w:ilvl="0" w:tplc="AFBC30E0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5"/>
  </w:num>
  <w:num w:numId="11">
    <w:abstractNumId w:val="3"/>
  </w:num>
  <w:num w:numId="12">
    <w:abstractNumId w:val="12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841"/>
    <w:rsid w:val="00004F0F"/>
    <w:rsid w:val="00067BB4"/>
    <w:rsid w:val="00071BCC"/>
    <w:rsid w:val="00086171"/>
    <w:rsid w:val="0009187E"/>
    <w:rsid w:val="000C6FF9"/>
    <w:rsid w:val="000D2F62"/>
    <w:rsid w:val="000E02AA"/>
    <w:rsid w:val="000F16C9"/>
    <w:rsid w:val="000F1A2C"/>
    <w:rsid w:val="00163B07"/>
    <w:rsid w:val="00190482"/>
    <w:rsid w:val="001A2A39"/>
    <w:rsid w:val="001C1C06"/>
    <w:rsid w:val="001C507C"/>
    <w:rsid w:val="001C657A"/>
    <w:rsid w:val="00246AB1"/>
    <w:rsid w:val="002531E0"/>
    <w:rsid w:val="00261AFE"/>
    <w:rsid w:val="00276F78"/>
    <w:rsid w:val="00287F92"/>
    <w:rsid w:val="002A3507"/>
    <w:rsid w:val="002A3F55"/>
    <w:rsid w:val="002E2F66"/>
    <w:rsid w:val="002E393D"/>
    <w:rsid w:val="00367FA5"/>
    <w:rsid w:val="00392AD6"/>
    <w:rsid w:val="00395B77"/>
    <w:rsid w:val="003A1BA1"/>
    <w:rsid w:val="003B1D8B"/>
    <w:rsid w:val="003B55BC"/>
    <w:rsid w:val="003D00B4"/>
    <w:rsid w:val="003D1275"/>
    <w:rsid w:val="00414674"/>
    <w:rsid w:val="00427B51"/>
    <w:rsid w:val="00470EAF"/>
    <w:rsid w:val="00477ECD"/>
    <w:rsid w:val="004B7079"/>
    <w:rsid w:val="004D0884"/>
    <w:rsid w:val="004D5588"/>
    <w:rsid w:val="004F297C"/>
    <w:rsid w:val="004F34C1"/>
    <w:rsid w:val="0051246A"/>
    <w:rsid w:val="00517DE0"/>
    <w:rsid w:val="00527EBC"/>
    <w:rsid w:val="00540B28"/>
    <w:rsid w:val="00562892"/>
    <w:rsid w:val="0057617D"/>
    <w:rsid w:val="00595211"/>
    <w:rsid w:val="005A22F4"/>
    <w:rsid w:val="005C3432"/>
    <w:rsid w:val="005C34D6"/>
    <w:rsid w:val="005D76A4"/>
    <w:rsid w:val="005F0841"/>
    <w:rsid w:val="006921B6"/>
    <w:rsid w:val="006B5F75"/>
    <w:rsid w:val="006D6350"/>
    <w:rsid w:val="006D666C"/>
    <w:rsid w:val="006F244A"/>
    <w:rsid w:val="00712865"/>
    <w:rsid w:val="00736C19"/>
    <w:rsid w:val="00762018"/>
    <w:rsid w:val="0076418E"/>
    <w:rsid w:val="00770E45"/>
    <w:rsid w:val="007C1D7E"/>
    <w:rsid w:val="007C6E2F"/>
    <w:rsid w:val="007E56FC"/>
    <w:rsid w:val="007F6013"/>
    <w:rsid w:val="00830C6A"/>
    <w:rsid w:val="00870FCE"/>
    <w:rsid w:val="00877865"/>
    <w:rsid w:val="008819FF"/>
    <w:rsid w:val="008B36E8"/>
    <w:rsid w:val="008D0A24"/>
    <w:rsid w:val="00900C30"/>
    <w:rsid w:val="00916C06"/>
    <w:rsid w:val="00922AD2"/>
    <w:rsid w:val="00926414"/>
    <w:rsid w:val="009268BE"/>
    <w:rsid w:val="0096317C"/>
    <w:rsid w:val="00985D6F"/>
    <w:rsid w:val="009B198D"/>
    <w:rsid w:val="009B297A"/>
    <w:rsid w:val="009B3437"/>
    <w:rsid w:val="009B656A"/>
    <w:rsid w:val="009C198B"/>
    <w:rsid w:val="009F7A15"/>
    <w:rsid w:val="00A159D1"/>
    <w:rsid w:val="00A56499"/>
    <w:rsid w:val="00AC1581"/>
    <w:rsid w:val="00AC61FE"/>
    <w:rsid w:val="00AE2BAE"/>
    <w:rsid w:val="00AF32AD"/>
    <w:rsid w:val="00AF59EF"/>
    <w:rsid w:val="00B379EB"/>
    <w:rsid w:val="00B647CB"/>
    <w:rsid w:val="00BC1180"/>
    <w:rsid w:val="00BD6395"/>
    <w:rsid w:val="00BF3358"/>
    <w:rsid w:val="00C405AC"/>
    <w:rsid w:val="00C433EB"/>
    <w:rsid w:val="00C6711E"/>
    <w:rsid w:val="00CB5393"/>
    <w:rsid w:val="00CC2C19"/>
    <w:rsid w:val="00CC4AD0"/>
    <w:rsid w:val="00D023FB"/>
    <w:rsid w:val="00D34172"/>
    <w:rsid w:val="00D74B6C"/>
    <w:rsid w:val="00DB59E0"/>
    <w:rsid w:val="00DC2BB3"/>
    <w:rsid w:val="00DC4A98"/>
    <w:rsid w:val="00DD5E53"/>
    <w:rsid w:val="00DE7101"/>
    <w:rsid w:val="00DF5968"/>
    <w:rsid w:val="00E047AF"/>
    <w:rsid w:val="00E35F8E"/>
    <w:rsid w:val="00E54E19"/>
    <w:rsid w:val="00E652FF"/>
    <w:rsid w:val="00E96666"/>
    <w:rsid w:val="00EA4A11"/>
    <w:rsid w:val="00EB541E"/>
    <w:rsid w:val="00EC7F6B"/>
    <w:rsid w:val="00ED3D68"/>
    <w:rsid w:val="00EF12AC"/>
    <w:rsid w:val="00F10655"/>
    <w:rsid w:val="00F10CCB"/>
    <w:rsid w:val="00F6078E"/>
    <w:rsid w:val="00FF2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B5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next w:val="a"/>
    <w:link w:val="10"/>
    <w:uiPriority w:val="9"/>
    <w:qFormat/>
    <w:rsid w:val="00AF59EF"/>
    <w:pPr>
      <w:keepNext/>
      <w:keepLines/>
      <w:spacing w:after="240" w:line="360" w:lineRule="auto"/>
      <w:jc w:val="center"/>
      <w:outlineLvl w:val="0"/>
    </w:pPr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D34172"/>
    <w:pPr>
      <w:keepNext/>
      <w:keepLines/>
      <w:spacing w:after="0" w:line="360" w:lineRule="auto"/>
      <w:ind w:firstLine="709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F32AD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AF59EF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34172"/>
    <w:rPr>
      <w:rFonts w:ascii="Times New Roman" w:eastAsiaTheme="majorEastAsia" w:hAnsi="Times New Roman" w:cstheme="majorBidi"/>
      <w:b/>
      <w:sz w:val="28"/>
      <w:szCs w:val="26"/>
    </w:rPr>
  </w:style>
  <w:style w:type="table" w:styleId="a4">
    <w:name w:val="Table Grid"/>
    <w:basedOn w:val="a1"/>
    <w:uiPriority w:val="39"/>
    <w:rsid w:val="00AF32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next w:val="a"/>
    <w:uiPriority w:val="35"/>
    <w:unhideWhenUsed/>
    <w:qFormat/>
    <w:rsid w:val="007E56FC"/>
    <w:rPr>
      <w:rFonts w:ascii="Times New Roman" w:hAnsi="Times New Roman"/>
      <w:iCs/>
      <w:sz w:val="28"/>
      <w:szCs w:val="18"/>
    </w:rPr>
  </w:style>
  <w:style w:type="paragraph" w:customStyle="1" w:styleId="a6">
    <w:name w:val="Машинопись"/>
    <w:link w:val="a7"/>
    <w:qFormat/>
    <w:rsid w:val="007E56FC"/>
    <w:pPr>
      <w:spacing w:after="0" w:line="240" w:lineRule="auto"/>
    </w:pPr>
    <w:rPr>
      <w:rFonts w:ascii="Times New Roman" w:hAnsi="Times New Roman"/>
      <w:sz w:val="16"/>
      <w:lang w:val="en-US"/>
    </w:rPr>
  </w:style>
  <w:style w:type="character" w:customStyle="1" w:styleId="a7">
    <w:name w:val="Машинопись Знак"/>
    <w:basedOn w:val="a0"/>
    <w:link w:val="a6"/>
    <w:rsid w:val="007E56FC"/>
    <w:rPr>
      <w:rFonts w:ascii="Times New Roman" w:hAnsi="Times New Roman"/>
      <w:sz w:val="1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7E56F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56FC"/>
    <w:pPr>
      <w:spacing w:after="100"/>
      <w:ind w:left="280"/>
    </w:pPr>
  </w:style>
  <w:style w:type="character" w:styleId="a8">
    <w:name w:val="Hyperlink"/>
    <w:basedOn w:val="a0"/>
    <w:uiPriority w:val="99"/>
    <w:unhideWhenUsed/>
    <w:rsid w:val="007E56FC"/>
    <w:rPr>
      <w:color w:val="0563C1" w:themeColor="hyperlink"/>
      <w:u w:val="single"/>
    </w:rPr>
  </w:style>
  <w:style w:type="paragraph" w:styleId="a9">
    <w:name w:val="List Paragraph"/>
    <w:basedOn w:val="a"/>
    <w:uiPriority w:val="34"/>
    <w:rsid w:val="007641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torage\YandexDisk\&#1059;&#1095;&#1105;&#1073;&#1072;\&#1057;&#1087;&#1088;&#1072;&#1074;&#1086;&#1095;&#1085;&#1099;&#1081;%20&#1084;&#1072;&#1090;&#1077;&#1088;&#1080;&#1072;&#1083;\&#1064;&#1072;&#1073;&#1083;&#1086;&#1085;&#1099;\&#1064;&#1072;&#1073;&#1083;&#1086;&#1085;.%20&#1044;&#1086;&#1082;&#1091;&#1084;&#1077;&#1085;&#1090;%20&#1087;&#1086;%20&#1043;&#1054;&#1057;&#1058;%207.32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7A8A63-C24C-493F-8595-5D63CCF05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 Документ по ГОСТ 7.32.dotx</Template>
  <TotalTime>127</TotalTime>
  <Pages>2</Pages>
  <Words>377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Басыров</dc:creator>
  <cp:lastModifiedBy>Сергей Басыров</cp:lastModifiedBy>
  <cp:revision>117</cp:revision>
  <dcterms:created xsi:type="dcterms:W3CDTF">2018-05-20T18:53:00Z</dcterms:created>
  <dcterms:modified xsi:type="dcterms:W3CDTF">2018-06-08T02:19:00Z</dcterms:modified>
</cp:coreProperties>
</file>