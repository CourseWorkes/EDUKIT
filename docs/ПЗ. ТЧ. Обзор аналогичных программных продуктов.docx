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6FC" w:rsidRPr="007E56FC" w:rsidRDefault="007E56FC" w:rsidP="00AC61FE">
      <w:bookmarkStart w:id="0" w:name="_GoBack"/>
      <w:bookmarkEnd w:id="0"/>
    </w:p>
    <w:sectPr w:rsidR="007E56FC" w:rsidRPr="007E56FC" w:rsidSect="0087786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A34"/>
    <w:rsid w:val="000F1A2C"/>
    <w:rsid w:val="001A5A34"/>
    <w:rsid w:val="002A3507"/>
    <w:rsid w:val="002A3F55"/>
    <w:rsid w:val="00571FD3"/>
    <w:rsid w:val="005D5B91"/>
    <w:rsid w:val="006921B6"/>
    <w:rsid w:val="00725C2D"/>
    <w:rsid w:val="007C6E2F"/>
    <w:rsid w:val="007E56FC"/>
    <w:rsid w:val="00877865"/>
    <w:rsid w:val="00AC61FE"/>
    <w:rsid w:val="00AF32AD"/>
    <w:rsid w:val="00C3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C2D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725C2D"/>
    <w:pPr>
      <w:keepNext/>
      <w:keepLines/>
      <w:spacing w:after="0" w:line="360" w:lineRule="auto"/>
      <w:ind w:firstLine="851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25C2D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C2D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725C2D"/>
    <w:pPr>
      <w:keepNext/>
      <w:keepLines/>
      <w:spacing w:after="0" w:line="360" w:lineRule="auto"/>
      <w:ind w:firstLine="851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25C2D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E2BA1-DC0E-4983-BB1E-3D50DFCD1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Басыров С.А.</dc:creator>
  <cp:lastModifiedBy>Басыров С.А.</cp:lastModifiedBy>
  <cp:revision>2</cp:revision>
  <dcterms:created xsi:type="dcterms:W3CDTF">2018-06-01T09:00:00Z</dcterms:created>
  <dcterms:modified xsi:type="dcterms:W3CDTF">2018-06-01T09:00:00Z</dcterms:modified>
</cp:coreProperties>
</file>