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70401" w:rsidP="00190058">
      <w:pPr>
        <w:pStyle w:val="1"/>
      </w:pPr>
      <w:r w:rsidRPr="00190058">
        <w:t>список</w:t>
      </w:r>
      <w:r>
        <w:t xml:space="preserve"> используемых источников</w:t>
      </w:r>
    </w:p>
    <w:p w:rsidR="00985D89" w:rsidRPr="00001783" w:rsidRDefault="00287505" w:rsidP="00985D89">
      <w:r>
        <w:t>1)</w:t>
      </w:r>
      <w:bookmarkStart w:id="0" w:name="_GoBack"/>
      <w:bookmarkEnd w:id="0"/>
      <w:r w:rsidR="00985D89">
        <w:t xml:space="preserve"> Пайлон Д. </w:t>
      </w:r>
      <w:r w:rsidR="00985D89">
        <w:rPr>
          <w:lang w:val="en-US"/>
        </w:rPr>
        <w:t>UML</w:t>
      </w:r>
      <w:r w:rsidR="00985D89" w:rsidRPr="00835B58">
        <w:t xml:space="preserve"> </w:t>
      </w:r>
      <w:r w:rsidR="00985D89">
        <w:t xml:space="preserve">для программистов. </w:t>
      </w:r>
      <w:r w:rsidR="00985D89" w:rsidRPr="00835B58">
        <w:t>[</w:t>
      </w:r>
      <w:r w:rsidR="00985D89">
        <w:t>Текст</w:t>
      </w:r>
      <w:r w:rsidR="00985D89" w:rsidRPr="00835B58">
        <w:t>]: /</w:t>
      </w:r>
      <w:r w:rsidR="00985D89">
        <w:t xml:space="preserve"> Д. Пайлон, Н. Питмен</w:t>
      </w:r>
      <w:r w:rsidR="00985D89" w:rsidRPr="00835B58">
        <w:t xml:space="preserve">. </w:t>
      </w:r>
      <w:r w:rsidR="00985D89">
        <w:t>– СПб.: Питер, 2012. – 240 с.</w:t>
      </w:r>
      <w:r w:rsidR="00985D89" w:rsidRPr="00001783">
        <w:t>;</w:t>
      </w:r>
    </w:p>
    <w:p w:rsidR="00985D89" w:rsidRPr="00001783" w:rsidRDefault="00BB59F2" w:rsidP="00985D89">
      <w:r>
        <w:t>2)</w:t>
      </w:r>
      <w:r w:rsidR="00985D89">
        <w:t xml:space="preserve"> Котеров, Д.В. </w:t>
      </w:r>
      <w:r w:rsidR="00985D89">
        <w:rPr>
          <w:lang w:val="en-US"/>
        </w:rPr>
        <w:t>PHP</w:t>
      </w:r>
      <w:r w:rsidR="00985D89" w:rsidRPr="00835B58">
        <w:t xml:space="preserve"> 7. [</w:t>
      </w:r>
      <w:r w:rsidR="00985D89">
        <w:t>Текст</w:t>
      </w:r>
      <w:r w:rsidR="00985D89" w:rsidRPr="00835B58">
        <w:t xml:space="preserve">]: / </w:t>
      </w:r>
      <w:r w:rsidR="00985D89">
        <w:t>Д.В. Котеров, И.В. Симдянов. – СПб: БХВ-Петербург, 2016. – 1088 с.</w:t>
      </w:r>
      <w:r w:rsidR="00985D89" w:rsidRPr="00001783">
        <w:t>;</w:t>
      </w:r>
    </w:p>
    <w:p w:rsidR="00985D89" w:rsidRPr="00001783" w:rsidRDefault="00BB59F2" w:rsidP="00985D89">
      <w:r>
        <w:t>3)</w:t>
      </w:r>
      <w:r w:rsidR="00985D89">
        <w:t xml:space="preserve"> Котеров, Д.В. </w:t>
      </w:r>
      <w:r w:rsidR="00985D89">
        <w:rPr>
          <w:lang w:val="en-US"/>
        </w:rPr>
        <w:t>PHP</w:t>
      </w:r>
      <w:r w:rsidR="00985D89" w:rsidRPr="00835B58">
        <w:t xml:space="preserve"> 5. [</w:t>
      </w:r>
      <w:r w:rsidR="00985D89">
        <w:t>Текст</w:t>
      </w:r>
      <w:r w:rsidR="00985D89" w:rsidRPr="00835B58">
        <w:t>]</w:t>
      </w:r>
      <w:r w:rsidR="00985D89">
        <w:t>: / Д.В. Котеров, А.Ф. Костарев. – СПб.: БХВ-Петербург, 2014. – 1104 с.</w:t>
      </w:r>
      <w:r w:rsidR="00985D89" w:rsidRPr="00001783">
        <w:t>;</w:t>
      </w:r>
    </w:p>
    <w:p w:rsidR="00985D89" w:rsidRPr="00F07E9D" w:rsidRDefault="00BB59F2" w:rsidP="00985D89">
      <w:r>
        <w:t>4)</w:t>
      </w:r>
      <w:r w:rsidR="00985D89">
        <w:t xml:space="preserve"> Колисниченко Д.Н. </w:t>
      </w:r>
      <w:r w:rsidR="00985D89">
        <w:rPr>
          <w:lang w:val="en-US"/>
        </w:rPr>
        <w:t>PHP</w:t>
      </w:r>
      <w:r w:rsidR="00985D89" w:rsidRPr="00835B58">
        <w:t xml:space="preserve"> </w:t>
      </w:r>
      <w:r w:rsidR="00985D89">
        <w:t xml:space="preserve">и </w:t>
      </w:r>
      <w:r w:rsidR="00985D89">
        <w:rPr>
          <w:lang w:val="en-US"/>
        </w:rPr>
        <w:t>MySQL</w:t>
      </w:r>
      <w:r w:rsidR="00985D89">
        <w:t xml:space="preserve">. Разработка веб-приложений. – 5-е издание., перераб. и доп. </w:t>
      </w:r>
      <w:r w:rsidR="00985D89" w:rsidRPr="00835B58">
        <w:t>[</w:t>
      </w:r>
      <w:r w:rsidR="00985D89">
        <w:t>Текст</w:t>
      </w:r>
      <w:r w:rsidR="00985D89" w:rsidRPr="00835B58">
        <w:t xml:space="preserve">]: / </w:t>
      </w:r>
      <w:r w:rsidR="00985D89">
        <w:t>Д.Н. Колисниченко. – СПб.: БХВ-Петербург, 2015. – 592 с.</w:t>
      </w:r>
      <w:r w:rsidR="00985D89" w:rsidRPr="00F07E9D">
        <w:t>;</w:t>
      </w:r>
    </w:p>
    <w:p w:rsidR="00985D89" w:rsidRPr="00F07E9D" w:rsidRDefault="00BB59F2" w:rsidP="00985D89">
      <w:r>
        <w:t>5)</w:t>
      </w:r>
      <w:r w:rsidR="00985D89">
        <w:t xml:space="preserve"> Локхарт, Джош. Современный </w:t>
      </w:r>
      <w:r w:rsidR="00985D89">
        <w:rPr>
          <w:lang w:val="en-US"/>
        </w:rPr>
        <w:t>PHP</w:t>
      </w:r>
      <w:r w:rsidR="00985D89" w:rsidRPr="00835B58">
        <w:t xml:space="preserve">. </w:t>
      </w:r>
      <w:r w:rsidR="00985D89">
        <w:t>Новые возможности и передовой опыт.</w:t>
      </w:r>
      <w:r w:rsidR="00985D89" w:rsidRPr="00835B58">
        <w:t xml:space="preserve"> [</w:t>
      </w:r>
      <w:r w:rsidR="00985D89">
        <w:t>Текст</w:t>
      </w:r>
      <w:r w:rsidR="00985D89" w:rsidRPr="00835B58">
        <w:t>]</w:t>
      </w:r>
      <w:r w:rsidR="00985D89">
        <w:t xml:space="preserve">: </w:t>
      </w:r>
      <w:r w:rsidR="00985D89" w:rsidRPr="00835B58">
        <w:t xml:space="preserve">/ </w:t>
      </w:r>
      <w:r w:rsidR="00985D89">
        <w:t>Д. Локхарт. – Пер. с англ. Рагимов Р.Н. – М.: ДМК Пресс, 2016. – 304 с.</w:t>
      </w:r>
      <w:r w:rsidR="00985D89" w:rsidRPr="00F07E9D">
        <w:t>;</w:t>
      </w:r>
    </w:p>
    <w:p w:rsidR="00985D89" w:rsidRPr="009F5862" w:rsidRDefault="00BB59F2" w:rsidP="00985D89">
      <w:pPr>
        <w:rPr>
          <w:rStyle w:val="a8"/>
        </w:rPr>
      </w:pPr>
      <w:r>
        <w:t>6)</w:t>
      </w:r>
      <w:r w:rsidR="008D4DFF">
        <w:t xml:space="preserve"> </w:t>
      </w:r>
      <w:r w:rsidR="00985D89">
        <w:rPr>
          <w:lang w:val="en-US"/>
        </w:rPr>
        <w:t>MySQL</w:t>
      </w:r>
      <w:r w:rsidR="00985D89" w:rsidRPr="00FF09CD">
        <w:t xml:space="preserve"> </w:t>
      </w:r>
      <w:r w:rsidR="00985D89">
        <w:rPr>
          <w:lang w:val="en-US"/>
        </w:rPr>
        <w:t>Documentation</w:t>
      </w:r>
      <w:r w:rsidR="00985D89" w:rsidRPr="00FF09CD">
        <w:t xml:space="preserve"> [</w:t>
      </w:r>
      <w:r w:rsidR="00985D89">
        <w:t>Электронный ресурс</w:t>
      </w:r>
      <w:r w:rsidR="00985D89" w:rsidRPr="00FF09CD">
        <w:t>]</w:t>
      </w:r>
      <w:r w:rsidR="00985D89">
        <w:t xml:space="preserve">. – Режим доступа: </w:t>
      </w:r>
      <w:r w:rsidR="00985D89" w:rsidRPr="00001783">
        <w:rPr>
          <w:lang w:val="en-US"/>
        </w:rPr>
        <w:t>https</w:t>
      </w:r>
      <w:r w:rsidR="00985D89" w:rsidRPr="00001783">
        <w:t>://</w:t>
      </w:r>
      <w:r w:rsidR="00985D89" w:rsidRPr="00001783">
        <w:rPr>
          <w:lang w:val="en-US"/>
        </w:rPr>
        <w:t>dev</w:t>
      </w:r>
      <w:r w:rsidR="00985D89" w:rsidRPr="00001783">
        <w:t>.</w:t>
      </w:r>
      <w:r w:rsidR="00985D89" w:rsidRPr="00001783">
        <w:rPr>
          <w:lang w:val="en-US"/>
        </w:rPr>
        <w:t>mysql</w:t>
      </w:r>
      <w:r w:rsidR="00985D89" w:rsidRPr="00001783">
        <w:t>.</w:t>
      </w:r>
      <w:r w:rsidR="00985D89" w:rsidRPr="00001783">
        <w:rPr>
          <w:lang w:val="en-US"/>
        </w:rPr>
        <w:t>com</w:t>
      </w:r>
      <w:r w:rsidR="00985D89" w:rsidRPr="00001783">
        <w:t>/</w:t>
      </w:r>
      <w:r w:rsidR="00985D89" w:rsidRPr="00001783">
        <w:rPr>
          <w:lang w:val="en-US"/>
        </w:rPr>
        <w:t>doc</w:t>
      </w:r>
      <w:r w:rsidR="00EA2D31" w:rsidRPr="009F5862">
        <w:t>/;</w:t>
      </w:r>
    </w:p>
    <w:p w:rsidR="00985D89" w:rsidRPr="00985D89" w:rsidRDefault="00BB59F2" w:rsidP="00985D89">
      <w:pPr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7)</w:t>
      </w:r>
      <w:r w:rsidR="00985D89" w:rsidRPr="00985D89">
        <w:rPr>
          <w:rStyle w:val="a8"/>
          <w:color w:val="auto"/>
          <w:u w:val="none"/>
        </w:rPr>
        <w:t xml:space="preserve"> </w:t>
      </w:r>
      <w:r w:rsidR="00985D89" w:rsidRPr="00985D89">
        <w:rPr>
          <w:rStyle w:val="a8"/>
          <w:color w:val="auto"/>
          <w:u w:val="none"/>
          <w:lang w:val="en-US"/>
        </w:rPr>
        <w:t>PHP</w:t>
      </w:r>
      <w:r w:rsidR="00985D89" w:rsidRPr="00985D89">
        <w:rPr>
          <w:rStyle w:val="a8"/>
          <w:color w:val="auto"/>
          <w:u w:val="none"/>
        </w:rPr>
        <w:t xml:space="preserve">: </w:t>
      </w:r>
      <w:r w:rsidR="00985D89" w:rsidRPr="00985D89">
        <w:rPr>
          <w:rStyle w:val="a8"/>
          <w:color w:val="auto"/>
          <w:u w:val="none"/>
          <w:lang w:val="en-US"/>
        </w:rPr>
        <w:t>Hypertext</w:t>
      </w:r>
      <w:r w:rsidR="00985D89" w:rsidRPr="00985D89">
        <w:rPr>
          <w:rStyle w:val="a8"/>
          <w:color w:val="auto"/>
          <w:u w:val="none"/>
        </w:rPr>
        <w:t xml:space="preserve"> </w:t>
      </w:r>
      <w:r w:rsidR="00985D89" w:rsidRPr="00985D89">
        <w:rPr>
          <w:rStyle w:val="a8"/>
          <w:color w:val="auto"/>
          <w:u w:val="none"/>
          <w:lang w:val="en-US"/>
        </w:rPr>
        <w:t>Preprocessor</w:t>
      </w:r>
      <w:r w:rsidR="00985D89" w:rsidRPr="00985D89">
        <w:rPr>
          <w:rStyle w:val="a8"/>
          <w:color w:val="auto"/>
          <w:u w:val="none"/>
        </w:rPr>
        <w:t xml:space="preserve"> [Электронный ресурс]. – Режим доступа: </w:t>
      </w:r>
      <w:r w:rsidR="00985D89" w:rsidRPr="00985D89">
        <w:rPr>
          <w:lang w:val="en-US"/>
        </w:rPr>
        <w:t>http</w:t>
      </w:r>
      <w:r w:rsidR="00985D89" w:rsidRPr="00985D89">
        <w:t>://</w:t>
      </w:r>
      <w:r w:rsidR="00985D89" w:rsidRPr="00985D89">
        <w:rPr>
          <w:lang w:val="en-US"/>
        </w:rPr>
        <w:t>php</w:t>
      </w:r>
      <w:r w:rsidR="00985D89" w:rsidRPr="00985D89">
        <w:t>.</w:t>
      </w:r>
      <w:r w:rsidR="00985D89" w:rsidRPr="00985D89">
        <w:rPr>
          <w:lang w:val="en-US"/>
        </w:rPr>
        <w:t>net</w:t>
      </w:r>
      <w:r w:rsidR="00985D89" w:rsidRPr="00985D89">
        <w:t>/;</w:t>
      </w:r>
    </w:p>
    <w:p w:rsidR="00985D89" w:rsidRPr="009F5862" w:rsidRDefault="00BB59F2" w:rsidP="00985D89">
      <w:r>
        <w:t>8)</w:t>
      </w:r>
      <w:r w:rsidR="00985D89" w:rsidRPr="009F5862">
        <w:t xml:space="preserve"> </w:t>
      </w:r>
      <w:r w:rsidR="00985D89">
        <w:rPr>
          <w:lang w:val="en-US"/>
        </w:rPr>
        <w:t>The</w:t>
      </w:r>
      <w:r w:rsidR="00985D89" w:rsidRPr="009F5862">
        <w:t xml:space="preserve"> </w:t>
      </w:r>
      <w:r w:rsidR="00985D89">
        <w:rPr>
          <w:lang w:val="en-US"/>
        </w:rPr>
        <w:t>W</w:t>
      </w:r>
      <w:r w:rsidR="00985D89" w:rsidRPr="009F5862">
        <w:t xml:space="preserve">3 </w:t>
      </w:r>
      <w:r w:rsidR="00985D89">
        <w:rPr>
          <w:lang w:val="en-US"/>
        </w:rPr>
        <w:t>Markup</w:t>
      </w:r>
      <w:r w:rsidR="00985D89" w:rsidRPr="009F5862">
        <w:t xml:space="preserve"> </w:t>
      </w:r>
      <w:r w:rsidR="00985D89">
        <w:rPr>
          <w:lang w:val="en-US"/>
        </w:rPr>
        <w:t>Validation</w:t>
      </w:r>
      <w:r w:rsidR="00985D89" w:rsidRPr="009F5862">
        <w:t xml:space="preserve"> </w:t>
      </w:r>
      <w:r w:rsidR="00985D89">
        <w:rPr>
          <w:lang w:val="en-US"/>
        </w:rPr>
        <w:t>Service</w:t>
      </w:r>
      <w:r w:rsidR="00985D89" w:rsidRPr="009F5862">
        <w:t xml:space="preserve"> [</w:t>
      </w:r>
      <w:r w:rsidR="00985D89">
        <w:t>Электронный</w:t>
      </w:r>
      <w:r w:rsidR="00985D89" w:rsidRPr="009F5862">
        <w:t xml:space="preserve"> </w:t>
      </w:r>
      <w:r w:rsidR="00985D89">
        <w:t>ресурс</w:t>
      </w:r>
      <w:r w:rsidR="00985D89" w:rsidRPr="009F5862">
        <w:t xml:space="preserve">]. – </w:t>
      </w:r>
      <w:r w:rsidR="00985D89">
        <w:t>Режим</w:t>
      </w:r>
      <w:r w:rsidR="00985D89" w:rsidRPr="009F5862">
        <w:t xml:space="preserve"> </w:t>
      </w:r>
      <w:r w:rsidR="00985D89">
        <w:t>доступа</w:t>
      </w:r>
      <w:r w:rsidR="00985D89" w:rsidRPr="009F5862">
        <w:t xml:space="preserve">: </w:t>
      </w:r>
      <w:r w:rsidR="00EA0428" w:rsidRPr="00EA0428">
        <w:rPr>
          <w:lang w:val="en-US"/>
        </w:rPr>
        <w:t>https</w:t>
      </w:r>
      <w:r w:rsidR="00EA0428" w:rsidRPr="009F5862">
        <w:t>://</w:t>
      </w:r>
      <w:r w:rsidR="00EA0428" w:rsidRPr="00EA0428">
        <w:rPr>
          <w:lang w:val="en-US"/>
        </w:rPr>
        <w:t>validator</w:t>
      </w:r>
      <w:r w:rsidR="00EA0428" w:rsidRPr="009F5862">
        <w:t>.</w:t>
      </w:r>
      <w:r w:rsidR="00EA0428" w:rsidRPr="00EA0428">
        <w:rPr>
          <w:lang w:val="en-US"/>
        </w:rPr>
        <w:t>w</w:t>
      </w:r>
      <w:r w:rsidR="00EA0428" w:rsidRPr="009F5862">
        <w:t>3.</w:t>
      </w:r>
      <w:r w:rsidR="00EA0428" w:rsidRPr="00EA0428">
        <w:rPr>
          <w:lang w:val="en-US"/>
        </w:rPr>
        <w:t>org</w:t>
      </w:r>
      <w:r w:rsidR="00EA0428" w:rsidRPr="009F5862">
        <w:t>/</w:t>
      </w:r>
      <w:r w:rsidR="00190058" w:rsidRPr="009F5862">
        <w:t>;</w:t>
      </w:r>
    </w:p>
    <w:p w:rsidR="00E97DC0" w:rsidRPr="00E369BE" w:rsidRDefault="00BB59F2" w:rsidP="00025440">
      <w:r>
        <w:t>9)</w:t>
      </w:r>
      <w:r w:rsidR="00EA0428" w:rsidRPr="00025440">
        <w:t xml:space="preserve"> </w:t>
      </w:r>
      <w:r w:rsidR="00F72972">
        <w:rPr>
          <w:lang w:val="en-US"/>
        </w:rPr>
        <w:t>Laravel</w:t>
      </w:r>
      <w:r w:rsidR="00F72972" w:rsidRPr="00025440">
        <w:t xml:space="preserve"> </w:t>
      </w:r>
      <w:r w:rsidR="00F72972">
        <w:rPr>
          <w:lang w:val="en-US"/>
        </w:rPr>
        <w:t>Documentation</w:t>
      </w:r>
      <w:r w:rsidR="00F72972" w:rsidRPr="00025440">
        <w:t xml:space="preserve"> [</w:t>
      </w:r>
      <w:r w:rsidR="00F72972">
        <w:t>Электронный ресурс</w:t>
      </w:r>
      <w:r w:rsidR="00F72972" w:rsidRPr="00025440">
        <w:t xml:space="preserve">]. – </w:t>
      </w:r>
      <w:r w:rsidR="00F72972">
        <w:t>Режим</w:t>
      </w:r>
      <w:r w:rsidR="00F72972" w:rsidRPr="00025440">
        <w:t xml:space="preserve"> </w:t>
      </w:r>
      <w:r w:rsidR="00F72972">
        <w:t>доступа</w:t>
      </w:r>
      <w:r w:rsidR="00F72972" w:rsidRPr="00025440">
        <w:t xml:space="preserve">: </w:t>
      </w:r>
      <w:r w:rsidR="009F5862" w:rsidRPr="009F5862">
        <w:rPr>
          <w:lang w:val="en-US"/>
        </w:rPr>
        <w:t>https</w:t>
      </w:r>
      <w:r w:rsidR="009F5862" w:rsidRPr="009F5862">
        <w:t>://</w:t>
      </w:r>
      <w:r w:rsidR="009F5862" w:rsidRPr="009F5862">
        <w:rPr>
          <w:lang w:val="en-US"/>
        </w:rPr>
        <w:t>laravel</w:t>
      </w:r>
      <w:r w:rsidR="009F5862" w:rsidRPr="009F5862">
        <w:t>.</w:t>
      </w:r>
      <w:r w:rsidR="009F5862" w:rsidRPr="009F5862">
        <w:rPr>
          <w:lang w:val="en-US"/>
        </w:rPr>
        <w:t>com</w:t>
      </w:r>
      <w:r w:rsidR="009F5862" w:rsidRPr="009F5862">
        <w:t>/</w:t>
      </w:r>
      <w:r w:rsidR="009F5862" w:rsidRPr="009F5862">
        <w:rPr>
          <w:lang w:val="en-US"/>
        </w:rPr>
        <w:t>docs</w:t>
      </w:r>
      <w:r w:rsidR="009F5862" w:rsidRPr="009F5862">
        <w:t>/5.6/</w:t>
      </w:r>
      <w:r w:rsidR="00E369BE" w:rsidRPr="00E369BE">
        <w:t>;</w:t>
      </w:r>
    </w:p>
    <w:p w:rsidR="009F5862" w:rsidRPr="00E369BE" w:rsidRDefault="00BB59F2" w:rsidP="00025440">
      <w:r>
        <w:t>10)</w:t>
      </w:r>
      <w:r w:rsidR="009F5862" w:rsidRPr="009F5862">
        <w:t xml:space="preserve"> </w:t>
      </w:r>
      <w:r w:rsidR="009F5862">
        <w:rPr>
          <w:lang w:val="en-US"/>
        </w:rPr>
        <w:t>Laracast</w:t>
      </w:r>
      <w:r w:rsidR="009F5862" w:rsidRPr="009F5862">
        <w:t xml:space="preserve"> [</w:t>
      </w:r>
      <w:r w:rsidR="009F5862">
        <w:t>Электронный ресурс</w:t>
      </w:r>
      <w:r w:rsidR="009F5862" w:rsidRPr="009F5862">
        <w:t xml:space="preserve">]. – </w:t>
      </w:r>
      <w:r w:rsidR="009F5862">
        <w:t xml:space="preserve">Режим доступа: </w:t>
      </w:r>
      <w:r w:rsidR="00E369BE" w:rsidRPr="00E369BE">
        <w:t>https://laracasts.com/</w:t>
      </w:r>
      <w:r w:rsidR="009F5862" w:rsidRPr="00E369BE">
        <w:t>.</w:t>
      </w:r>
    </w:p>
    <w:p w:rsidR="00E369BE" w:rsidRPr="00E369BE" w:rsidRDefault="00E369BE" w:rsidP="00025440"/>
    <w:sectPr w:rsidR="00E369BE" w:rsidRPr="00E369BE" w:rsidSect="00877865">
      <w:headerReference w:type="first" r:id="rId9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21D" w:rsidRDefault="000A521D">
      <w:pPr>
        <w:spacing w:line="240" w:lineRule="auto"/>
      </w:pPr>
      <w:r>
        <w:separator/>
      </w:r>
    </w:p>
  </w:endnote>
  <w:endnote w:type="continuationSeparator" w:id="0">
    <w:p w:rsidR="000A521D" w:rsidRDefault="000A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21D" w:rsidRDefault="000A521D">
      <w:pPr>
        <w:spacing w:line="240" w:lineRule="auto"/>
      </w:pPr>
      <w:r>
        <w:separator/>
      </w:r>
    </w:p>
  </w:footnote>
  <w:footnote w:type="continuationSeparator" w:id="0">
    <w:p w:rsidR="000A521D" w:rsidRDefault="000A52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84C" w:rsidRDefault="000A521D" w:rsidP="001F2D74">
    <w:pPr>
      <w:pStyle w:val="a9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5C"/>
    <w:rsid w:val="00025440"/>
    <w:rsid w:val="000A521D"/>
    <w:rsid w:val="000F1A2C"/>
    <w:rsid w:val="0011751F"/>
    <w:rsid w:val="00190058"/>
    <w:rsid w:val="001F7B9F"/>
    <w:rsid w:val="00287505"/>
    <w:rsid w:val="0028755C"/>
    <w:rsid w:val="002A3507"/>
    <w:rsid w:val="002A3F55"/>
    <w:rsid w:val="00571FD3"/>
    <w:rsid w:val="00670401"/>
    <w:rsid w:val="006921B6"/>
    <w:rsid w:val="007C6E2F"/>
    <w:rsid w:val="007E56FC"/>
    <w:rsid w:val="0084337F"/>
    <w:rsid w:val="00877865"/>
    <w:rsid w:val="008D4DFF"/>
    <w:rsid w:val="00985D89"/>
    <w:rsid w:val="009F5862"/>
    <w:rsid w:val="00AC61FE"/>
    <w:rsid w:val="00AF32AD"/>
    <w:rsid w:val="00BB59F2"/>
    <w:rsid w:val="00CE2913"/>
    <w:rsid w:val="00E369BE"/>
    <w:rsid w:val="00E97DC0"/>
    <w:rsid w:val="00EA0428"/>
    <w:rsid w:val="00EA2D31"/>
    <w:rsid w:val="00F136E5"/>
    <w:rsid w:val="00F7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E56F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E56FC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E56F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E56FC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985D8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5D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5C6B-3A77-4BFD-BAA4-BCEA1E6C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20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Сергей Басыров</cp:lastModifiedBy>
  <cp:revision>17</cp:revision>
  <dcterms:created xsi:type="dcterms:W3CDTF">2018-06-01T08:33:00Z</dcterms:created>
  <dcterms:modified xsi:type="dcterms:W3CDTF">2018-06-06T11:47:00Z</dcterms:modified>
</cp:coreProperties>
</file>