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606EAF" w:rsidP="00606EAF">
      <w:pPr>
        <w:pStyle w:val="2"/>
      </w:pPr>
      <w:r>
        <w:t>Выбор инструментальных средств</w:t>
      </w:r>
    </w:p>
    <w:p w:rsidR="00DA73D0" w:rsidRDefault="00DA73D0" w:rsidP="00606EAF">
      <w:r>
        <w:t>В качестве инструментальных средств при организации работы над ВКР были выбраны:</w:t>
      </w:r>
    </w:p>
    <w:p w:rsidR="00DA73D0" w:rsidRPr="00B64036" w:rsidRDefault="00DA73D0" w:rsidP="00DA73D0">
      <w:pPr>
        <w:pStyle w:val="a9"/>
        <w:numPr>
          <w:ilvl w:val="0"/>
          <w:numId w:val="2"/>
        </w:numPr>
      </w:pPr>
      <w:proofErr w:type="spellStart"/>
      <w:r>
        <w:rPr>
          <w:lang w:val="en-US"/>
        </w:rPr>
        <w:t>Trello</w:t>
      </w:r>
      <w:proofErr w:type="spellEnd"/>
      <w:r w:rsidR="00B64036">
        <w:rPr>
          <w:lang w:val="en-US"/>
        </w:rPr>
        <w:t>;</w:t>
      </w:r>
    </w:p>
    <w:p w:rsidR="00B64036" w:rsidRDefault="00337391" w:rsidP="00B64036">
      <w:r>
        <w:t xml:space="preserve">Для </w:t>
      </w:r>
      <w:r w:rsidR="00443553">
        <w:t xml:space="preserve">организации работы в соответствии с </w:t>
      </w:r>
      <w:r w:rsidR="00962245">
        <w:t>методом</w:t>
      </w:r>
      <w:r w:rsidR="00443553">
        <w:t xml:space="preserve"> управления </w:t>
      </w:r>
      <w:r w:rsidR="00443553">
        <w:rPr>
          <w:lang w:val="en-US"/>
        </w:rPr>
        <w:t>Kanban</w:t>
      </w:r>
      <w:r w:rsidR="00443553" w:rsidRPr="00443553">
        <w:t>.</w:t>
      </w:r>
      <w:r w:rsidR="00052C81">
        <w:t xml:space="preserve"> Так как данный метод</w:t>
      </w:r>
      <w:r w:rsidR="00721AE1">
        <w:t xml:space="preserve"> позволяет</w:t>
      </w:r>
      <w:r w:rsidR="00052C81">
        <w:t xml:space="preserve"> </w:t>
      </w:r>
      <w:r w:rsidR="00721AE1">
        <w:t>разрабатывать программный продукт</w:t>
      </w:r>
      <w:r w:rsidR="00052C81">
        <w:t xml:space="preserve"> </w:t>
      </w:r>
      <w:r w:rsidR="002C35B9">
        <w:t>путём небольших и эволюционных изм</w:t>
      </w:r>
      <w:r w:rsidR="00AA737B">
        <w:t>енений, что в свою очередь важно при модернизации информационно-образовательного портала</w:t>
      </w:r>
      <w:r w:rsidR="00425B9A">
        <w:t>, так как резкое изменение может привести к дополнительным трудностям</w:t>
      </w:r>
      <w:r w:rsidR="005B0EA6">
        <w:t xml:space="preserve">. </w:t>
      </w:r>
      <w:r w:rsidR="00AF46B8">
        <w:t>Так же бесплатная версия имеет достаточно богатый функционал</w:t>
      </w:r>
      <w:r w:rsidR="00425B9A">
        <w:t>.</w:t>
      </w:r>
    </w:p>
    <w:p w:rsidR="00443553" w:rsidRDefault="00443553" w:rsidP="00B64036">
      <w:r>
        <w:t>Достоинства:</w:t>
      </w:r>
    </w:p>
    <w:p w:rsidR="005C37A6" w:rsidRDefault="005C37A6" w:rsidP="00443553">
      <w:pPr>
        <w:pStyle w:val="a9"/>
        <w:numPr>
          <w:ilvl w:val="0"/>
          <w:numId w:val="5"/>
        </w:numPr>
      </w:pPr>
      <w:r>
        <w:t xml:space="preserve">Бесплатная версия </w:t>
      </w:r>
      <w:r w:rsidR="00AF46B8">
        <w:t>не имеет ограниченного срока использования</w:t>
      </w:r>
      <w:r w:rsidRPr="00AF46B8">
        <w:t>;</w:t>
      </w:r>
    </w:p>
    <w:p w:rsidR="00443553" w:rsidRDefault="00443553" w:rsidP="00443553">
      <w:pPr>
        <w:pStyle w:val="a9"/>
        <w:numPr>
          <w:ilvl w:val="0"/>
          <w:numId w:val="5"/>
        </w:numPr>
      </w:pPr>
      <w:r>
        <w:t>Обеспечивает наглядность</w:t>
      </w:r>
      <w:r w:rsidR="00602332">
        <w:rPr>
          <w:lang w:val="en-US"/>
        </w:rPr>
        <w:t>;</w:t>
      </w:r>
    </w:p>
    <w:p w:rsidR="00742F28" w:rsidRDefault="00443553" w:rsidP="00443553">
      <w:pPr>
        <w:pStyle w:val="a9"/>
        <w:numPr>
          <w:ilvl w:val="0"/>
          <w:numId w:val="5"/>
        </w:numPr>
      </w:pPr>
      <w:r>
        <w:t>Позволяет группировать набор задач по спискам</w:t>
      </w:r>
      <w:r w:rsidR="00602332" w:rsidRPr="00602332">
        <w:t>;</w:t>
      </w:r>
    </w:p>
    <w:p w:rsidR="00BD15BF" w:rsidRDefault="00BD15BF" w:rsidP="00443553">
      <w:pPr>
        <w:pStyle w:val="a9"/>
        <w:numPr>
          <w:ilvl w:val="0"/>
          <w:numId w:val="5"/>
        </w:numPr>
      </w:pPr>
      <w:r>
        <w:t>Имеет мобильное приложение и веб-версию</w:t>
      </w:r>
      <w:r w:rsidR="00241A76" w:rsidRPr="00241A76">
        <w:t>;</w:t>
      </w:r>
    </w:p>
    <w:p w:rsidR="00602332" w:rsidRDefault="00602332" w:rsidP="00443553">
      <w:pPr>
        <w:pStyle w:val="a9"/>
        <w:numPr>
          <w:ilvl w:val="0"/>
          <w:numId w:val="5"/>
        </w:numPr>
      </w:pPr>
      <w:r>
        <w:t>Позволяет работать в команде</w:t>
      </w:r>
      <w:r>
        <w:rPr>
          <w:lang w:val="en-US"/>
        </w:rPr>
        <w:t>.</w:t>
      </w:r>
    </w:p>
    <w:p w:rsidR="00443553" w:rsidRDefault="00443553" w:rsidP="00443553">
      <w:pPr>
        <w:rPr>
          <w:lang w:val="en-US"/>
        </w:rPr>
      </w:pPr>
      <w:r>
        <w:t>Недостатки:</w:t>
      </w:r>
    </w:p>
    <w:p w:rsidR="00443553" w:rsidRPr="004A0C49" w:rsidRDefault="00BD15BF" w:rsidP="004A0C49">
      <w:pPr>
        <w:pStyle w:val="a9"/>
        <w:numPr>
          <w:ilvl w:val="0"/>
          <w:numId w:val="9"/>
        </w:numPr>
      </w:pPr>
      <w:r>
        <w:t xml:space="preserve">При </w:t>
      </w:r>
      <w:r w:rsidR="00553F58">
        <w:t>отсутствии интернета станет не</w:t>
      </w:r>
      <w:r>
        <w:t>возможным работать как с веб-версией, так и с мобильным приложением</w:t>
      </w:r>
      <w:r w:rsidR="004A0C49" w:rsidRPr="004A0C49">
        <w:t>.</w:t>
      </w:r>
    </w:p>
    <w:p w:rsidR="00B64036" w:rsidRDefault="00DA73D0" w:rsidP="00B64036">
      <w:pPr>
        <w:pStyle w:val="a9"/>
        <w:numPr>
          <w:ilvl w:val="0"/>
          <w:numId w:val="2"/>
        </w:numPr>
      </w:pPr>
      <w:r>
        <w:t xml:space="preserve">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B64036" w:rsidRPr="00052C81">
        <w:t>.</w:t>
      </w:r>
    </w:p>
    <w:p w:rsidR="005460AF" w:rsidRPr="00DD557E" w:rsidRDefault="000F41BD" w:rsidP="005460AF">
      <w:r>
        <w:t xml:space="preserve">Позволяет </w:t>
      </w:r>
      <w:r w:rsidR="00E627B5">
        <w:t xml:space="preserve">регистрировать любые изменения в файлах, что в свою очередь позволяет в дальнейшем вернуться на предыдущую версию того или иного файла, на случай, если </w:t>
      </w:r>
      <w:r w:rsidR="004A011E">
        <w:t>появилась такая необходимость. К тому же использование системы контроля версий</w:t>
      </w:r>
      <w:r w:rsidR="00922202">
        <w:t xml:space="preserve"> в наше время</w:t>
      </w:r>
      <w:r w:rsidR="004A011E">
        <w:t xml:space="preserve"> является </w:t>
      </w:r>
      <w:r w:rsidR="00922202">
        <w:t>обязательным в разработке программного обеспечения.</w:t>
      </w:r>
      <w:r w:rsidR="00DD557E">
        <w:t xml:space="preserve"> Так же система контроля версий </w:t>
      </w:r>
      <w:proofErr w:type="spellStart"/>
      <w:r w:rsidR="00DD557E">
        <w:rPr>
          <w:lang w:val="en-US"/>
        </w:rPr>
        <w:t>Git</w:t>
      </w:r>
      <w:proofErr w:type="spellEnd"/>
      <w:r w:rsidR="00DD557E">
        <w:t xml:space="preserve"> является централизованной</w:t>
      </w:r>
      <w:r w:rsidR="00CC6485">
        <w:t xml:space="preserve"> и имеет свои достоинства и недостатки.</w:t>
      </w:r>
    </w:p>
    <w:p w:rsidR="00D85ACB" w:rsidRDefault="00D85ACB" w:rsidP="005460AF">
      <w:r>
        <w:t>Достоинства:</w:t>
      </w:r>
    </w:p>
    <w:p w:rsidR="0099126C" w:rsidRDefault="00DA1523" w:rsidP="003C1CA4">
      <w:pPr>
        <w:pStyle w:val="a9"/>
        <w:numPr>
          <w:ilvl w:val="0"/>
          <w:numId w:val="10"/>
        </w:numPr>
      </w:pPr>
      <w:r>
        <w:t>Свободное ПО</w:t>
      </w:r>
      <w:r>
        <w:rPr>
          <w:lang w:val="en-US"/>
        </w:rPr>
        <w:t>;</w:t>
      </w:r>
    </w:p>
    <w:p w:rsidR="00D85ACB" w:rsidRDefault="00D85ACB" w:rsidP="003C1CA4">
      <w:pPr>
        <w:pStyle w:val="a9"/>
        <w:numPr>
          <w:ilvl w:val="0"/>
          <w:numId w:val="10"/>
        </w:numPr>
      </w:pPr>
      <w:r>
        <w:t>Позволяет вернуться не предыдущие версии файлов</w:t>
      </w:r>
      <w:r w:rsidR="004A0C49" w:rsidRPr="004A0C49">
        <w:t>;</w:t>
      </w:r>
    </w:p>
    <w:p w:rsidR="00D85ACB" w:rsidRPr="003601F2" w:rsidRDefault="002A0581" w:rsidP="003601F2">
      <w:pPr>
        <w:pStyle w:val="a9"/>
        <w:numPr>
          <w:ilvl w:val="0"/>
          <w:numId w:val="10"/>
        </w:numPr>
      </w:pPr>
      <w:r>
        <w:t>Позволяет чётко контролировать поступающие изменения</w:t>
      </w:r>
      <w:r w:rsidR="004A0C49" w:rsidRPr="004A0C49">
        <w:t>.</w:t>
      </w:r>
    </w:p>
    <w:p w:rsidR="00AE7DB2" w:rsidRDefault="00AE7DB2" w:rsidP="00AE7DB2">
      <w:r>
        <w:t>Недостатки:</w:t>
      </w:r>
    </w:p>
    <w:p w:rsidR="00AE7DB2" w:rsidRDefault="00170388" w:rsidP="003C1CA4">
      <w:pPr>
        <w:pStyle w:val="a9"/>
        <w:numPr>
          <w:ilvl w:val="0"/>
          <w:numId w:val="10"/>
        </w:numPr>
      </w:pPr>
      <w:r>
        <w:t xml:space="preserve">Выключение сервера сделает невозможным </w:t>
      </w:r>
      <w:r w:rsidR="007A7C74">
        <w:t>сохранение новой версии</w:t>
      </w:r>
      <w:r w:rsidR="004A0C49" w:rsidRPr="004A0C49">
        <w:t>;</w:t>
      </w:r>
    </w:p>
    <w:p w:rsidR="00DA73D0" w:rsidRPr="003601F2" w:rsidRDefault="003C5E97" w:rsidP="003601F2">
      <w:pPr>
        <w:pStyle w:val="a9"/>
        <w:numPr>
          <w:ilvl w:val="0"/>
          <w:numId w:val="10"/>
        </w:numPr>
      </w:pPr>
      <w:r>
        <w:lastRenderedPageBreak/>
        <w:t>В случае повреждения диска, абсолютно вся история версий будет потеряна</w:t>
      </w:r>
      <w:r w:rsidR="004A0C49" w:rsidRPr="004A0C49">
        <w:t>.</w:t>
      </w:r>
    </w:p>
    <w:p w:rsidR="00DA73D0" w:rsidRDefault="00DA73D0" w:rsidP="00606EAF">
      <w:r>
        <w:t xml:space="preserve">В качестве инструментальных средств </w:t>
      </w:r>
      <w:r w:rsidR="00067AC9">
        <w:t xml:space="preserve">используемых при </w:t>
      </w:r>
      <w:r w:rsidR="00C6238D">
        <w:t>модернизации</w:t>
      </w:r>
      <w:r>
        <w:t xml:space="preserve"> портала были выбраны:</w:t>
      </w:r>
    </w:p>
    <w:p w:rsidR="00962D95" w:rsidRDefault="00DF62D5" w:rsidP="00C745D3">
      <w:pPr>
        <w:pStyle w:val="a9"/>
        <w:numPr>
          <w:ilvl w:val="0"/>
          <w:numId w:val="4"/>
        </w:numPr>
        <w:rPr>
          <w:lang w:val="en-US"/>
        </w:rPr>
      </w:pPr>
      <w:r>
        <w:t>СУБД</w:t>
      </w:r>
      <w:r w:rsidRPr="00A67900">
        <w:rPr>
          <w:lang w:val="en-US"/>
        </w:rPr>
        <w:t xml:space="preserve"> </w:t>
      </w:r>
      <w:r>
        <w:rPr>
          <w:lang w:val="en-US"/>
        </w:rPr>
        <w:t>phpMyAdmin</w:t>
      </w:r>
      <w:r w:rsidR="0065556D">
        <w:t xml:space="preserve">, </w:t>
      </w:r>
      <w:r w:rsidR="0065556D">
        <w:rPr>
          <w:lang w:val="en-US"/>
        </w:rPr>
        <w:t>MySQL Workbench</w:t>
      </w:r>
      <w:r w:rsidR="00157400">
        <w:rPr>
          <w:lang w:val="en-US"/>
        </w:rPr>
        <w:t>;</w:t>
      </w:r>
    </w:p>
    <w:p w:rsidR="00157400" w:rsidRPr="009E3040" w:rsidRDefault="009E3040" w:rsidP="00157400">
      <w:r>
        <w:t xml:space="preserve">Выбранные СУБД достаточно популярны и широко используются при разработке веб-приложений. Помимо всего прочего, </w:t>
      </w:r>
      <w:r>
        <w:rPr>
          <w:lang w:val="en-US"/>
        </w:rPr>
        <w:t>MySQL</w:t>
      </w:r>
      <w:r w:rsidRPr="00D25E5D">
        <w:t xml:space="preserve"> </w:t>
      </w:r>
      <w:r>
        <w:rPr>
          <w:lang w:val="en-US"/>
        </w:rPr>
        <w:t>Workbench</w:t>
      </w:r>
      <w:r w:rsidRPr="00D25E5D">
        <w:t xml:space="preserve"> </w:t>
      </w:r>
      <w:r>
        <w:t>использовалось при разработке образовательного портала.</w:t>
      </w:r>
    </w:p>
    <w:p w:rsidR="00CD4428" w:rsidRPr="009E3040" w:rsidRDefault="00CD4428" w:rsidP="00C745D3">
      <w:pPr>
        <w:pStyle w:val="a9"/>
        <w:numPr>
          <w:ilvl w:val="0"/>
          <w:numId w:val="4"/>
        </w:numPr>
      </w:pPr>
      <w:r>
        <w:t xml:space="preserve">Редакторы </w:t>
      </w:r>
      <w:r w:rsidR="00907127">
        <w:rPr>
          <w:lang w:val="en-US"/>
        </w:rPr>
        <w:t>Notepad</w:t>
      </w:r>
      <w:r w:rsidR="00907127" w:rsidRPr="009E3040">
        <w:t>++</w:t>
      </w:r>
      <w:r w:rsidR="0065556D">
        <w:t>,</w:t>
      </w:r>
      <w:r w:rsidR="00907127">
        <w:t xml:space="preserve"> </w:t>
      </w:r>
      <w:r>
        <w:rPr>
          <w:lang w:val="en-US"/>
        </w:rPr>
        <w:t>Note</w:t>
      </w:r>
      <w:r w:rsidR="00907127">
        <w:rPr>
          <w:lang w:val="en-US"/>
        </w:rPr>
        <w:t>padqq</w:t>
      </w:r>
      <w:r w:rsidR="00157400" w:rsidRPr="009E3040">
        <w:t>;</w:t>
      </w:r>
    </w:p>
    <w:p w:rsidR="006D53A6" w:rsidRPr="006D53A6" w:rsidRDefault="006D53A6" w:rsidP="006D53A6">
      <w:r>
        <w:t xml:space="preserve">Данные редакторы поддерживают подсветку синтаксиса для различных языков программирования и разметки, а так </w:t>
      </w:r>
      <w:r w:rsidR="00583669">
        <w:t>же предлагают выпадающие подсказки при наборе.</w:t>
      </w:r>
    </w:p>
    <w:p w:rsidR="00907127" w:rsidRPr="00A67900" w:rsidRDefault="00907127" w:rsidP="00C745D3">
      <w:pPr>
        <w:pStyle w:val="a9"/>
        <w:numPr>
          <w:ilvl w:val="0"/>
          <w:numId w:val="4"/>
        </w:numPr>
        <w:rPr>
          <w:lang w:val="en-US"/>
        </w:rPr>
      </w:pPr>
      <w:r>
        <w:t>Браузер</w:t>
      </w:r>
      <w:r w:rsidRPr="00907127">
        <w:rPr>
          <w:lang w:val="en-US"/>
        </w:rPr>
        <w:t xml:space="preserve"> </w:t>
      </w:r>
      <w:r>
        <w:rPr>
          <w:lang w:val="en-US"/>
        </w:rPr>
        <w:t>Google Chrome</w:t>
      </w:r>
      <w:r w:rsidR="0065556D" w:rsidRPr="00553F58">
        <w:rPr>
          <w:lang w:val="en-US"/>
        </w:rPr>
        <w:t>,</w:t>
      </w:r>
      <w:r w:rsidRPr="00907127">
        <w:rPr>
          <w:lang w:val="en-US"/>
        </w:rPr>
        <w:t xml:space="preserve"> </w:t>
      </w:r>
      <w:r>
        <w:rPr>
          <w:lang w:val="en-US"/>
        </w:rPr>
        <w:t>Firefox Developer Edition</w:t>
      </w:r>
      <w:r w:rsidR="00157400">
        <w:rPr>
          <w:lang w:val="en-US"/>
        </w:rPr>
        <w:t>.</w:t>
      </w:r>
    </w:p>
    <w:p w:rsidR="00CC6485" w:rsidRPr="00873709" w:rsidRDefault="003F6A02" w:rsidP="004C4A72">
      <w:r w:rsidRPr="00873709">
        <w:t xml:space="preserve"> </w:t>
      </w:r>
      <w:r w:rsidR="006913DD">
        <w:t xml:space="preserve">Для проверки работоспособности </w:t>
      </w:r>
      <w:r w:rsidR="008344EE">
        <w:t xml:space="preserve">портала. </w:t>
      </w:r>
      <w:proofErr w:type="gramStart"/>
      <w:r w:rsidR="00873709">
        <w:rPr>
          <w:lang w:val="en-US"/>
        </w:rPr>
        <w:t>Google</w:t>
      </w:r>
      <w:r w:rsidR="00873709" w:rsidRPr="00873709">
        <w:t xml:space="preserve"> </w:t>
      </w:r>
      <w:r w:rsidR="00873709">
        <w:rPr>
          <w:lang w:val="en-US"/>
        </w:rPr>
        <w:t>Chrome</w:t>
      </w:r>
      <w:r w:rsidR="00873709" w:rsidRPr="00873709">
        <w:t xml:space="preserve"> </w:t>
      </w:r>
      <w:r w:rsidR="00873709">
        <w:t xml:space="preserve">использовался при </w:t>
      </w:r>
      <w:r w:rsidR="004C4A72">
        <w:t xml:space="preserve">первоначальной </w:t>
      </w:r>
      <w:r w:rsidR="00873709">
        <w:t xml:space="preserve">разработке </w:t>
      </w:r>
      <w:r w:rsidR="004C4A72">
        <w:t>портала.</w:t>
      </w:r>
      <w:proofErr w:type="gramEnd"/>
    </w:p>
    <w:p w:rsidR="00CC6485" w:rsidRDefault="00CC6485" w:rsidP="00CC6485">
      <w:r>
        <w:t>В качестве инструментальных средств</w:t>
      </w:r>
      <w:r w:rsidR="002C138C">
        <w:t xml:space="preserve"> используемых при</w:t>
      </w:r>
      <w:r>
        <w:t xml:space="preserve"> </w:t>
      </w:r>
      <w:r w:rsidR="002C138C">
        <w:t>создании</w:t>
      </w:r>
      <w:r>
        <w:t xml:space="preserve"> документации были выбраны:</w:t>
      </w:r>
    </w:p>
    <w:p w:rsidR="00CC6485" w:rsidRPr="00645BD5" w:rsidRDefault="008726ED" w:rsidP="008726ED">
      <w:pPr>
        <w:pStyle w:val="a9"/>
        <w:numPr>
          <w:ilvl w:val="0"/>
          <w:numId w:val="8"/>
        </w:numPr>
      </w:pPr>
      <w:proofErr w:type="spellStart"/>
      <w:r>
        <w:rPr>
          <w:lang w:val="en-US"/>
        </w:rPr>
        <w:t>Doxygen</w:t>
      </w:r>
      <w:proofErr w:type="spellEnd"/>
      <w:r w:rsidR="00EF59DA" w:rsidRPr="002B7CDE">
        <w:t>;</w:t>
      </w:r>
    </w:p>
    <w:p w:rsidR="00645BD5" w:rsidRDefault="00645BD5" w:rsidP="00645BD5">
      <w:r>
        <w:t xml:space="preserve">Средство для создания автоматической документации по комментариям в </w:t>
      </w:r>
      <w:r w:rsidR="00DB7D71">
        <w:t xml:space="preserve">исходном </w:t>
      </w:r>
      <w:r>
        <w:t xml:space="preserve">коде. Хорошо зарекомендовало себя при использовании в других разработках, в частности </w:t>
      </w:r>
      <w:proofErr w:type="gramStart"/>
      <w:r>
        <w:t>при</w:t>
      </w:r>
      <w:proofErr w:type="gramEnd"/>
      <w:r>
        <w:t xml:space="preserve"> разработки информационно-образовательного портала</w:t>
      </w:r>
      <w:r w:rsidR="00132140">
        <w:t>.</w:t>
      </w:r>
    </w:p>
    <w:p w:rsidR="00132140" w:rsidRDefault="00132140" w:rsidP="00645BD5">
      <w:r>
        <w:t>Достоинства:</w:t>
      </w:r>
    </w:p>
    <w:p w:rsidR="004A456F" w:rsidRPr="004A456F" w:rsidRDefault="00B4657B" w:rsidP="0054285A">
      <w:pPr>
        <w:pStyle w:val="a9"/>
        <w:numPr>
          <w:ilvl w:val="0"/>
          <w:numId w:val="11"/>
        </w:numPr>
      </w:pPr>
      <w:r>
        <w:t>Свободное ПО</w:t>
      </w:r>
      <w:r>
        <w:rPr>
          <w:lang w:val="en-US"/>
        </w:rPr>
        <w:t>;</w:t>
      </w:r>
    </w:p>
    <w:p w:rsidR="0054285A" w:rsidRDefault="0054285A" w:rsidP="0054285A">
      <w:pPr>
        <w:pStyle w:val="a9"/>
        <w:numPr>
          <w:ilvl w:val="0"/>
          <w:numId w:val="11"/>
        </w:numPr>
      </w:pPr>
      <w:r>
        <w:t>Удобная организация комментариев</w:t>
      </w:r>
      <w:r w:rsidR="00B4657B">
        <w:rPr>
          <w:lang w:val="en-US"/>
        </w:rPr>
        <w:t>;</w:t>
      </w:r>
    </w:p>
    <w:p w:rsidR="00EE160E" w:rsidRDefault="00EE160E" w:rsidP="0054285A">
      <w:pPr>
        <w:pStyle w:val="a9"/>
        <w:numPr>
          <w:ilvl w:val="0"/>
          <w:numId w:val="11"/>
        </w:numPr>
      </w:pPr>
      <w:r>
        <w:t>Имеет графическое приложение</w:t>
      </w:r>
      <w:r w:rsidR="00B4657B">
        <w:rPr>
          <w:lang w:val="en-US"/>
        </w:rPr>
        <w:t>;</w:t>
      </w:r>
    </w:p>
    <w:p w:rsidR="0054285A" w:rsidRPr="0054285A" w:rsidRDefault="0054285A" w:rsidP="0054285A">
      <w:pPr>
        <w:pStyle w:val="a9"/>
        <w:numPr>
          <w:ilvl w:val="0"/>
          <w:numId w:val="11"/>
        </w:numPr>
      </w:pPr>
      <w:r>
        <w:t>Поддержка</w:t>
      </w:r>
      <w:r>
        <w:rPr>
          <w:lang w:val="en-US"/>
        </w:rPr>
        <w:t xml:space="preserve"> PHP</w:t>
      </w:r>
      <w:r w:rsidR="00B4657B">
        <w:rPr>
          <w:lang w:val="en-US"/>
        </w:rPr>
        <w:t>;</w:t>
      </w:r>
    </w:p>
    <w:p w:rsidR="0054285A" w:rsidRDefault="003E2EFF" w:rsidP="0054285A">
      <w:pPr>
        <w:pStyle w:val="a9"/>
        <w:numPr>
          <w:ilvl w:val="0"/>
          <w:numId w:val="11"/>
        </w:numPr>
      </w:pPr>
      <w:r>
        <w:t xml:space="preserve">Экспорт документации в форматы </w:t>
      </w:r>
      <w:r>
        <w:rPr>
          <w:lang w:val="en-US"/>
        </w:rPr>
        <w:t>HTML</w:t>
      </w:r>
      <w:r w:rsidRPr="003E2EFF">
        <w:t xml:space="preserve">, </w:t>
      </w:r>
      <w:r>
        <w:rPr>
          <w:lang w:val="en-US"/>
        </w:rPr>
        <w:t>LaTeX</w:t>
      </w:r>
      <w:r w:rsidRPr="003E2EFF">
        <w:t xml:space="preserve">, </w:t>
      </w:r>
      <w:r>
        <w:rPr>
          <w:lang w:val="en-US"/>
        </w:rPr>
        <w:t>RTF</w:t>
      </w:r>
      <w:r w:rsidRPr="003E2EFF">
        <w:t xml:space="preserve">, </w:t>
      </w:r>
      <w:r>
        <w:rPr>
          <w:lang w:val="en-US"/>
        </w:rPr>
        <w:t>XML</w:t>
      </w:r>
      <w:r w:rsidRPr="003E2EFF">
        <w:t xml:space="preserve">, </w:t>
      </w:r>
      <w:r>
        <w:rPr>
          <w:lang w:val="en-US"/>
        </w:rPr>
        <w:t>DocBook</w:t>
      </w:r>
      <w:r w:rsidR="00A2129C" w:rsidRPr="00A2129C">
        <w:t xml:space="preserve">, </w:t>
      </w:r>
      <w:r w:rsidR="00A2129C">
        <w:rPr>
          <w:lang w:val="en-US"/>
        </w:rPr>
        <w:t>PDF</w:t>
      </w:r>
      <w:r w:rsidR="00A2129C">
        <w:t xml:space="preserve"> и другие</w:t>
      </w:r>
      <w:r w:rsidR="00B4657B" w:rsidRPr="00B4657B">
        <w:t>.</w:t>
      </w:r>
    </w:p>
    <w:p w:rsidR="003E2EFF" w:rsidRPr="00A2129C" w:rsidRDefault="003E2EFF" w:rsidP="003E2EFF">
      <w:r>
        <w:t>Недостатки:</w:t>
      </w:r>
    </w:p>
    <w:p w:rsidR="003E2EFF" w:rsidRDefault="00A2129C" w:rsidP="003017A3">
      <w:pPr>
        <w:pStyle w:val="a9"/>
        <w:numPr>
          <w:ilvl w:val="0"/>
          <w:numId w:val="12"/>
        </w:numPr>
      </w:pPr>
      <w:r>
        <w:t xml:space="preserve">Некоторые </w:t>
      </w:r>
      <w:r w:rsidR="005425D3">
        <w:t xml:space="preserve">команды необходимо </w:t>
      </w:r>
      <w:r w:rsidR="002F3519">
        <w:t>по нескольку раз дублировать в исходном коде, чтобы по итогу</w:t>
      </w:r>
      <w:r w:rsidR="00C07922">
        <w:t xml:space="preserve"> увеличивает кол-во строк в файле</w:t>
      </w:r>
      <w:r w:rsidR="002F3519">
        <w:t xml:space="preserve"> </w:t>
      </w:r>
      <w:r w:rsidR="00C07922">
        <w:t>(например</w:t>
      </w:r>
      <w:r w:rsidR="009D767E">
        <w:t>,</w:t>
      </w:r>
      <w:r w:rsidR="00C07922">
        <w:t xml:space="preserve"> команда </w:t>
      </w:r>
      <w:r w:rsidR="00C07922" w:rsidRPr="00C07922">
        <w:t>\</w:t>
      </w:r>
      <w:proofErr w:type="spellStart"/>
      <w:r w:rsidR="00C07922">
        <w:rPr>
          <w:lang w:val="en-US"/>
        </w:rPr>
        <w:t>ingroup</w:t>
      </w:r>
      <w:proofErr w:type="spellEnd"/>
      <w:r w:rsidR="00C07922">
        <w:t>)</w:t>
      </w:r>
      <w:r w:rsidR="00C07922" w:rsidRPr="00C07922">
        <w:t>;</w:t>
      </w:r>
    </w:p>
    <w:p w:rsidR="002F3519" w:rsidRDefault="002F3519" w:rsidP="003017A3">
      <w:pPr>
        <w:pStyle w:val="a9"/>
        <w:numPr>
          <w:ilvl w:val="0"/>
          <w:numId w:val="12"/>
        </w:numPr>
      </w:pPr>
      <w:r>
        <w:lastRenderedPageBreak/>
        <w:t>Некорректная реакция на ключевые слова, если они присутствуют в составе других слов.</w:t>
      </w:r>
    </w:p>
    <w:p w:rsidR="004A43D0" w:rsidRPr="00456B48" w:rsidRDefault="004A43D0" w:rsidP="008726ED">
      <w:pPr>
        <w:pStyle w:val="a9"/>
        <w:numPr>
          <w:ilvl w:val="0"/>
          <w:numId w:val="8"/>
        </w:numPr>
      </w:pPr>
      <w:r>
        <w:rPr>
          <w:lang w:val="en-US"/>
        </w:rPr>
        <w:t>HelpNDoc</w:t>
      </w:r>
      <w:r w:rsidRPr="00B31B84">
        <w:t xml:space="preserve"> (</w:t>
      </w:r>
      <w:r>
        <w:t xml:space="preserve">для </w:t>
      </w:r>
      <w:r w:rsidR="00E23992">
        <w:t xml:space="preserve">разработки </w:t>
      </w:r>
      <w:r>
        <w:t>руководства пользователя)</w:t>
      </w:r>
      <w:r w:rsidR="00EF59DA" w:rsidRPr="00EF59DA">
        <w:t>;</w:t>
      </w:r>
    </w:p>
    <w:p w:rsidR="00456B48" w:rsidRDefault="00C61BB0" w:rsidP="00456B48">
      <w:r>
        <w:t xml:space="preserve">Средство для создания </w:t>
      </w:r>
      <w:r>
        <w:rPr>
          <w:lang w:val="en-US"/>
        </w:rPr>
        <w:t>Help</w:t>
      </w:r>
      <w:r w:rsidRPr="00C61BB0">
        <w:t xml:space="preserve"> </w:t>
      </w:r>
      <w:r>
        <w:t xml:space="preserve">файлов. </w:t>
      </w:r>
      <w:r w:rsidR="00642EEB">
        <w:t xml:space="preserve">Интерфейс данной программы </w:t>
      </w:r>
      <w:r w:rsidR="006E37F3">
        <w:t>соответствует</w:t>
      </w:r>
      <w:r w:rsidR="006E37F3" w:rsidRPr="006E37F3">
        <w:t xml:space="preserve"> </w:t>
      </w:r>
      <w:r w:rsidR="006E37F3">
        <w:rPr>
          <w:lang w:val="en-US"/>
        </w:rPr>
        <w:t>Microsoft</w:t>
      </w:r>
      <w:r w:rsidR="006E37F3">
        <w:t xml:space="preserve"> </w:t>
      </w:r>
      <w:r w:rsidR="006E37F3">
        <w:rPr>
          <w:lang w:val="en-US"/>
        </w:rPr>
        <w:t>Style</w:t>
      </w:r>
      <w:r w:rsidR="006E37F3" w:rsidRPr="006E37F3">
        <w:t xml:space="preserve"> </w:t>
      </w:r>
      <w:r w:rsidR="006E37F3">
        <w:rPr>
          <w:lang w:val="en-US"/>
        </w:rPr>
        <w:t>Guide</w:t>
      </w:r>
      <w:r w:rsidR="006E37F3" w:rsidRPr="006E37F3">
        <w:t xml:space="preserve"> </w:t>
      </w:r>
      <w:r w:rsidR="006E37F3">
        <w:rPr>
          <w:lang w:val="en-US"/>
        </w:rPr>
        <w:t>UI</w:t>
      </w:r>
      <w:r w:rsidR="0084364C">
        <w:t xml:space="preserve">, в </w:t>
      </w:r>
      <w:proofErr w:type="gramStart"/>
      <w:r w:rsidR="001D3162">
        <w:t>связи</w:t>
      </w:r>
      <w:proofErr w:type="gramEnd"/>
      <w:r w:rsidR="0084364C">
        <w:t xml:space="preserve"> с чем ориентироваться в программе достаточно легко.</w:t>
      </w:r>
    </w:p>
    <w:p w:rsidR="0084364C" w:rsidRDefault="000561BE" w:rsidP="00456B48">
      <w:r>
        <w:t>Достоинства:</w:t>
      </w:r>
    </w:p>
    <w:p w:rsidR="00E3372F" w:rsidRDefault="00E3372F" w:rsidP="000561BE">
      <w:pPr>
        <w:pStyle w:val="a9"/>
        <w:numPr>
          <w:ilvl w:val="0"/>
          <w:numId w:val="13"/>
        </w:numPr>
      </w:pPr>
      <w:r>
        <w:t>Бесплатно для персонального использования</w:t>
      </w:r>
      <w:r w:rsidR="00FC6589">
        <w:rPr>
          <w:lang w:val="en-US"/>
        </w:rPr>
        <w:t>;</w:t>
      </w:r>
    </w:p>
    <w:p w:rsidR="000561BE" w:rsidRDefault="001F475E" w:rsidP="00DA1401">
      <w:pPr>
        <w:pStyle w:val="a9"/>
        <w:numPr>
          <w:ilvl w:val="0"/>
          <w:numId w:val="13"/>
        </w:numPr>
      </w:pPr>
      <w:r>
        <w:t xml:space="preserve">Экспорт в форматы </w:t>
      </w:r>
      <w:r>
        <w:rPr>
          <w:lang w:val="en-US"/>
        </w:rPr>
        <w:t>HTML</w:t>
      </w:r>
      <w:r w:rsidRPr="00E3372F">
        <w:t xml:space="preserve">, </w:t>
      </w:r>
      <w:r>
        <w:rPr>
          <w:lang w:val="en-US"/>
        </w:rPr>
        <w:t>CHM</w:t>
      </w:r>
      <w:r w:rsidRPr="00E3372F">
        <w:t xml:space="preserve">, </w:t>
      </w:r>
      <w:r>
        <w:rPr>
          <w:lang w:val="en-US"/>
        </w:rPr>
        <w:t>PDF</w:t>
      </w:r>
      <w:r w:rsidRPr="00E3372F">
        <w:t xml:space="preserve">, </w:t>
      </w:r>
      <w:r>
        <w:rPr>
          <w:lang w:val="en-US"/>
        </w:rPr>
        <w:t>WORD</w:t>
      </w:r>
      <w:r w:rsidR="00FC6589">
        <w:t>.</w:t>
      </w:r>
    </w:p>
    <w:p w:rsidR="000561BE" w:rsidRDefault="000561BE" w:rsidP="00456B48">
      <w:r>
        <w:t>Недостатки:</w:t>
      </w:r>
    </w:p>
    <w:p w:rsidR="00456B48" w:rsidRPr="00C61BB0" w:rsidRDefault="003A367E" w:rsidP="00282B6B">
      <w:pPr>
        <w:pStyle w:val="a9"/>
        <w:numPr>
          <w:ilvl w:val="0"/>
          <w:numId w:val="13"/>
        </w:numPr>
      </w:pPr>
      <w:r>
        <w:t>Не поддерживает проверку грамматики русского языка</w:t>
      </w:r>
      <w:r w:rsidR="00FC6589" w:rsidRPr="00FC6589">
        <w:t>.</w:t>
      </w:r>
    </w:p>
    <w:p w:rsidR="00B31B84" w:rsidRDefault="00B31B84" w:rsidP="008726ED">
      <w:pPr>
        <w:pStyle w:val="a9"/>
        <w:numPr>
          <w:ilvl w:val="0"/>
          <w:numId w:val="8"/>
        </w:numPr>
      </w:pPr>
      <w:r>
        <w:rPr>
          <w:lang w:val="en-US"/>
        </w:rPr>
        <w:t>Microsoft</w:t>
      </w:r>
      <w:r w:rsidRPr="00EF59DA">
        <w:t xml:space="preserve"> </w:t>
      </w:r>
      <w:r>
        <w:rPr>
          <w:lang w:val="en-US"/>
        </w:rPr>
        <w:t>Word</w:t>
      </w:r>
      <w:r w:rsidRPr="00EF59DA">
        <w:t xml:space="preserve"> (</w:t>
      </w:r>
      <w:r>
        <w:t>для</w:t>
      </w:r>
      <w:r w:rsidR="00E23992">
        <w:t xml:space="preserve"> написания прочих документов</w:t>
      </w:r>
      <w:r>
        <w:t>)</w:t>
      </w:r>
      <w:r w:rsidR="00EF59DA" w:rsidRPr="00EF59DA">
        <w:t>.</w:t>
      </w:r>
    </w:p>
    <w:p w:rsidR="00282B6B" w:rsidRPr="00606EAF" w:rsidRDefault="00961848" w:rsidP="00282B6B">
      <w:r>
        <w:t>Для написания пояснительной записки</w:t>
      </w:r>
      <w:r w:rsidR="009C4E79">
        <w:t xml:space="preserve"> и прочих документов, относящихся к ВКР</w:t>
      </w:r>
      <w:r>
        <w:t>.</w:t>
      </w:r>
      <w:bookmarkStart w:id="0" w:name="_GoBack"/>
      <w:bookmarkEnd w:id="0"/>
    </w:p>
    <w:sectPr w:rsidR="00282B6B" w:rsidRPr="00606EAF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1114"/>
    <w:multiLevelType w:val="hybridMultilevel"/>
    <w:tmpl w:val="1B2CE40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834CC7"/>
    <w:multiLevelType w:val="hybridMultilevel"/>
    <w:tmpl w:val="8804AA5C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FB84066"/>
    <w:multiLevelType w:val="hybridMultilevel"/>
    <w:tmpl w:val="95D0C31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3BF1CE4"/>
    <w:multiLevelType w:val="hybridMultilevel"/>
    <w:tmpl w:val="7D966DF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294E4D50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52D32ED"/>
    <w:multiLevelType w:val="hybridMultilevel"/>
    <w:tmpl w:val="BDAC2AE0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35925A6F"/>
    <w:multiLevelType w:val="hybridMultilevel"/>
    <w:tmpl w:val="74323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C4A1911"/>
    <w:multiLevelType w:val="hybridMultilevel"/>
    <w:tmpl w:val="0E18ECF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51EE582F"/>
    <w:multiLevelType w:val="hybridMultilevel"/>
    <w:tmpl w:val="B98CC8A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64753689"/>
    <w:multiLevelType w:val="hybridMultilevel"/>
    <w:tmpl w:val="D6922A0A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7AE5750C"/>
    <w:multiLevelType w:val="hybridMultilevel"/>
    <w:tmpl w:val="43C4344A"/>
    <w:lvl w:ilvl="0" w:tplc="AFBC30E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12">
    <w:nsid w:val="7B0134A8"/>
    <w:multiLevelType w:val="hybridMultilevel"/>
    <w:tmpl w:val="D5BAF27C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B400D1F"/>
    <w:multiLevelType w:val="hybridMultilevel"/>
    <w:tmpl w:val="0C8E21C6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7BD0401A"/>
    <w:multiLevelType w:val="hybridMultilevel"/>
    <w:tmpl w:val="AF8E4556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0"/>
  </w:num>
  <w:num w:numId="5">
    <w:abstractNumId w:val="3"/>
  </w:num>
  <w:num w:numId="6">
    <w:abstractNumId w:val="1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  <w:num w:numId="11">
    <w:abstractNumId w:val="1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A34"/>
    <w:rsid w:val="00017D7F"/>
    <w:rsid w:val="00052C81"/>
    <w:rsid w:val="000561BE"/>
    <w:rsid w:val="00067AC9"/>
    <w:rsid w:val="000F1A2C"/>
    <w:rsid w:val="000F41BD"/>
    <w:rsid w:val="00132140"/>
    <w:rsid w:val="0013413A"/>
    <w:rsid w:val="00147C3A"/>
    <w:rsid w:val="00150BC6"/>
    <w:rsid w:val="00157400"/>
    <w:rsid w:val="00170388"/>
    <w:rsid w:val="001A5A34"/>
    <w:rsid w:val="001D3162"/>
    <w:rsid w:val="001E2C63"/>
    <w:rsid w:val="001F475E"/>
    <w:rsid w:val="00241A76"/>
    <w:rsid w:val="00282B6B"/>
    <w:rsid w:val="002A0581"/>
    <w:rsid w:val="002A3507"/>
    <w:rsid w:val="002A3F55"/>
    <w:rsid w:val="002B7CDE"/>
    <w:rsid w:val="002C138C"/>
    <w:rsid w:val="002C35B9"/>
    <w:rsid w:val="002F3519"/>
    <w:rsid w:val="003017A3"/>
    <w:rsid w:val="00337391"/>
    <w:rsid w:val="003601F2"/>
    <w:rsid w:val="003A367E"/>
    <w:rsid w:val="003C1CA4"/>
    <w:rsid w:val="003C2DD5"/>
    <w:rsid w:val="003C5E97"/>
    <w:rsid w:val="003E2EFF"/>
    <w:rsid w:val="003F6A02"/>
    <w:rsid w:val="00425B9A"/>
    <w:rsid w:val="00443553"/>
    <w:rsid w:val="00456B48"/>
    <w:rsid w:val="004A011E"/>
    <w:rsid w:val="004A0C49"/>
    <w:rsid w:val="004A43D0"/>
    <w:rsid w:val="004A456F"/>
    <w:rsid w:val="004C0380"/>
    <w:rsid w:val="004C4A72"/>
    <w:rsid w:val="004E66F8"/>
    <w:rsid w:val="005425D3"/>
    <w:rsid w:val="0054285A"/>
    <w:rsid w:val="005460AF"/>
    <w:rsid w:val="00553F58"/>
    <w:rsid w:val="0055564D"/>
    <w:rsid w:val="00571FD3"/>
    <w:rsid w:val="00583669"/>
    <w:rsid w:val="005A1249"/>
    <w:rsid w:val="005B0EA6"/>
    <w:rsid w:val="005C37A6"/>
    <w:rsid w:val="005D5B91"/>
    <w:rsid w:val="00602332"/>
    <w:rsid w:val="00606EAF"/>
    <w:rsid w:val="00642EEB"/>
    <w:rsid w:val="00645BD5"/>
    <w:rsid w:val="0065556D"/>
    <w:rsid w:val="00681265"/>
    <w:rsid w:val="006913DD"/>
    <w:rsid w:val="006921B6"/>
    <w:rsid w:val="006D53A6"/>
    <w:rsid w:val="006E37F3"/>
    <w:rsid w:val="006F50C0"/>
    <w:rsid w:val="00721AE1"/>
    <w:rsid w:val="00725C2D"/>
    <w:rsid w:val="00726084"/>
    <w:rsid w:val="00742F28"/>
    <w:rsid w:val="00770246"/>
    <w:rsid w:val="00776EA3"/>
    <w:rsid w:val="007A7C74"/>
    <w:rsid w:val="007C6E2F"/>
    <w:rsid w:val="007D0D97"/>
    <w:rsid w:val="007E56FC"/>
    <w:rsid w:val="007E7A83"/>
    <w:rsid w:val="008344EE"/>
    <w:rsid w:val="0083450C"/>
    <w:rsid w:val="0084364C"/>
    <w:rsid w:val="008726ED"/>
    <w:rsid w:val="00873709"/>
    <w:rsid w:val="008756D5"/>
    <w:rsid w:val="00877865"/>
    <w:rsid w:val="00907127"/>
    <w:rsid w:val="00922202"/>
    <w:rsid w:val="00961848"/>
    <w:rsid w:val="00962245"/>
    <w:rsid w:val="00962D95"/>
    <w:rsid w:val="00967121"/>
    <w:rsid w:val="0099126C"/>
    <w:rsid w:val="009C4E79"/>
    <w:rsid w:val="009D767E"/>
    <w:rsid w:val="009E3040"/>
    <w:rsid w:val="00A12E1C"/>
    <w:rsid w:val="00A2129C"/>
    <w:rsid w:val="00A66932"/>
    <w:rsid w:val="00A67900"/>
    <w:rsid w:val="00AA2596"/>
    <w:rsid w:val="00AA737B"/>
    <w:rsid w:val="00AC61FE"/>
    <w:rsid w:val="00AE7DB2"/>
    <w:rsid w:val="00AF0A9A"/>
    <w:rsid w:val="00AF32AD"/>
    <w:rsid w:val="00AF46B8"/>
    <w:rsid w:val="00B25AC6"/>
    <w:rsid w:val="00B31B84"/>
    <w:rsid w:val="00B4657B"/>
    <w:rsid w:val="00B64036"/>
    <w:rsid w:val="00BB70AC"/>
    <w:rsid w:val="00BD15BF"/>
    <w:rsid w:val="00C07922"/>
    <w:rsid w:val="00C343E6"/>
    <w:rsid w:val="00C61BB0"/>
    <w:rsid w:val="00C6238D"/>
    <w:rsid w:val="00C745D3"/>
    <w:rsid w:val="00CB539A"/>
    <w:rsid w:val="00CC6485"/>
    <w:rsid w:val="00CD4428"/>
    <w:rsid w:val="00D25E5D"/>
    <w:rsid w:val="00D7624C"/>
    <w:rsid w:val="00D85ACB"/>
    <w:rsid w:val="00DA1401"/>
    <w:rsid w:val="00DA1523"/>
    <w:rsid w:val="00DA73D0"/>
    <w:rsid w:val="00DB7D71"/>
    <w:rsid w:val="00DD557E"/>
    <w:rsid w:val="00DF2BA4"/>
    <w:rsid w:val="00DF62D5"/>
    <w:rsid w:val="00E23992"/>
    <w:rsid w:val="00E3372F"/>
    <w:rsid w:val="00E5144F"/>
    <w:rsid w:val="00E627B5"/>
    <w:rsid w:val="00EE160E"/>
    <w:rsid w:val="00EF59DA"/>
    <w:rsid w:val="00F85B2F"/>
    <w:rsid w:val="00FC6589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C2D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725C2D"/>
    <w:pPr>
      <w:keepNext/>
      <w:keepLines/>
      <w:spacing w:after="24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725C2D"/>
    <w:pPr>
      <w:keepNext/>
      <w:keepLines/>
      <w:spacing w:after="0" w:line="360" w:lineRule="auto"/>
      <w:ind w:firstLine="851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25C2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25C2D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5C2D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25C2D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25C2D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25C2D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DA7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3474-B6D4-4159-8F74-914EB9014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142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Басыров С.А.</dc:creator>
  <cp:lastModifiedBy>Басыров С.А.</cp:lastModifiedBy>
  <cp:revision>130</cp:revision>
  <dcterms:created xsi:type="dcterms:W3CDTF">2018-06-01T09:00:00Z</dcterms:created>
  <dcterms:modified xsi:type="dcterms:W3CDTF">2018-06-01T11:23:00Z</dcterms:modified>
</cp:coreProperties>
</file>