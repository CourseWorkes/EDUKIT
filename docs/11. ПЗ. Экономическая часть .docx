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BA" w:rsidRDefault="00E417BA" w:rsidP="00E417BA">
      <w:pPr>
        <w:pStyle w:val="1"/>
        <w:rPr>
          <w:shd w:val="clear" w:color="auto" w:fill="FAFAFA"/>
        </w:rPr>
      </w:pPr>
      <w:r>
        <w:t>4</w:t>
      </w:r>
      <w:r w:rsidRPr="00227C2B">
        <w:t xml:space="preserve"> </w:t>
      </w:r>
      <w:r>
        <w:t>Экономическая часть</w:t>
      </w:r>
    </w:p>
    <w:p w:rsidR="00E417BA" w:rsidRDefault="00E417BA" w:rsidP="00E417BA">
      <w:pPr>
        <w:pStyle w:val="2"/>
      </w:pPr>
      <w:r>
        <w:t>4.1 Расчёт затрат на разработку программного продукта</w:t>
      </w:r>
    </w:p>
    <w:p w:rsidR="00E417BA" w:rsidRDefault="00E417BA" w:rsidP="00E417BA">
      <w:r>
        <w:t>Затраты на разработку программного продукта рассчитываются по следующей формуле (4.1):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1E73E5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(4.1)</w:t>
            </w:r>
          </w:p>
        </w:tc>
      </w:tr>
    </w:tbl>
    <w:p w:rsidR="00E417BA" w:rsidRDefault="00E417BA" w:rsidP="00E417BA"/>
    <w:p w:rsidR="00E417BA" w:rsidRPr="00ED4A52" w:rsidRDefault="00E417BA" w:rsidP="00E417BA">
      <w:r>
        <w:t>где,</w:t>
      </w:r>
      <w:r>
        <w:tab/>
        <w:t>З</w:t>
      </w:r>
      <w:r w:rsidRPr="00ED1B10">
        <w:rPr>
          <w:vertAlign w:val="subscript"/>
        </w:rPr>
        <w:t>ФОТР</w:t>
      </w:r>
      <w:r>
        <w:t xml:space="preserve"> – общий фонд оплаты труда разработчиков ПП</w:t>
      </w:r>
      <w:r w:rsidRPr="00C2009C">
        <w:t>;</w:t>
      </w:r>
    </w:p>
    <w:p w:rsidR="00E417BA" w:rsidRPr="00ED1B10" w:rsidRDefault="00E417BA" w:rsidP="00E417BA">
      <w:r w:rsidRPr="00ED4A52">
        <w:tab/>
      </w:r>
      <w:r>
        <w:t>З</w:t>
      </w:r>
      <w:r w:rsidRPr="00ED1B10">
        <w:rPr>
          <w:vertAlign w:val="subscript"/>
        </w:rPr>
        <w:t>ОВФ</w:t>
      </w:r>
      <w:r>
        <w:t xml:space="preserve"> – начисления на заработную плату разработчиков</w:t>
      </w:r>
      <w:r w:rsidRPr="00ED1B10">
        <w:t>;</w:t>
      </w:r>
    </w:p>
    <w:p w:rsidR="00E417BA" w:rsidRPr="009F1617" w:rsidRDefault="00E417BA" w:rsidP="00E417BA">
      <w:r>
        <w:tab/>
        <w:t>З</w:t>
      </w:r>
      <w:r w:rsidRPr="00ED1B10">
        <w:rPr>
          <w:vertAlign w:val="subscript"/>
        </w:rPr>
        <w:t>ЭВМ</w:t>
      </w:r>
      <w:r>
        <w:t xml:space="preserve"> – затраты, связанные с эксплуатации техники</w:t>
      </w:r>
      <w:r w:rsidRPr="009F1617">
        <w:t>;</w:t>
      </w:r>
    </w:p>
    <w:p w:rsidR="00E417BA" w:rsidRPr="00624D26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З</w:t>
      </w:r>
      <w:r w:rsidRPr="001645BA">
        <w:rPr>
          <w:rFonts w:eastAsiaTheme="minorEastAsia"/>
          <w:vertAlign w:val="subscript"/>
        </w:rPr>
        <w:t>СПП</w:t>
      </w:r>
      <w:r>
        <w:rPr>
          <w:rFonts w:eastAsiaTheme="minorEastAsia"/>
        </w:rPr>
        <w:t xml:space="preserve"> – затраты на специальные программные продукты, необходимые для разработки ПП</w:t>
      </w:r>
      <w:r w:rsidRPr="00624D26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З</w:t>
      </w:r>
      <w:r w:rsidRPr="00836915">
        <w:rPr>
          <w:rFonts w:eastAsiaTheme="minorEastAsia"/>
          <w:vertAlign w:val="subscript"/>
        </w:rPr>
        <w:t>ХОН</w:t>
      </w:r>
      <w:r>
        <w:rPr>
          <w:rFonts w:eastAsiaTheme="minorEastAsia"/>
        </w:rPr>
        <w:t xml:space="preserve"> – затраты на хозяйственно-оперативные нужды (бумага, литература, носители информации и т.п.)</w:t>
      </w:r>
      <w:r w:rsidRPr="00F56493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Р</w:t>
      </w:r>
      <w:r w:rsidRPr="006464D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– накладные расходы (Р</w:t>
      </w:r>
      <w:r w:rsidRPr="005D58E2"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= 30% от З</w:t>
      </w:r>
      <w:r w:rsidRPr="005D58E2">
        <w:rPr>
          <w:rFonts w:eastAsiaTheme="minorEastAsia"/>
          <w:vertAlign w:val="subscript"/>
        </w:rPr>
        <w:t>ФОТР</w:t>
      </w:r>
      <w:r>
        <w:rPr>
          <w:rFonts w:eastAsiaTheme="minorEastAsia"/>
        </w:rPr>
        <w:t>).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При разработки программного продукта, общее время разработки составило 10 месяца. Из них машинное время (непосредственная работа с вычислительной и оргтехники) составляет 7 месяцев.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В разработке участвовал 1 человек.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Фонд оплаты труда за время работы над программным продуктом рассчитывается по формуле (4.2):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894789" w:rsidRDefault="00E417BA" w:rsidP="00077FF5">
            <w:pPr>
              <w:pStyle w:val="a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РПР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*(1+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2)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 w:rsidRPr="00EE25F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оклад </w:t>
      </w:r>
      <w:r>
        <w:rPr>
          <w:rFonts w:eastAsiaTheme="minorEastAsia"/>
          <w:lang w:val="en-US"/>
        </w:rPr>
        <w:t>j</w:t>
      </w:r>
      <w:r w:rsidRPr="00EE25F0">
        <w:rPr>
          <w:rFonts w:eastAsiaTheme="minorEastAsia"/>
        </w:rPr>
        <w:t>-</w:t>
      </w:r>
      <w:r>
        <w:rPr>
          <w:rFonts w:eastAsiaTheme="minorEastAsia"/>
        </w:rPr>
        <w:t xml:space="preserve">го разработчика. 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O</w:t>
      </w:r>
      <w:r w:rsidRPr="00F0305F">
        <w:rPr>
          <w:rFonts w:eastAsiaTheme="minorEastAsia"/>
          <w:vertAlign w:val="subscript"/>
          <w:lang w:val="en-US"/>
        </w:rPr>
        <w:t>Pj</w:t>
      </w:r>
      <w:r>
        <w:rPr>
          <w:rFonts w:eastAsiaTheme="minorEastAsia"/>
        </w:rPr>
        <w:t xml:space="preserve"> = 32 000 руб.</w:t>
      </w:r>
      <w:r w:rsidRPr="00EE25F0">
        <w:rPr>
          <w:rFonts w:eastAsiaTheme="minorEastAsia"/>
        </w:rPr>
        <w:t>;</w:t>
      </w:r>
    </w:p>
    <w:p w:rsidR="00E417BA" w:rsidRPr="00166D5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706C81">
        <w:rPr>
          <w:rFonts w:eastAsiaTheme="minorEastAsia"/>
          <w:vertAlign w:val="subscript"/>
        </w:rPr>
        <w:t>РПР</w:t>
      </w:r>
      <w:r w:rsidRPr="00706C81">
        <w:rPr>
          <w:rFonts w:eastAsiaTheme="minorEastAsia"/>
          <w:vertAlign w:val="subscript"/>
          <w:lang w:val="en-US"/>
        </w:rPr>
        <w:t>j</w:t>
      </w:r>
      <w:r w:rsidRPr="00706C81">
        <w:rPr>
          <w:rFonts w:eastAsiaTheme="minorEastAsia"/>
        </w:rPr>
        <w:t xml:space="preserve"> </w:t>
      </w:r>
      <w:r>
        <w:rPr>
          <w:rFonts w:eastAsiaTheme="minorEastAsia"/>
        </w:rPr>
        <w:t>– общее время работы над ПП в месяцах</w:t>
      </w:r>
      <w:r w:rsidRPr="00166D5A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06C81">
        <w:rPr>
          <w:rFonts w:eastAsiaTheme="minorEastAsia"/>
          <w:vertAlign w:val="subscript"/>
        </w:rPr>
        <w:t>РПР</w:t>
      </w:r>
      <w:r w:rsidRPr="00475CC2">
        <w:rPr>
          <w:rFonts w:eastAsiaTheme="minorEastAsia"/>
        </w:rPr>
        <w:t xml:space="preserve"> = 10 </w:t>
      </w:r>
      <w:r>
        <w:rPr>
          <w:rFonts w:eastAsiaTheme="minorEastAsia"/>
        </w:rPr>
        <w:t>мес.</w:t>
      </w:r>
      <w:r w:rsidRPr="00706C81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– коэффициент дополнительной зарплаты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= 0</w:t>
      </w:r>
      <w:r w:rsidRPr="00433515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– районный коэффициент</w:t>
      </w:r>
      <w:r w:rsidRPr="00475CC2">
        <w:rPr>
          <w:rFonts w:eastAsiaTheme="minorEastAsia"/>
        </w:rPr>
        <w:t>;</w:t>
      </w:r>
    </w:p>
    <w:p w:rsidR="00E417BA" w:rsidRPr="00765C37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856BD7">
        <w:rPr>
          <w:rFonts w:eastAsiaTheme="minorEastAsia"/>
          <w:vertAlign w:val="subscript"/>
        </w:rPr>
        <w:t>у</w:t>
      </w:r>
      <w:r>
        <w:rPr>
          <w:rFonts w:eastAsiaTheme="minorEastAsia"/>
        </w:rPr>
        <w:t xml:space="preserve">  = 0</w:t>
      </w:r>
      <w:r w:rsidRPr="00534306">
        <w:rPr>
          <w:rFonts w:eastAsiaTheme="minorEastAsia"/>
        </w:rPr>
        <w:t>.</w:t>
      </w:r>
    </w:p>
    <w:p w:rsidR="00E417BA" w:rsidRDefault="00E417BA" w:rsidP="00E417BA">
      <w:r>
        <w:t>Таким образом,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E417BA" w:rsidP="00077FF5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ФОТР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=32000*10*(1+0)(1+0)</m:t>
              </m:r>
            </m:oMath>
            <w:r>
              <w:rPr>
                <w:rFonts w:eastAsiaTheme="minorEastAsia"/>
              </w:rPr>
              <w:t xml:space="preserve"> = 320000 руб.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Отчисления с ЗП (Страховые взносы). Значения всех используемых ставок приведены в (Таблица 32).</w:t>
      </w:r>
    </w:p>
    <w:p w:rsidR="00E417BA" w:rsidRDefault="00E417BA" w:rsidP="00E417BA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>
        <w:t xml:space="preserve"> – Список внебюджетных отчислений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E417BA" w:rsidTr="00077FF5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077FF5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№</w:t>
            </w:r>
          </w:p>
        </w:tc>
        <w:tc>
          <w:tcPr>
            <w:tcW w:w="5705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077FF5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Наименование внебюджетного фонда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:rsidR="00E417BA" w:rsidRPr="009F13E9" w:rsidRDefault="00E417BA" w:rsidP="00077FF5">
            <w:pPr>
              <w:pStyle w:val="a3"/>
              <w:jc w:val="center"/>
              <w:rPr>
                <w:b/>
              </w:rPr>
            </w:pPr>
            <w:r w:rsidRPr="009F13E9">
              <w:rPr>
                <w:b/>
              </w:rPr>
              <w:t>Размер ставок, %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Пенсионный фонд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22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Федеральный фонд обязательного медицинского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2,9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Фонд социального страхования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5,1</w:t>
            </w:r>
          </w:p>
        </w:tc>
      </w:tr>
      <w:tr w:rsidR="00E417BA" w:rsidTr="00077FF5">
        <w:tc>
          <w:tcPr>
            <w:tcW w:w="675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  <w:tc>
          <w:tcPr>
            <w:tcW w:w="5705" w:type="dxa"/>
          </w:tcPr>
          <w:p w:rsidR="00E417BA" w:rsidRDefault="00E417BA" w:rsidP="00077FF5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30%</w:t>
            </w:r>
          </w:p>
        </w:tc>
      </w:tr>
    </w:tbl>
    <w:p w:rsidR="00E417BA" w:rsidRDefault="00E417BA" w:rsidP="00E417BA"/>
    <w:p w:rsidR="00E417BA" w:rsidRDefault="00E417BA" w:rsidP="00E417BA">
      <w:r>
        <w:t>Сумма начислений на заработную плату рассчитывается по формуле (4.3) и составляет: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6955ED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ОВФ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=0.30*З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ФОТР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3)</w:t>
            </w:r>
          </w:p>
        </w:tc>
      </w:tr>
    </w:tbl>
    <w:p w:rsidR="00E417BA" w:rsidRPr="00507A86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6955ED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</w:rPr>
                  <m:t>=0.30*320000=96000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E90928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использованием вычислительной и оргтехники высчитываются по формуле (4.4):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МРПР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М-Ч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4)</w:t>
            </w:r>
          </w:p>
        </w:tc>
      </w:tr>
    </w:tbl>
    <w:p w:rsidR="00E417BA" w:rsidRPr="004709DB" w:rsidRDefault="00E417BA" w:rsidP="00E417BA">
      <w:pPr>
        <w:rPr>
          <w:rFonts w:eastAsiaTheme="minorEastAsia"/>
        </w:rPr>
      </w:pPr>
    </w:p>
    <w:p w:rsidR="00E417BA" w:rsidRPr="00663886" w:rsidRDefault="00E417BA" w:rsidP="00E417BA">
      <w:r>
        <w:t>где,</w:t>
      </w:r>
      <w:r>
        <w:tab/>
        <w:t>Т</w:t>
      </w:r>
      <w:r w:rsidRPr="00B81CA7">
        <w:rPr>
          <w:vertAlign w:val="subscript"/>
        </w:rPr>
        <w:t>МРПР</w:t>
      </w:r>
      <w:r>
        <w:t xml:space="preserve"> – машинное время работы над программным продуктом</w:t>
      </w:r>
      <w:r w:rsidRPr="00663886"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Т</w:t>
      </w:r>
      <w:r w:rsidRPr="00B81CA7">
        <w:rPr>
          <w:rFonts w:eastAsiaTheme="minorEastAsia"/>
          <w:vertAlign w:val="subscript"/>
        </w:rPr>
        <w:t>МРПР</w:t>
      </w:r>
      <w:r>
        <w:rPr>
          <w:rFonts w:eastAsiaTheme="minorEastAsia"/>
        </w:rPr>
        <w:t xml:space="preserve"> = </w:t>
      </w:r>
      <w:r w:rsidRPr="00ED4A52">
        <w:rPr>
          <w:rFonts w:eastAsiaTheme="minorEastAsia"/>
        </w:rPr>
        <w:t xml:space="preserve">7 </w:t>
      </w:r>
      <w:r>
        <w:rPr>
          <w:rFonts w:eastAsiaTheme="minorEastAsia"/>
        </w:rPr>
        <w:t>мес.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>
        <w:rPr>
          <w:rFonts w:eastAsiaTheme="minorEastAsia"/>
        </w:rPr>
        <w:t xml:space="preserve"> – коэффициент готовности ЭВМ</w:t>
      </w:r>
      <w:r w:rsidRPr="0025720D">
        <w:rPr>
          <w:rFonts w:eastAsiaTheme="minorEastAsia"/>
        </w:rPr>
        <w:t>;</w:t>
      </w:r>
    </w:p>
    <w:p w:rsidR="00E417BA" w:rsidRPr="0025720D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k</w:t>
      </w:r>
      <w:r w:rsidRPr="00B81CA7">
        <w:rPr>
          <w:rFonts w:eastAsiaTheme="minorEastAsia"/>
          <w:vertAlign w:val="subscript"/>
        </w:rPr>
        <w:t>Г</w:t>
      </w:r>
      <w:r w:rsidRPr="0025720D">
        <w:rPr>
          <w:rFonts w:eastAsiaTheme="minorEastAsia"/>
        </w:rPr>
        <w:t xml:space="preserve"> = </w:t>
      </w:r>
      <w:r>
        <w:rPr>
          <w:rFonts w:eastAsiaTheme="minorEastAsia"/>
        </w:rPr>
        <w:t>0.9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n</w:t>
      </w:r>
      <w:r w:rsidRPr="0025720D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единиц техники</w:t>
      </w:r>
      <w:r w:rsidRPr="0025720D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ED4A52">
        <w:rPr>
          <w:rFonts w:eastAsiaTheme="minorEastAsia"/>
        </w:rPr>
        <w:t xml:space="preserve"> = </w:t>
      </w:r>
      <w:r>
        <w:rPr>
          <w:rFonts w:eastAsiaTheme="minorEastAsia"/>
        </w:rPr>
        <w:t>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– себестоимость машиночаса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ind w:left="707"/>
        <w:rPr>
          <w:rFonts w:eastAsiaTheme="minorEastAsia"/>
        </w:rPr>
      </w:pPr>
      <w:r>
        <w:rPr>
          <w:rFonts w:eastAsiaTheme="minorEastAsia"/>
        </w:rPr>
        <w:t>С</w:t>
      </w:r>
      <w:r w:rsidRPr="00B81CA7">
        <w:rPr>
          <w:rFonts w:eastAsiaTheme="minorEastAsia"/>
          <w:vertAlign w:val="subscript"/>
        </w:rPr>
        <w:t>М-Ч</w:t>
      </w:r>
      <w:r>
        <w:rPr>
          <w:rFonts w:eastAsiaTheme="minorEastAsia"/>
        </w:rPr>
        <w:t xml:space="preserve"> = 5 руб.</w:t>
      </w:r>
      <w:r w:rsidRPr="00ED4A52">
        <w:rPr>
          <w:rFonts w:eastAsiaTheme="minorEastAsia"/>
        </w:rPr>
        <w:t>;</w:t>
      </w:r>
    </w:p>
    <w:p w:rsidR="00E417BA" w:rsidRDefault="00E417BA" w:rsidP="00E417BA">
      <w:r>
        <w:t>Перевод рабочего времени осуществляется по формуле (4.5):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мес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РД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см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5)</w:t>
            </w:r>
          </w:p>
        </w:tc>
      </w:tr>
    </w:tbl>
    <w:p w:rsidR="00E417BA" w:rsidRPr="00B81CA7" w:rsidRDefault="00E417BA" w:rsidP="00E417BA"/>
    <w:p w:rsidR="00E417BA" w:rsidRPr="009E0B23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Т</w:t>
      </w:r>
      <w:r w:rsidRPr="00BA2929">
        <w:rPr>
          <w:rFonts w:eastAsiaTheme="minorEastAsia"/>
          <w:vertAlign w:val="subscript"/>
        </w:rPr>
        <w:t>час</w:t>
      </w:r>
      <w:r>
        <w:rPr>
          <w:rFonts w:eastAsiaTheme="minorEastAsia"/>
        </w:rPr>
        <w:t xml:space="preserve"> – рабочее время в часах</w:t>
      </w:r>
      <w:r w:rsidRPr="00CF427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:rsidR="00E417BA" w:rsidRDefault="00E417BA" w:rsidP="00E417BA">
      <w:pPr>
        <w:rPr>
          <w:rFonts w:eastAsiaTheme="minorEastAsia"/>
        </w:rPr>
      </w:pPr>
      <w:r w:rsidRPr="00BA2929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– рабочее время в месяцах</w:t>
      </w:r>
    </w:p>
    <w:p w:rsidR="00E417BA" w:rsidRPr="00ED4A52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Т</w:t>
      </w:r>
      <w:r w:rsidRPr="00BA2929">
        <w:rPr>
          <w:rFonts w:eastAsiaTheme="minorEastAsia"/>
          <w:vertAlign w:val="subscript"/>
        </w:rPr>
        <w:t>мес</w:t>
      </w:r>
      <w:r>
        <w:rPr>
          <w:rFonts w:eastAsiaTheme="minorEastAsia"/>
        </w:rPr>
        <w:t xml:space="preserve"> = 7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– число рабочих дней</w:t>
      </w:r>
      <w:r w:rsidRPr="00ED4A52">
        <w:rPr>
          <w:rFonts w:eastAsiaTheme="minorEastAsia"/>
        </w:rPr>
        <w:t>;</w:t>
      </w:r>
    </w:p>
    <w:p w:rsidR="00E417BA" w:rsidRPr="00C74EDE" w:rsidRDefault="00E417BA" w:rsidP="00E417BA">
      <w:pPr>
        <w:rPr>
          <w:rFonts w:eastAsiaTheme="minorEastAsia"/>
        </w:rPr>
      </w:pPr>
      <w:r w:rsidRPr="00ED4A52">
        <w:rPr>
          <w:rFonts w:eastAsiaTheme="minorEastAsia"/>
        </w:rPr>
        <w:tab/>
      </w:r>
      <w:r>
        <w:rPr>
          <w:rFonts w:eastAsiaTheme="minorEastAsia"/>
        </w:rPr>
        <w:t>Ч</w:t>
      </w:r>
      <w:r w:rsidRPr="00BA2929">
        <w:rPr>
          <w:rFonts w:eastAsiaTheme="minorEastAsia"/>
          <w:vertAlign w:val="subscript"/>
        </w:rPr>
        <w:t>РД</w:t>
      </w:r>
      <w:r>
        <w:rPr>
          <w:rFonts w:eastAsiaTheme="minorEastAsia"/>
        </w:rPr>
        <w:t xml:space="preserve"> = 200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продолжительность рабочей смены</w:t>
      </w:r>
      <w:r w:rsidRPr="00C74EDE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Т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8 ч.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– количество рабочих смен</w:t>
      </w:r>
      <w:r w:rsidRPr="003A6227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  <w:t>К</w:t>
      </w:r>
      <w:r w:rsidRPr="00020C1E">
        <w:rPr>
          <w:rFonts w:eastAsiaTheme="minorEastAsia"/>
          <w:vertAlign w:val="subscript"/>
        </w:rPr>
        <w:t>см</w:t>
      </w:r>
      <w:r>
        <w:rPr>
          <w:rFonts w:eastAsiaTheme="minorEastAsia"/>
        </w:rPr>
        <w:t xml:space="preserve"> = 1</w:t>
      </w:r>
      <w:r w:rsidRPr="00ED4A5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время на разработку ПП с использованием ЭВМ составляет: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час</m:t>
                    </m:r>
                  </m:sub>
                </m:sSub>
                <m:r>
                  <w:rPr>
                    <w:rFonts w:ascii="Cambria Math" w:hAnsi="Cambria Math"/>
                  </w:rPr>
                  <m:t>=7*200*8*1=11200 час.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0B26DD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</w:rPr>
                  <m:t>=11200*0.9*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*5=50400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B50191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специальные программные продукты, необходимые для разработки ПП рассчитываются по формуле (4.6):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ρ=1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6)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>где,</w:t>
      </w:r>
      <w:r>
        <w:rPr>
          <w:rFonts w:eastAsiaTheme="minorEastAsia"/>
        </w:rPr>
        <w:tab/>
        <w:t>Ц</w:t>
      </w:r>
      <w:r w:rsidRPr="003D68DD">
        <w:rPr>
          <w:rFonts w:eastAsiaTheme="minorEastAsia"/>
          <w:vertAlign w:val="subscript"/>
        </w:rPr>
        <w:t>ρ</w:t>
      </w:r>
      <w:r>
        <w:rPr>
          <w:rFonts w:eastAsiaTheme="minorEastAsia"/>
        </w:rPr>
        <w:t xml:space="preserve"> – цена ρ-го специального программного продукта.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Перечень программных продуктов специального назначения приведён в (Таблица 33).</w:t>
      </w:r>
    </w:p>
    <w:p w:rsidR="00E417BA" w:rsidRDefault="00E417BA" w:rsidP="00E417BA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r>
        <w:t xml:space="preserve"> – Список программных продуктов специального назначения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5279"/>
        <w:gridCol w:w="3191"/>
      </w:tblGrid>
      <w:tr w:rsidR="00E417BA" w:rsidTr="00077FF5">
        <w:tc>
          <w:tcPr>
            <w:tcW w:w="1101" w:type="dxa"/>
            <w:shd w:val="clear" w:color="auto" w:fill="D9D9D9" w:themeFill="background1" w:themeFillShade="D9"/>
          </w:tcPr>
          <w:p w:rsidR="00E417BA" w:rsidRPr="00F63391" w:rsidRDefault="00E417BA" w:rsidP="00077FF5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№п/п</w:t>
            </w:r>
          </w:p>
        </w:tc>
        <w:tc>
          <w:tcPr>
            <w:tcW w:w="5279" w:type="dxa"/>
            <w:shd w:val="clear" w:color="auto" w:fill="D9D9D9" w:themeFill="background1" w:themeFillShade="D9"/>
          </w:tcPr>
          <w:p w:rsidR="00E417BA" w:rsidRPr="00F63391" w:rsidRDefault="00E417BA" w:rsidP="00077FF5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Название ПП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E417BA" w:rsidRPr="00F63391" w:rsidRDefault="00E417BA" w:rsidP="00077FF5">
            <w:pPr>
              <w:pStyle w:val="a3"/>
              <w:jc w:val="center"/>
              <w:rPr>
                <w:b/>
              </w:rPr>
            </w:pPr>
            <w:r w:rsidRPr="00F63391">
              <w:rPr>
                <w:b/>
              </w:rPr>
              <w:t>Цена, руб.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5279" w:type="dxa"/>
          </w:tcPr>
          <w:p w:rsidR="00E417BA" w:rsidRPr="002201EC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3191" w:type="dxa"/>
          </w:tcPr>
          <w:p w:rsidR="00E417BA" w:rsidRPr="002201EC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t xml:space="preserve">База данных </w:t>
            </w:r>
            <w:r>
              <w:rPr>
                <w:lang w:val="en-US"/>
              </w:rPr>
              <w:t>MySQL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MySQL Workbench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4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t xml:space="preserve">СУБД </w:t>
            </w:r>
            <w:r>
              <w:rPr>
                <w:lang w:val="en-US"/>
              </w:rPr>
              <w:t>phpMyAdmin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A126E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79" w:type="dxa"/>
          </w:tcPr>
          <w:p w:rsidR="00E417BA" w:rsidRPr="00CA126E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Visual Studio Code</w:t>
            </w:r>
          </w:p>
        </w:tc>
        <w:tc>
          <w:tcPr>
            <w:tcW w:w="3191" w:type="dxa"/>
          </w:tcPr>
          <w:p w:rsidR="00E417BA" w:rsidRPr="00F63391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A126E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79" w:type="dxa"/>
          </w:tcPr>
          <w:p w:rsidR="00E417BA" w:rsidRPr="000066D3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Axure RP 8 (Trial)</w:t>
            </w:r>
          </w:p>
        </w:tc>
        <w:tc>
          <w:tcPr>
            <w:tcW w:w="3191" w:type="dxa"/>
            <w:vAlign w:val="center"/>
          </w:tcPr>
          <w:p w:rsidR="00E417BA" w:rsidRPr="000066D3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14C35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79" w:type="dxa"/>
          </w:tcPr>
          <w:p w:rsidR="00E417BA" w:rsidRPr="0031641F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Zeal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RPr="002E202C" w:rsidTr="00077FF5">
        <w:tc>
          <w:tcPr>
            <w:tcW w:w="1101" w:type="dxa"/>
            <w:vAlign w:val="center"/>
          </w:tcPr>
          <w:p w:rsidR="00E417BA" w:rsidRPr="00C14C35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79" w:type="dxa"/>
          </w:tcPr>
          <w:p w:rsidR="00E417BA" w:rsidRPr="00C14C35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 ERwin Data Modeler (Trial)</w:t>
            </w:r>
          </w:p>
        </w:tc>
        <w:tc>
          <w:tcPr>
            <w:tcW w:w="3191" w:type="dxa"/>
            <w:vAlign w:val="center"/>
          </w:tcPr>
          <w:p w:rsidR="00E417BA" w:rsidRPr="002E202C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C14C35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279" w:type="dxa"/>
          </w:tcPr>
          <w:p w:rsidR="00E417BA" w:rsidRPr="00C14C35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</w:tc>
        <w:tc>
          <w:tcPr>
            <w:tcW w:w="3191" w:type="dxa"/>
            <w:vAlign w:val="center"/>
          </w:tcPr>
          <w:p w:rsidR="00E417BA" w:rsidRPr="008D6AF6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79" w:type="dxa"/>
          </w:tcPr>
          <w:p w:rsidR="00E417BA" w:rsidRPr="0031641F" w:rsidRDefault="00E417BA" w:rsidP="00077FF5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GitHub Desktop</w:t>
            </w:r>
          </w:p>
        </w:tc>
        <w:tc>
          <w:tcPr>
            <w:tcW w:w="319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417BA" w:rsidTr="00077FF5">
        <w:tc>
          <w:tcPr>
            <w:tcW w:w="1101" w:type="dxa"/>
            <w:vAlign w:val="center"/>
          </w:tcPr>
          <w:p w:rsidR="00E417BA" w:rsidRPr="0031641F" w:rsidRDefault="00E417BA" w:rsidP="00077FF5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279" w:type="dxa"/>
          </w:tcPr>
          <w:p w:rsidR="00E417BA" w:rsidRDefault="00E417BA" w:rsidP="00077FF5">
            <w:pPr>
              <w:pStyle w:val="a3"/>
            </w:pPr>
            <w:r>
              <w:t>ИТОГО</w:t>
            </w:r>
          </w:p>
        </w:tc>
        <w:tc>
          <w:tcPr>
            <w:tcW w:w="3191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0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Следовательно,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СПП</m:t>
                    </m:r>
                  </m:sub>
                </m:sSub>
                <m:r>
                  <w:rPr>
                    <w:rFonts w:ascii="Cambria Math" w:hAnsi="Cambria Math"/>
                  </w:rPr>
                  <m:t>=0+0+0+0+0+0+0+0+0+0=0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хозяйственно-организационные нужды (Таблица 34), вычисляются по формуле (4.7):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7)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где,</w:t>
      </w:r>
      <w:r>
        <w:rPr>
          <w:rFonts w:eastAsiaTheme="minorEastAsia"/>
        </w:rPr>
        <w:tab/>
        <w:t>Ц</w:t>
      </w:r>
      <w:r w:rsidRPr="00433B51">
        <w:rPr>
          <w:rFonts w:eastAsiaTheme="minorEastAsia"/>
          <w:vertAlign w:val="subscript"/>
        </w:rPr>
        <w:t>τ</w:t>
      </w:r>
      <w:r>
        <w:rPr>
          <w:rFonts w:eastAsiaTheme="minorEastAsia"/>
        </w:rPr>
        <w:t xml:space="preserve"> – цена τ-товара, руб</w:t>
      </w:r>
      <w:r w:rsidRPr="003C5102">
        <w:rPr>
          <w:rFonts w:eastAsiaTheme="minorEastAsia"/>
        </w:rPr>
        <w:t>;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433B51">
        <w:rPr>
          <w:rFonts w:eastAsiaTheme="minorEastAsia"/>
          <w:vertAlign w:val="subscript"/>
        </w:rPr>
        <w:t>τ</w:t>
      </w:r>
      <w:r w:rsidRPr="00433B51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τ-го товара</w:t>
      </w:r>
      <w:r w:rsidRPr="00433B51">
        <w:rPr>
          <w:rFonts w:eastAsiaTheme="minorEastAsia"/>
        </w:rPr>
        <w:t>.</w:t>
      </w:r>
    </w:p>
    <w:p w:rsidR="00E417BA" w:rsidRDefault="00E417BA" w:rsidP="00E417BA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  <w:r>
        <w:t xml:space="preserve"> – Список хозяйственно-организационных расходов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417BA" w:rsidTr="00077FF5">
        <w:tc>
          <w:tcPr>
            <w:tcW w:w="2392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Наименование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Цена за единицу (руб.)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Кол-во (шт.)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:rsidR="00E417BA" w:rsidRPr="006E3E50" w:rsidRDefault="00E417BA" w:rsidP="00077FF5">
            <w:pPr>
              <w:pStyle w:val="a3"/>
              <w:jc w:val="center"/>
              <w:rPr>
                <w:b/>
              </w:rPr>
            </w:pPr>
            <w:r w:rsidRPr="006E3E50">
              <w:rPr>
                <w:b/>
              </w:rPr>
              <w:t>Всего (руб.)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Pr="00521C7A" w:rsidRDefault="00E417BA" w:rsidP="00077FF5">
            <w:pPr>
              <w:pStyle w:val="a3"/>
              <w:rPr>
                <w:lang w:val="en-US"/>
              </w:rPr>
            </w:pPr>
            <w:r>
              <w:t>Регистрация и оплата домена</w:t>
            </w:r>
          </w:p>
        </w:tc>
        <w:tc>
          <w:tcPr>
            <w:tcW w:w="2393" w:type="dxa"/>
            <w:vAlign w:val="center"/>
          </w:tcPr>
          <w:p w:rsidR="00E417BA" w:rsidRPr="00521C7A" w:rsidRDefault="00E417BA" w:rsidP="00077FF5">
            <w:pPr>
              <w:pStyle w:val="a3"/>
              <w:jc w:val="center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50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650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Pr="00E95D27" w:rsidRDefault="00E417BA" w:rsidP="00077FF5">
            <w:pPr>
              <w:pStyle w:val="a3"/>
            </w:pPr>
            <w:r>
              <w:t>Бумага А4, 500 листов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250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250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Pr="00152687" w:rsidRDefault="00E417BA" w:rsidP="00077FF5">
            <w:pPr>
              <w:pStyle w:val="a3"/>
            </w:pPr>
            <w:r>
              <w:t xml:space="preserve">Компакт-диски </w:t>
            </w:r>
            <w:r>
              <w:rPr>
                <w:lang w:val="en-US"/>
              </w:rPr>
              <w:t>CD</w:t>
            </w:r>
            <w:r w:rsidRPr="00152687">
              <w:t>-</w:t>
            </w:r>
            <w:r>
              <w:rPr>
                <w:lang w:val="en-US"/>
              </w:rPr>
              <w:t>R</w:t>
            </w:r>
            <w:r>
              <w:t>, 10 штук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300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300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Default="00E417BA" w:rsidP="00077FF5">
            <w:pPr>
              <w:pStyle w:val="a3"/>
            </w:pPr>
            <w:r>
              <w:lastRenderedPageBreak/>
              <w:t>Папка с кольцами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125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250</w:t>
            </w:r>
          </w:p>
        </w:tc>
      </w:tr>
      <w:tr w:rsidR="00E417BA" w:rsidTr="00077FF5">
        <w:tc>
          <w:tcPr>
            <w:tcW w:w="2392" w:type="dxa"/>
            <w:vAlign w:val="center"/>
          </w:tcPr>
          <w:p w:rsidR="00E417BA" w:rsidRDefault="00E417BA" w:rsidP="00077FF5">
            <w:pPr>
              <w:pStyle w:val="a3"/>
            </w:pPr>
            <w:r>
              <w:t>Итого</w:t>
            </w: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  <w:tc>
          <w:tcPr>
            <w:tcW w:w="239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1450</w:t>
            </w:r>
          </w:p>
        </w:tc>
      </w:tr>
    </w:tbl>
    <w:p w:rsidR="00E417BA" w:rsidRDefault="00E417BA" w:rsidP="00E417BA"/>
    <w:p w:rsidR="00E417BA" w:rsidRPr="00433B51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E30ABD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ХОН</m:t>
                    </m:r>
                  </m:sub>
                </m:sSub>
                <m:r>
                  <w:rPr>
                    <w:rFonts w:ascii="Cambria Math" w:hAnsi="Cambria Math"/>
                  </w:rPr>
                  <m:t>=650+250+300+250=1450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Накладные расходы высчитываются по формуле (4.8):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E417BA" w:rsidP="00077FF5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НР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8)</w:t>
            </w:r>
          </w:p>
        </w:tc>
      </w:tr>
    </w:tbl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56710" w:rsidRDefault="00E417BA" w:rsidP="00077FF5">
            <w:pPr>
              <w:pStyle w:val="a3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=320000×0.3=96000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Таким образом, затраты на разработку программного обеспечения продукта составят: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FF7D99" w:rsidRDefault="00E417BA" w:rsidP="00077FF5">
            <w:pPr>
              <w:pStyle w:val="a3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РПР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=320000+96000+50400+0+1450+96000=563850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/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3.2 Расчёт затрат на внедрение программного продукта</w:t>
      </w:r>
    </w:p>
    <w:p w:rsidR="00E417BA" w:rsidRDefault="00E417BA" w:rsidP="00E417BA">
      <w:r>
        <w:t>Затраты на внедрение программного продукта рассчитываются по формуле (4.9):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8"/>
        <w:gridCol w:w="75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КТС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ТУН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ПО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ФОТВ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ОВФ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ЭВМ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9)</w:t>
            </w:r>
          </w:p>
        </w:tc>
      </w:tr>
    </w:tbl>
    <w:p w:rsidR="00E417BA" w:rsidRDefault="00E417BA" w:rsidP="00E417BA"/>
    <w:p w:rsidR="00E417BA" w:rsidRPr="007B281B" w:rsidRDefault="00E417BA" w:rsidP="00E417BA">
      <w:r>
        <w:t>где,</w:t>
      </w:r>
      <w:r>
        <w:tab/>
        <w:t>З</w:t>
      </w:r>
      <w:r w:rsidRPr="00383353">
        <w:rPr>
          <w:vertAlign w:val="subscript"/>
        </w:rPr>
        <w:t>ВПР</w:t>
      </w:r>
      <w:r>
        <w:t xml:space="preserve"> – затраты на внедрение программного продукта</w:t>
      </w:r>
      <w:r w:rsidRPr="007B281B">
        <w:t>;</w:t>
      </w:r>
    </w:p>
    <w:p w:rsidR="00E417BA" w:rsidRPr="00E611D9" w:rsidRDefault="00E417BA" w:rsidP="00E417BA">
      <w:r w:rsidRPr="00ED4A52">
        <w:tab/>
      </w:r>
      <w:r>
        <w:t>З</w:t>
      </w:r>
      <w:r w:rsidRPr="00383353">
        <w:rPr>
          <w:vertAlign w:val="subscript"/>
        </w:rPr>
        <w:t>М</w:t>
      </w:r>
      <w:r>
        <w:t xml:space="preserve"> – затраты на приобретение материалов, руб.</w:t>
      </w:r>
      <w:r w:rsidRPr="00E611D9">
        <w:t>;</w:t>
      </w:r>
    </w:p>
    <w:p w:rsidR="00E417BA" w:rsidRPr="00ED4A52" w:rsidRDefault="00E417BA" w:rsidP="00E417BA">
      <w:r>
        <w:tab/>
        <w:t>З</w:t>
      </w:r>
      <w:r w:rsidRPr="00383353">
        <w:rPr>
          <w:vertAlign w:val="subscript"/>
        </w:rPr>
        <w:t>ПО</w:t>
      </w:r>
      <w:r>
        <w:t xml:space="preserve"> – затраты на приобретение программного обеспечения (включает стоимость разработанного ПП,  а также других существующих ПП, необходимых для функционирования систем), руб.</w:t>
      </w:r>
      <w:r w:rsidRPr="00E611D9">
        <w:t>;</w:t>
      </w:r>
    </w:p>
    <w:p w:rsidR="00E417BA" w:rsidRDefault="00E417BA" w:rsidP="00E417BA">
      <w:r w:rsidRPr="00ED4A52">
        <w:lastRenderedPageBreak/>
        <w:tab/>
      </w:r>
      <w:r>
        <w:t>З</w:t>
      </w:r>
      <w:r w:rsidRPr="00383353">
        <w:rPr>
          <w:vertAlign w:val="subscript"/>
        </w:rPr>
        <w:t>ФОТВ</w:t>
      </w:r>
      <w:r>
        <w:t xml:space="preserve"> – затраты на оплату труда работников, занятых внедрением проекта, руб</w:t>
      </w:r>
      <w:r w:rsidRPr="002B50C3">
        <w:t>;</w:t>
      </w:r>
    </w:p>
    <w:p w:rsidR="00E417BA" w:rsidRPr="00ED4A52" w:rsidRDefault="00E417BA" w:rsidP="00E417BA">
      <w:r>
        <w:tab/>
        <w:t>З</w:t>
      </w:r>
      <w:r w:rsidRPr="00383353">
        <w:rPr>
          <w:vertAlign w:val="subscript"/>
        </w:rPr>
        <w:t>ОВФ</w:t>
      </w:r>
      <w:r>
        <w:t xml:space="preserve"> – отчисления с заработной платы (страховые взносы) работников, занятых внедрение проекта, руб.</w:t>
      </w:r>
      <w:r w:rsidRPr="00EA3BFD">
        <w:t>;</w:t>
      </w:r>
    </w:p>
    <w:p w:rsidR="00E417BA" w:rsidRPr="001C6827" w:rsidRDefault="00E417BA" w:rsidP="00E417BA">
      <w:r w:rsidRPr="001A59F4">
        <w:tab/>
      </w:r>
      <w:r>
        <w:t>З</w:t>
      </w:r>
      <w:r w:rsidRPr="00383353">
        <w:rPr>
          <w:vertAlign w:val="subscript"/>
        </w:rPr>
        <w:t>ЭВМ</w:t>
      </w:r>
      <w:r>
        <w:t xml:space="preserve"> – затраты, связанные с эксплуатацией ЭВМ при внедрении проектного решения, руб</w:t>
      </w:r>
      <w:r w:rsidRPr="001C6827">
        <w:t>;</w:t>
      </w:r>
    </w:p>
    <w:p w:rsidR="00E417BA" w:rsidRPr="00383353" w:rsidRDefault="00E417BA" w:rsidP="00E417BA">
      <w:r w:rsidRPr="00ED4A52">
        <w:tab/>
      </w:r>
      <w:r>
        <w:t>Р</w:t>
      </w:r>
      <w:r>
        <w:rPr>
          <w:vertAlign w:val="subscript"/>
        </w:rPr>
        <w:t>КОМ</w:t>
      </w:r>
      <w:r>
        <w:t xml:space="preserve"> – командировочные расходы, руб</w:t>
      </w:r>
      <w:r w:rsidRPr="00383353">
        <w:t>.;</w:t>
      </w:r>
    </w:p>
    <w:p w:rsidR="00E417BA" w:rsidRDefault="00E417BA" w:rsidP="00E417BA">
      <w:pPr>
        <w:ind w:left="707"/>
      </w:pPr>
      <w:r>
        <w:t>Р</w:t>
      </w:r>
      <w:r w:rsidRPr="00383353">
        <w:rPr>
          <w:vertAlign w:val="subscript"/>
        </w:rPr>
        <w:t>Н</w:t>
      </w:r>
      <w:r>
        <w:t xml:space="preserve"> – накладные расходы, руб.</w:t>
      </w:r>
      <w:r w:rsidRPr="00383353">
        <w:t>;</w:t>
      </w:r>
    </w:p>
    <w:p w:rsidR="00E417BA" w:rsidRPr="000E7776" w:rsidRDefault="00E417BA" w:rsidP="00E417BA">
      <w:pPr>
        <w:ind w:left="707"/>
      </w:pPr>
      <w:r>
        <w:rPr>
          <w:lang w:val="en-US"/>
        </w:rPr>
        <w:t>k</w:t>
      </w:r>
      <w:r w:rsidRPr="00383353">
        <w:rPr>
          <w:vertAlign w:val="subscript"/>
        </w:rPr>
        <w:t>ТУН</w:t>
      </w:r>
      <w:r>
        <w:t xml:space="preserve"> – коэффициент транспортирования, установки и накладки комплекса технических средств, определяется действующими нормативами организации, а так же спецификой конкретного проекта.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Так как для внедрения программного продукта расходных материалов не требуется, то З</w:t>
      </w:r>
      <w:r w:rsidRPr="00862E25">
        <w:rPr>
          <w:rFonts w:eastAsiaTheme="minorEastAsia"/>
          <w:vertAlign w:val="subscript"/>
        </w:rPr>
        <w:t>М</w:t>
      </w:r>
      <w:r>
        <w:rPr>
          <w:rFonts w:eastAsiaTheme="minorEastAsia"/>
        </w:rPr>
        <w:t xml:space="preserve"> = 0 руб.. Дополнительного приобретения компьютеров или других КТС так же не требуется, следовательно, З</w:t>
      </w:r>
      <w:r w:rsidRPr="00862E25">
        <w:rPr>
          <w:rFonts w:eastAsiaTheme="minorEastAsia"/>
          <w:vertAlign w:val="subscript"/>
        </w:rPr>
        <w:t>КТС</w:t>
      </w:r>
      <w:r>
        <w:rPr>
          <w:rFonts w:eastAsiaTheme="minorEastAsia"/>
        </w:rPr>
        <w:t xml:space="preserve"> = 0 руб..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 на приобретение программного обеспечения в данном случае равны затратам на разработку и составляют З</w:t>
      </w:r>
      <w:r w:rsidRPr="00C21883">
        <w:rPr>
          <w:rFonts w:eastAsiaTheme="minorEastAsia"/>
          <w:vertAlign w:val="subscript"/>
        </w:rPr>
        <w:t>ПО</w:t>
      </w:r>
      <w:r>
        <w:rPr>
          <w:rFonts w:eastAsiaTheme="minorEastAsia"/>
        </w:rPr>
        <w:t xml:space="preserve"> = 563850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Внедрением занят один системный инженер с окладом 32 000 руб. Время внедрения – 4 часа. </w:t>
      </w:r>
    </w:p>
    <w:p w:rsidR="00E417BA" w:rsidRPr="00534306" w:rsidRDefault="00E417BA" w:rsidP="00E417BA">
      <w:pPr>
        <w:rPr>
          <w:rFonts w:eastAsiaTheme="minorEastAsia"/>
        </w:rPr>
      </w:pPr>
      <w:r>
        <w:rPr>
          <w:rFonts w:eastAsiaTheme="minorEastAsia"/>
        </w:rPr>
        <w:t>По формуле рассчитываем затраты на оплату труда и отчисления с ЗП.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E417BA" w:rsidP="00077FF5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ФОТР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320000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200*8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*4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</w:rPr>
                  <m:t>=800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715559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E417BA" w:rsidP="00077FF5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ОВФ</m:t>
                  </m:r>
                </m:sub>
              </m:sSub>
              <m:r>
                <w:rPr>
                  <w:rFonts w:ascii="Cambria Math" w:hAnsi="Cambria Math"/>
                </w:rPr>
                <m:t>=0.30*800=240 руб.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Затраты, связанные с эксплуатацией ЭВМ при внедрении программного продукта составят (затраты на обучение персонала, затраты на электроэнергию):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E417BA" w:rsidP="00077FF5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</w:rPr>
                <m:t>=4*8=32 руб.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Pr="009E3958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Командировочные расходы при внедрении программного продукта не планируются, следовательно, </w:t>
      </w:r>
      <w:r>
        <w:rPr>
          <w:rFonts w:eastAsiaTheme="minorEastAsia"/>
          <w:lang w:val="en-US"/>
        </w:rPr>
        <w:t>P</w:t>
      </w:r>
      <w:r w:rsidRPr="009E3958"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= 0 руб.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 xml:space="preserve">Так как коэффициент накладных расходов по данным организации составляет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>НР = 0.3, то величина накладных расходов равна: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B870F4" w:rsidRDefault="00E417BA" w:rsidP="00077FF5">
            <w:pPr>
              <w:pStyle w:val="a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=800*0.3=240 руб.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8142B0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Суммарные затраты на внедрение составят: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8118B1" w:rsidRDefault="00E417BA" w:rsidP="00077FF5">
            <w:pPr>
              <w:pStyle w:val="a3"/>
              <w:jc w:val="center"/>
              <w:rPr>
                <w:rFonts w:cs="Times New Roman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ВПР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=0+0+</m:t>
                </m:r>
                <m:r>
                  <w:rPr>
                    <w:rFonts w:ascii="Cambria Math" w:hAnsi="Cambria Math" w:cs="Times New Roman"/>
                  </w:rPr>
                  <m:t>563850</m:t>
                </m:r>
                <m:r>
                  <w:rPr>
                    <w:rFonts w:ascii="Cambria Math" w:hAnsi="Cambria Math" w:cs="Times New Roman"/>
                    <w:sz w:val="24"/>
                  </w:rPr>
                  <m:t>+800+240+32+0+240= 565162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pStyle w:val="2"/>
        <w:rPr>
          <w:rFonts w:eastAsiaTheme="minorEastAsia"/>
        </w:rPr>
      </w:pPr>
      <w:r>
        <w:rPr>
          <w:rFonts w:eastAsiaTheme="minorEastAsia"/>
        </w:rPr>
        <w:t>3.3 Расчёт эксплуатационных текущих затрат по программному продукту</w:t>
      </w:r>
    </w:p>
    <w:p w:rsidR="00E417BA" w:rsidRDefault="00E417BA" w:rsidP="00E417BA">
      <w:r>
        <w:t>Годовые затраты на обработку результатов до внедрения, разработанного ПП рассчитываются по формуле (4.10):</w:t>
      </w:r>
    </w:p>
    <w:p w:rsidR="00E417BA" w:rsidRDefault="00E417BA" w:rsidP="00E417BA"/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898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w:bookmarkStart w:id="0" w:name="_GoBack"/>
                    <w:bookmarkEnd w:id="0"/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10)</w:t>
            </w:r>
          </w:p>
        </w:tc>
      </w:tr>
    </w:tbl>
    <w:p w:rsidR="00E417BA" w:rsidRDefault="00E417BA" w:rsidP="00E417BA"/>
    <w:p w:rsidR="00E417BA" w:rsidRPr="00534306" w:rsidRDefault="00E417BA" w:rsidP="00E417BA">
      <w:r>
        <w:t>где,</w:t>
      </w:r>
      <w:r>
        <w:tab/>
        <w:t>З</w:t>
      </w:r>
      <w:r w:rsidRPr="005C63C6">
        <w:rPr>
          <w:vertAlign w:val="subscript"/>
        </w:rPr>
        <w:t>П1</w:t>
      </w:r>
      <w:r>
        <w:t xml:space="preserve"> – затраты на оплату труда сотрудника на выполнение функций до внедрения проектного решения</w:t>
      </w:r>
      <w:r w:rsidRPr="0074720F">
        <w:t>;</w:t>
      </w:r>
    </w:p>
    <w:p w:rsidR="00E417BA" w:rsidRPr="00534306" w:rsidRDefault="00E417BA" w:rsidP="00E417BA">
      <w:r w:rsidRPr="00534306">
        <w:tab/>
      </w:r>
      <w:r>
        <w:t>О</w:t>
      </w:r>
      <w:r w:rsidRPr="005C63C6">
        <w:rPr>
          <w:vertAlign w:val="subscript"/>
        </w:rPr>
        <w:t>Твн1</w:t>
      </w:r>
      <w:r>
        <w:t xml:space="preserve"> – отчисления во внебюджетные фонды</w:t>
      </w:r>
      <w:r w:rsidRPr="00C232C6">
        <w:t>;</w:t>
      </w:r>
    </w:p>
    <w:p w:rsidR="00E417BA" w:rsidRPr="00534306" w:rsidRDefault="00E417BA" w:rsidP="00E417BA">
      <w:r w:rsidRPr="00534306">
        <w:tab/>
      </w:r>
      <w:r>
        <w:t>З</w:t>
      </w:r>
      <w:r w:rsidRPr="005C63C6">
        <w:rPr>
          <w:vertAlign w:val="subscript"/>
        </w:rPr>
        <w:t>ЭВМ1</w:t>
      </w:r>
      <w:r>
        <w:t xml:space="preserve"> – затраты, связанные с эксплуатацией ЭВМ, принимаются равными 1000 руб.</w:t>
      </w:r>
      <w:r w:rsidRPr="0045166D">
        <w:t>;</w:t>
      </w:r>
    </w:p>
    <w:p w:rsidR="00E417BA" w:rsidRPr="00534306" w:rsidRDefault="00E417BA" w:rsidP="00E417BA">
      <w:r>
        <w:tab/>
        <w:t>М</w:t>
      </w:r>
      <w:r w:rsidRPr="005C63C6">
        <w:rPr>
          <w:vertAlign w:val="subscript"/>
        </w:rPr>
        <w:t>з1</w:t>
      </w:r>
      <w:r>
        <w:t xml:space="preserve"> – годовые материальные затраты на сопровождение программного продукта составляют 0 руб., так как аналогичного программного продукта на предприятии не существуют</w:t>
      </w:r>
      <w:r w:rsidRPr="005D6ACB">
        <w:t>;</w:t>
      </w:r>
    </w:p>
    <w:p w:rsidR="00E417BA" w:rsidRDefault="00E417BA" w:rsidP="00E417BA">
      <w:r w:rsidRPr="00534306">
        <w:tab/>
      </w:r>
      <w:r>
        <w:rPr>
          <w:lang w:val="en-US"/>
        </w:rPr>
        <w:t>H</w:t>
      </w:r>
      <w:r>
        <w:t>Р</w:t>
      </w:r>
      <w:r w:rsidRPr="005C63C6">
        <w:rPr>
          <w:vertAlign w:val="subscript"/>
        </w:rPr>
        <w:t>1</w:t>
      </w:r>
      <w:r>
        <w:t xml:space="preserve"> – накладные расходы.</w:t>
      </w:r>
    </w:p>
    <w:p w:rsidR="00E417BA" w:rsidRDefault="00E417BA" w:rsidP="00E417BA">
      <w:r>
        <w:t>Временные затраты работы сотрудника в месяцах рассчитываются по формуле (4.11):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11)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Т</w:t>
      </w:r>
      <w:r w:rsidRPr="000F5E28">
        <w:rPr>
          <w:vertAlign w:val="subscript"/>
        </w:rPr>
        <w:t>1мес</w:t>
      </w:r>
      <w:r>
        <w:t>, Т</w:t>
      </w:r>
      <w:r w:rsidRPr="000F5E28">
        <w:rPr>
          <w:vertAlign w:val="subscript"/>
        </w:rPr>
        <w:t>1час</w:t>
      </w:r>
      <w:r>
        <w:t xml:space="preserve"> – время, затрачиваемое сотрудником на работу, которую предлагается автоматизировать при помощи ПП, в месяцах и часах соответственно: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95250B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=20*200*8=32000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ab/>
        <w:t>Ч</w:t>
      </w:r>
      <w:r w:rsidRPr="00EA17AF">
        <w:rPr>
          <w:vertAlign w:val="subscript"/>
        </w:rPr>
        <w:t>рд</w:t>
      </w:r>
      <w:r>
        <w:t xml:space="preserve"> – число рабочих дней в месяц</w:t>
      </w:r>
      <w:r w:rsidRPr="0060121E">
        <w:t>;</w:t>
      </w:r>
    </w:p>
    <w:p w:rsidR="00E417BA" w:rsidRPr="00534306" w:rsidRDefault="00E417BA" w:rsidP="00E417BA">
      <w:r>
        <w:tab/>
        <w:t>Ч</w:t>
      </w:r>
      <w:r w:rsidRPr="00EA17AF">
        <w:rPr>
          <w:vertAlign w:val="subscript"/>
        </w:rPr>
        <w:t>рч</w:t>
      </w:r>
      <w:r>
        <w:t xml:space="preserve"> – число рабочих часов в день</w:t>
      </w:r>
      <w:r w:rsidRPr="00EA17AF">
        <w:t>.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32000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200*8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=20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9B2430" w:rsidRDefault="00E417BA" w:rsidP="00E417BA"/>
    <w:p w:rsidR="00E417BA" w:rsidRDefault="00E417BA" w:rsidP="00E417BA">
      <w:r>
        <w:t>Тогда затраты на оплату труда сотрудника составят</w:t>
      </w:r>
      <w:r w:rsidRPr="00D631F6">
        <w:t xml:space="preserve"> </w:t>
      </w:r>
      <w:r>
        <w:t>по формуле (4.12):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*(1+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12)</w:t>
            </w:r>
          </w:p>
        </w:tc>
      </w:tr>
    </w:tbl>
    <w:p w:rsidR="00E417BA" w:rsidRDefault="00E417BA" w:rsidP="00E417BA"/>
    <w:p w:rsidR="00E417BA" w:rsidRPr="00627770" w:rsidRDefault="00E417BA" w:rsidP="00E417BA">
      <w:r>
        <w:t>где,</w:t>
      </w:r>
      <w:r>
        <w:tab/>
        <w:t>О</w:t>
      </w:r>
      <w:r w:rsidRPr="00460751">
        <w:rPr>
          <w:i/>
        </w:rPr>
        <w:t>с</w:t>
      </w:r>
      <w:r>
        <w:t xml:space="preserve"> – оклад сотрудника (оклад составляет 25 000 руб.).</w:t>
      </w:r>
    </w:p>
    <w:p w:rsidR="00E417BA" w:rsidRPr="00627770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=25000*20*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=500000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460751" w:rsidRDefault="00E417BA" w:rsidP="00E417BA"/>
    <w:p w:rsidR="00E417BA" w:rsidRDefault="00E417BA" w:rsidP="00E417BA">
      <w:r>
        <w:t>Отчисления с ЗП (страховые взносы) вычисляются по формуле (4.13):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13)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соответствующие значения,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=500000*0.30=150000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=500000+150000+1000+0+150000=801000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Годовые затраты на эксплуатацию системы после внедрения программного продукта рассчитываются аналогично по формуле (4.14):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ЭВМ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НР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14)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З</w:t>
      </w:r>
      <w:r w:rsidRPr="007461BD">
        <w:t>П</w:t>
      </w:r>
      <w:r w:rsidRPr="007461BD">
        <w:rPr>
          <w:vertAlign w:val="subscript"/>
        </w:rPr>
        <w:t>2</w:t>
      </w:r>
      <w:r>
        <w:t xml:space="preserve"> – затраты на оплату труда сотрудника после внедрения</w:t>
      </w:r>
      <w:r w:rsidRPr="006907F4">
        <w:t>;</w:t>
      </w:r>
    </w:p>
    <w:p w:rsidR="00E417BA" w:rsidRPr="007461BD" w:rsidRDefault="00E417BA" w:rsidP="00E417BA">
      <w:r>
        <w:tab/>
        <w:t>О</w:t>
      </w:r>
      <w:r w:rsidRPr="005C63C6">
        <w:rPr>
          <w:vertAlign w:val="subscript"/>
        </w:rPr>
        <w:t>Твн</w:t>
      </w:r>
      <w:r>
        <w:rPr>
          <w:vertAlign w:val="subscript"/>
        </w:rPr>
        <w:t>2</w:t>
      </w:r>
      <w:r>
        <w:t xml:space="preserve"> – отчисления во внебюджетные фонды</w:t>
      </w:r>
      <w:r w:rsidRPr="00C232C6">
        <w:t>;</w:t>
      </w:r>
    </w:p>
    <w:p w:rsidR="00E417BA" w:rsidRPr="007461BD" w:rsidRDefault="00E417BA" w:rsidP="00E417BA">
      <w:r w:rsidRPr="007461BD">
        <w:tab/>
      </w:r>
      <w:r>
        <w:t>З</w:t>
      </w:r>
      <w:r w:rsidRPr="005C63C6">
        <w:rPr>
          <w:vertAlign w:val="subscript"/>
        </w:rPr>
        <w:t>ЭВМ</w:t>
      </w:r>
      <w:r>
        <w:rPr>
          <w:vertAlign w:val="subscript"/>
        </w:rPr>
        <w:t>2</w:t>
      </w:r>
      <w:r>
        <w:t xml:space="preserve"> – затраты, связанные с эксплуатацией ЭВМ после внедрения принимаются равным 1500 руб.</w:t>
      </w:r>
      <w:r w:rsidRPr="0045166D">
        <w:t>;</w:t>
      </w:r>
    </w:p>
    <w:p w:rsidR="00E417BA" w:rsidRDefault="00E417BA" w:rsidP="00E417BA">
      <w:r>
        <w:tab/>
        <w:t>М</w:t>
      </w:r>
      <w:r w:rsidRPr="005C63C6">
        <w:rPr>
          <w:vertAlign w:val="subscript"/>
        </w:rPr>
        <w:t>з</w:t>
      </w:r>
      <w:r>
        <w:rPr>
          <w:vertAlign w:val="subscript"/>
        </w:rPr>
        <w:t>2</w:t>
      </w:r>
      <w:r>
        <w:t xml:space="preserve"> – материальные затраты, годовые материальные затраты на сопровождение программного продукта</w:t>
      </w:r>
      <w:r w:rsidRPr="00482833">
        <w:t>;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з2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=(200+2000)*12=26 400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Pr="00482833" w:rsidRDefault="00E417BA" w:rsidP="00E417BA"/>
    <w:p w:rsidR="00E417BA" w:rsidRDefault="00E417BA" w:rsidP="00E417BA">
      <w:r w:rsidRPr="007461BD">
        <w:tab/>
      </w:r>
      <w:r>
        <w:rPr>
          <w:lang w:val="en-US"/>
        </w:rPr>
        <w:t>H</w:t>
      </w:r>
      <w:r>
        <w:t>Р</w:t>
      </w:r>
      <w:r>
        <w:rPr>
          <w:vertAlign w:val="subscript"/>
        </w:rPr>
        <w:t>2</w:t>
      </w:r>
      <w:r>
        <w:t xml:space="preserve"> – накладные расходы.</w:t>
      </w:r>
    </w:p>
    <w:p w:rsidR="00E417BA" w:rsidRDefault="00E417BA" w:rsidP="00E417BA">
      <w:r>
        <w:t xml:space="preserve">Временные затраты работы сотрудника в месяцах рассчитываются по формуле (4.15): </w:t>
      </w:r>
    </w:p>
    <w:p w:rsidR="00E417BA" w:rsidRPr="006907F4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2час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РЧ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15)</w:t>
            </w:r>
          </w:p>
        </w:tc>
      </w:tr>
    </w:tbl>
    <w:p w:rsidR="00E417BA" w:rsidRDefault="00E417BA" w:rsidP="00E417BA"/>
    <w:p w:rsidR="00E417BA" w:rsidRDefault="00E417BA" w:rsidP="00E417BA">
      <w:r>
        <w:t xml:space="preserve">где </w:t>
      </w:r>
      <w:r>
        <w:rPr>
          <w:i/>
        </w:rPr>
        <w:t>Т</w:t>
      </w:r>
      <w:r>
        <w:rPr>
          <w:i/>
          <w:vertAlign w:val="subscript"/>
        </w:rPr>
        <w:t>2мес</w:t>
      </w:r>
      <w:r w:rsidRPr="007A339F">
        <w:rPr>
          <w:i/>
        </w:rPr>
        <w:t>,</w:t>
      </w:r>
      <w:r>
        <w:rPr>
          <w:i/>
        </w:rPr>
        <w:t xml:space="preserve"> Т</w:t>
      </w:r>
      <w:r>
        <w:rPr>
          <w:i/>
          <w:vertAlign w:val="subscript"/>
        </w:rPr>
        <w:t>2час</w:t>
      </w:r>
      <w:r>
        <w:t xml:space="preserve"> – время, затрачиваемое сотрудником на обработку результатов, в месяцах и часах соответственно;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2час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=1*200*8=1600 часов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pPr>
        <w:ind w:left="707"/>
      </w:pPr>
      <w:r>
        <w:rPr>
          <w:i/>
        </w:rPr>
        <w:t>Ч</w:t>
      </w:r>
      <w:r>
        <w:rPr>
          <w:i/>
          <w:vertAlign w:val="subscript"/>
        </w:rPr>
        <w:t>рд</w:t>
      </w:r>
      <w:r>
        <w:t xml:space="preserve"> – число рабочих дней в месяц;</w:t>
      </w:r>
    </w:p>
    <w:p w:rsidR="00E417BA" w:rsidRDefault="00E417BA" w:rsidP="00E417BA">
      <w:pPr>
        <w:ind w:left="707"/>
      </w:pPr>
      <w:r>
        <w:rPr>
          <w:i/>
        </w:rPr>
        <w:t>Ч</w:t>
      </w:r>
      <w:r>
        <w:rPr>
          <w:i/>
          <w:vertAlign w:val="subscript"/>
        </w:rPr>
        <w:t>рч</w:t>
      </w:r>
      <w:r>
        <w:rPr>
          <w:i/>
        </w:rPr>
        <w:t xml:space="preserve"> </w:t>
      </w:r>
      <w:r>
        <w:t>– число рабочих часов в день.</w:t>
      </w:r>
    </w:p>
    <w:p w:rsidR="00E417BA" w:rsidRDefault="00E417BA" w:rsidP="00E417BA">
      <w:pPr>
        <w:ind w:left="707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2мес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1600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200*8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 мес.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Оклад сотрудника (оклад составляет 25 000 руб.). Тогда затраты на оплату труда сотрудника: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=25000*1*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1+0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=25000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Отчисление на социальные нужды вычисляются следующим образом: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8B606C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ОТ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вн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4"/>
                  </w:rPr>
                  <m:t>=25000*0.30=7500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Подставив соответствующие значения в формулу,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=25000+7500+1500+26400+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25000*0.30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=67900</m:t>
                </m:r>
                <m:r>
                  <w:rPr>
                    <w:rFonts w:ascii="Cambria Math" w:eastAsiaTheme="minorEastAsia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Таким образом, текущие затраты на содержание системы до внедрения разработанного программного продукта составляют 8</w:t>
      </w:r>
      <w:r w:rsidRPr="006C0A90">
        <w:t>01</w:t>
      </w:r>
      <w:r w:rsidRPr="005E4933">
        <w:t>0</w:t>
      </w:r>
      <w:r>
        <w:t>00 руб., после внедрения 67 900 руб.</w:t>
      </w:r>
    </w:p>
    <w:p w:rsidR="00E417BA" w:rsidRDefault="00E417BA" w:rsidP="00E417BA"/>
    <w:p w:rsidR="00E417BA" w:rsidRDefault="00E417BA" w:rsidP="00E417BA">
      <w:pPr>
        <w:pStyle w:val="2"/>
      </w:pPr>
      <w:r>
        <w:lastRenderedPageBreak/>
        <w:t>3.4 Расчёт экономической целесообразности разработки и внедрения информационных технологий</w:t>
      </w:r>
    </w:p>
    <w:p w:rsidR="00E417BA" w:rsidRDefault="00E417BA" w:rsidP="00E417BA">
      <w:r>
        <w:t>Для разрабатываемого проекта расчет экономической эффективности производится исходя из следующих условий: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до внедрения автоматизированной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1</w:t>
      </w:r>
      <w:r w:rsidRPr="004C1C7D">
        <w:rPr>
          <w:i/>
        </w:rPr>
        <w:t xml:space="preserve"> =</w:t>
      </w:r>
      <w:r>
        <w:t xml:space="preserve"> 8</w:t>
      </w:r>
      <w:r w:rsidRPr="006C0A90">
        <w:t>01</w:t>
      </w:r>
      <w:r>
        <w:t>000 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годовые текущие затраты после внедрения системы, </w:t>
      </w:r>
      <w:r w:rsidRPr="004C1C7D">
        <w:rPr>
          <w:i/>
        </w:rPr>
        <w:t>С</w:t>
      </w:r>
      <w:r w:rsidRPr="004C1C7D">
        <w:rPr>
          <w:i/>
          <w:vertAlign w:val="subscript"/>
        </w:rPr>
        <w:t>2</w:t>
      </w:r>
      <w:r w:rsidRPr="004C1C7D">
        <w:rPr>
          <w:i/>
        </w:rPr>
        <w:t xml:space="preserve"> =</w:t>
      </w:r>
      <w:r>
        <w:t xml:space="preserve"> 67 900 руб.;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>горизонт расчета принимается исходя из срока использования разработки,</w:t>
      </w:r>
      <w:r w:rsidRPr="004C1C7D">
        <w:rPr>
          <w:i/>
        </w:rPr>
        <w:t xml:space="preserve"> Т=Т</w:t>
      </w:r>
      <w:r w:rsidRPr="004C1C7D">
        <w:rPr>
          <w:i/>
          <w:vertAlign w:val="subscript"/>
        </w:rPr>
        <w:t>н</w:t>
      </w:r>
      <w:r w:rsidRPr="004C1C7D">
        <w:rPr>
          <w:i/>
        </w:rPr>
        <w:t xml:space="preserve">= </w:t>
      </w:r>
      <w:r>
        <w:t>3 годам;</w:t>
      </w:r>
    </w:p>
    <w:p w:rsidR="00E417BA" w:rsidRDefault="00E417BA" w:rsidP="00E417BA">
      <w:pPr>
        <w:pStyle w:val="ab"/>
        <w:numPr>
          <w:ilvl w:val="0"/>
          <w:numId w:val="1"/>
        </w:numPr>
      </w:pPr>
      <w:r>
        <w:t xml:space="preserve">шаг расчета равен одному году, </w:t>
      </w:r>
      <w:r w:rsidRPr="004C1C7D">
        <w:rPr>
          <w:i/>
          <w:iCs/>
          <w:lang w:val="en-US"/>
        </w:rPr>
        <w:t>t</w:t>
      </w:r>
      <w:r w:rsidRPr="004C1C7D">
        <w:rPr>
          <w:i/>
          <w:iCs/>
        </w:rPr>
        <w:t xml:space="preserve"> </w:t>
      </w:r>
      <w:r>
        <w:t xml:space="preserve">= 1 году; </w:t>
      </w:r>
    </w:p>
    <w:p w:rsidR="00E417BA" w:rsidRPr="004C1C7D" w:rsidRDefault="00E417BA" w:rsidP="00E417BA">
      <w:pPr>
        <w:pStyle w:val="ab"/>
        <w:numPr>
          <w:ilvl w:val="0"/>
          <w:numId w:val="1"/>
        </w:numPr>
        <w:rPr>
          <w:iCs/>
        </w:rPr>
      </w:pPr>
      <w:r w:rsidRPr="004C1C7D">
        <w:rPr>
          <w:iCs/>
        </w:rPr>
        <w:t xml:space="preserve">капитальные вложения равны затратам на создание системы, </w:t>
      </w:r>
      <w:r w:rsidRPr="004C1C7D">
        <w:rPr>
          <w:i/>
          <w:iCs/>
        </w:rPr>
        <w:t xml:space="preserve">К </w:t>
      </w:r>
      <w:r w:rsidRPr="004C1C7D">
        <w:rPr>
          <w:iCs/>
        </w:rPr>
        <w:t xml:space="preserve">= </w:t>
      </w:r>
      <w:r w:rsidRPr="008C23C1">
        <w:t>565</w:t>
      </w:r>
      <w:r w:rsidRPr="008E7187">
        <w:t>162</w:t>
      </w:r>
      <w:r>
        <w:t xml:space="preserve"> </w:t>
      </w:r>
      <w:r w:rsidRPr="004C1C7D">
        <w:rPr>
          <w:iCs/>
        </w:rPr>
        <w:t>руб.</w:t>
      </w:r>
    </w:p>
    <w:p w:rsidR="00E417BA" w:rsidRDefault="00E417BA" w:rsidP="00E417BA">
      <w:r>
        <w:t>Ожидаемая условно-годовая экономия от внедрения системы рассчитывается по формуле (4.16):</w:t>
      </w:r>
    </w:p>
    <w:p w:rsidR="00E417BA" w:rsidRDefault="00E417BA" w:rsidP="00E417BA">
      <w:pPr>
        <w:rPr>
          <w:rFonts w:eastAsiaTheme="minorEastAsia"/>
          <w:sz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16)</w:t>
            </w:r>
          </w:p>
        </w:tc>
      </w:tr>
    </w:tbl>
    <w:p w:rsidR="00E417BA" w:rsidRDefault="00E417BA" w:rsidP="00E417BA">
      <w:pPr>
        <w:rPr>
          <w:rFonts w:eastAsiaTheme="minorEastAsia"/>
          <w:sz w:val="24"/>
        </w:rPr>
      </w:pPr>
    </w:p>
    <w:p w:rsidR="00E417BA" w:rsidRPr="00E77795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где,</w:t>
      </w:r>
      <w:r>
        <w:rPr>
          <w:rFonts w:eastAsiaTheme="minorEastAsia"/>
          <w:sz w:val="24"/>
        </w:rPr>
        <w:tab/>
        <w:t>Э</w:t>
      </w:r>
      <w:r w:rsidRPr="00BF4043">
        <w:rPr>
          <w:rFonts w:eastAsiaTheme="minorEastAsia"/>
          <w:sz w:val="24"/>
          <w:vertAlign w:val="subscript"/>
        </w:rPr>
        <w:t>уг</w:t>
      </w:r>
      <w:r>
        <w:rPr>
          <w:rFonts w:eastAsiaTheme="minorEastAsia"/>
          <w:sz w:val="24"/>
        </w:rPr>
        <w:t xml:space="preserve"> – условно-годовая величина экономии, руб.</w:t>
      </w:r>
    </w:p>
    <w:p w:rsidR="00E417BA" w:rsidRPr="00534306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– годовые текущие затраты до внедрения, руб</w:t>
      </w:r>
      <w:r w:rsidRPr="00E77795">
        <w:rPr>
          <w:rFonts w:eastAsiaTheme="minorEastAsia"/>
          <w:sz w:val="24"/>
        </w:rPr>
        <w:t>.;</w:t>
      </w:r>
    </w:p>
    <w:p w:rsidR="00E417BA" w:rsidRDefault="00E417BA" w:rsidP="00E417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  <w:t>С</w:t>
      </w:r>
      <w:r w:rsidRPr="00BF4043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– годовые текущие затраты после внедрения, руб.</w:t>
      </w:r>
      <w:r w:rsidRPr="00E77795">
        <w:rPr>
          <w:rFonts w:eastAsiaTheme="minorEastAsia"/>
          <w:sz w:val="24"/>
        </w:rPr>
        <w:t>;</w:t>
      </w:r>
    </w:p>
    <w:p w:rsidR="00E417BA" w:rsidRPr="00534306" w:rsidRDefault="00E417BA" w:rsidP="00E417BA">
      <w:pPr>
        <w:rPr>
          <w:rFonts w:eastAsiaTheme="minorEastAsia"/>
          <w:sz w:val="24"/>
        </w:rPr>
      </w:pPr>
      <w:r w:rsidRPr="00FA0300">
        <w:rPr>
          <w:rFonts w:eastAsiaTheme="minorEastAsia"/>
          <w:sz w:val="24"/>
        </w:rPr>
        <w:tab/>
      </w:r>
      <w:r w:rsidRPr="00534306">
        <w:rPr>
          <w:rFonts w:eastAsiaTheme="minorEastAsia" w:cs="Times New Roman"/>
          <w:sz w:val="24"/>
        </w:rPr>
        <w:t>∑</w:t>
      </w:r>
      <w:r>
        <w:rPr>
          <w:rFonts w:eastAsiaTheme="minorEastAsia"/>
          <w:sz w:val="24"/>
        </w:rPr>
        <w:t>Э</w:t>
      </w:r>
      <w:r w:rsidRPr="00BF4043">
        <w:rPr>
          <w:rFonts w:eastAsiaTheme="minorEastAsia"/>
          <w:sz w:val="24"/>
          <w:vertAlign w:val="subscript"/>
          <w:lang w:val="en-US"/>
        </w:rPr>
        <w:t>i</w:t>
      </w:r>
      <w:r w:rsidRPr="00534306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>ожидаемый дополнительный коэффициент факторов, руб</w:t>
      </w:r>
      <w:r w:rsidRPr="00534306">
        <w:rPr>
          <w:rFonts w:eastAsiaTheme="minorEastAsia"/>
          <w:sz w:val="24"/>
        </w:rPr>
        <w:t>;</w:t>
      </w:r>
    </w:p>
    <w:p w:rsidR="00E417BA" w:rsidRDefault="00E417BA" w:rsidP="00E417BA">
      <w: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t>уменьшения времени обработки результатов тестирования</w:t>
      </w:r>
      <w:r>
        <w:t xml:space="preserve"> и дополнительный эффект не учитывается, то </w:t>
      </w:r>
      <w:r w:rsidRPr="00D63DC3">
        <w:rPr>
          <w:i/>
          <w:iCs/>
        </w:rPr>
        <w:t>∑Э</w:t>
      </w:r>
      <w:r w:rsidRPr="00D63DC3">
        <w:rPr>
          <w:i/>
          <w:iCs/>
          <w:vertAlign w:val="subscript"/>
          <w:lang w:val="en-US"/>
        </w:rPr>
        <w:t>i</w:t>
      </w:r>
      <w:r w:rsidRPr="00D63DC3">
        <w:rPr>
          <w:iCs/>
        </w:rPr>
        <w:t xml:space="preserve"> =0</w:t>
      </w:r>
      <w:r>
        <w:rPr>
          <w:iCs/>
        </w:rPr>
        <w:t>.</w:t>
      </w: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t>Подставив данные, получим:</w:t>
      </w:r>
    </w:p>
    <w:p w:rsidR="00E417B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F50F1F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=801000-67900+0=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733100</m:t>
                </m:r>
                <m:r>
                  <w:rPr>
                    <w:rFonts w:ascii="Cambria Math" w:hAnsi="Cambria Math"/>
                    <w:sz w:val="24"/>
                  </w:rPr>
                  <m:t xml:space="preserve"> руб.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>
      <w:pPr>
        <w:rPr>
          <w:rFonts w:eastAsiaTheme="minorEastAsia"/>
        </w:rPr>
      </w:pPr>
    </w:p>
    <w:p w:rsidR="00E417BA" w:rsidRDefault="00E417BA" w:rsidP="00E417BA">
      <w:pPr>
        <w:rPr>
          <w:rFonts w:eastAsiaTheme="minorEastAsia"/>
        </w:rPr>
      </w:pPr>
      <w:r>
        <w:rPr>
          <w:rFonts w:eastAsiaTheme="minorEastAsia"/>
        </w:rPr>
        <w:lastRenderedPageBreak/>
        <w:t>Величина ожидаемого годового экономического эффекта от внедрения ИС рассчитывается по формуле (4.17):</w:t>
      </w:r>
    </w:p>
    <w:p w:rsidR="00E417BA" w:rsidRPr="001C515A" w:rsidRDefault="00E417BA" w:rsidP="00E417BA">
      <w:pPr>
        <w:rPr>
          <w:rFonts w:eastAsiaTheme="minor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K*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17)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  <w:t>Э</w:t>
      </w:r>
      <w:r w:rsidRPr="000F1E35">
        <w:rPr>
          <w:vertAlign w:val="subscript"/>
        </w:rPr>
        <w:t>г</w:t>
      </w:r>
      <w:r>
        <w:t xml:space="preserve"> – ожидаемый годовой экономический эффект, руб</w:t>
      </w:r>
      <w:r w:rsidRPr="002014B5">
        <w:t>.;</w:t>
      </w:r>
    </w:p>
    <w:p w:rsidR="00E417BA" w:rsidRDefault="00E417BA" w:rsidP="00E417BA">
      <w:r>
        <w:tab/>
      </w:r>
      <w:r>
        <w:rPr>
          <w:lang w:val="en-US"/>
        </w:rPr>
        <w:t>K</w:t>
      </w:r>
      <w:r w:rsidRPr="00AD4082">
        <w:t xml:space="preserve"> – </w:t>
      </w:r>
      <w:r>
        <w:t>капитальные вложения (равны затратам на создание ИС), руб</w:t>
      </w:r>
      <w:r w:rsidRPr="00AD4082">
        <w:t>.;</w:t>
      </w:r>
    </w:p>
    <w:p w:rsidR="00E417BA" w:rsidRDefault="00E417BA" w:rsidP="00E417BA">
      <w:r w:rsidRPr="00FA0300">
        <w:tab/>
      </w:r>
      <w:r>
        <w:rPr>
          <w:lang w:val="en-US"/>
        </w:rPr>
        <w:t>E</w:t>
      </w:r>
      <w:r w:rsidRPr="000F1E35">
        <w:rPr>
          <w:vertAlign w:val="subscript"/>
        </w:rPr>
        <w:t>н</w:t>
      </w:r>
      <w:r>
        <w:t xml:space="preserve"> – нормативный коэффициент экономической эффективности капитальных вложений (для отрасли разработки ПО установлен 0.35).</w:t>
      </w:r>
    </w:p>
    <w:p w:rsidR="00E417BA" w:rsidRDefault="00E417BA" w:rsidP="00E417BA">
      <w:r>
        <w:t>Подставив данные, получаем: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C80A59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=733100-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565162 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*0.35= 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58778.30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</w:p>
        </w:tc>
      </w:tr>
    </w:tbl>
    <w:p w:rsidR="00E417BA" w:rsidRDefault="00E417BA" w:rsidP="00E417BA"/>
    <w:p w:rsidR="00E417BA" w:rsidRDefault="00E417BA" w:rsidP="00E417BA">
      <w:r>
        <w:t>Нормативный коэффициент экономической эффективности капитальных вложений определяется по формуле (4.18):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н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>
              <w:rPr>
                <w:lang w:val="en-US"/>
              </w:rPr>
              <w:t>.</w:t>
            </w:r>
            <w:r>
              <w:t>18)</w:t>
            </w:r>
          </w:p>
        </w:tc>
      </w:tr>
    </w:tbl>
    <w:p w:rsidR="00E417BA" w:rsidRDefault="00E417BA" w:rsidP="00E417BA"/>
    <w:p w:rsidR="00E417BA" w:rsidRPr="007627E4" w:rsidRDefault="00E417BA" w:rsidP="00E417BA">
      <w:r>
        <w:t>где,</w:t>
      </w:r>
      <w:r>
        <w:tab/>
        <w:t>Т</w:t>
      </w:r>
      <w:r w:rsidRPr="00473FD4">
        <w:rPr>
          <w:vertAlign w:val="subscript"/>
        </w:rPr>
        <w:t>н</w:t>
      </w:r>
      <w:r>
        <w:t xml:space="preserve"> – нормативный срок окупаемости капитальных вложений, лет.</w:t>
      </w:r>
    </w:p>
    <w:p w:rsidR="00E417BA" w:rsidRDefault="00E417BA" w:rsidP="00E417BA">
      <w:r>
        <w:t xml:space="preserve">Расчётный коэффициент экономической эффективности капитальных вложений вычисляется по формуле (4.19): 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уг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 w:rsidRPr="00206C8B">
              <w:t>.</w:t>
            </w:r>
            <w:r>
              <w:t>19)</w:t>
            </w:r>
          </w:p>
        </w:tc>
      </w:tr>
    </w:tbl>
    <w:p w:rsidR="00E417BA" w:rsidRDefault="00E417BA" w:rsidP="00E417BA"/>
    <w:p w:rsidR="00E417BA" w:rsidRDefault="00E417BA" w:rsidP="00E417BA">
      <w:r>
        <w:t>где,</w:t>
      </w:r>
      <w:r>
        <w:tab/>
      </w:r>
      <w:r>
        <w:rPr>
          <w:lang w:val="en-US"/>
        </w:rPr>
        <w:t>E</w:t>
      </w:r>
      <w:r>
        <w:rPr>
          <w:vertAlign w:val="subscript"/>
          <w:lang w:val="en-US"/>
        </w:rPr>
        <w:t>p</w:t>
      </w:r>
      <w:r w:rsidRPr="00E46B32">
        <w:t xml:space="preserve"> –</w:t>
      </w:r>
      <w:r w:rsidRPr="00512106">
        <w:t xml:space="preserve"> </w:t>
      </w:r>
      <w:r>
        <w:t>коэффициент экономической эффективности капитальных вложений</w:t>
      </w:r>
      <w:r w:rsidRPr="00E579A9">
        <w:t>;</w:t>
      </w:r>
    </w:p>
    <w:p w:rsidR="00E417BA" w:rsidRDefault="00E417BA" w:rsidP="00E417BA">
      <w:r>
        <w:t>Подставив вычисления, получим:</w:t>
      </w:r>
    </w:p>
    <w:p w:rsidR="00E417B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733100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563850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=1.3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077FF5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Default="00E417BA" w:rsidP="00E417BA">
      <w:pPr>
        <w:rPr>
          <w:lang w:val="en-US"/>
        </w:rPr>
      </w:pPr>
    </w:p>
    <w:p w:rsidR="00E417BA" w:rsidRDefault="00E417BA" w:rsidP="00E417BA">
      <w:r>
        <w:t>Расчётный срок окупаемости капитальных вложений вычисляется по формуле (4.20):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8"/>
        <w:gridCol w:w="89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:rsidR="00E417BA" w:rsidRDefault="00E417BA" w:rsidP="00077FF5">
            <w:pPr>
              <w:pStyle w:val="a3"/>
              <w:jc w:val="center"/>
            </w:pPr>
            <w:r>
              <w:t>(4</w:t>
            </w:r>
            <w:r w:rsidRPr="00206C8B">
              <w:t>.</w:t>
            </w:r>
            <w:r>
              <w:t>20)</w:t>
            </w:r>
          </w:p>
        </w:tc>
      </w:tr>
    </w:tbl>
    <w:p w:rsidR="00E417BA" w:rsidRDefault="00E417BA" w:rsidP="00E417BA"/>
    <w:p w:rsidR="00E417BA" w:rsidRDefault="00E417BA" w:rsidP="00E417BA">
      <w:r>
        <w:t>Подставив данные в формулу, получим:</w:t>
      </w:r>
    </w:p>
    <w:p w:rsidR="00E417BA" w:rsidRPr="007A1C1A" w:rsidRDefault="00E417BA" w:rsidP="00E417B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E417BA" w:rsidTr="00077FF5">
        <w:trPr>
          <w:trHeight w:val="850"/>
        </w:trPr>
        <w:tc>
          <w:tcPr>
            <w:tcW w:w="9028" w:type="dxa"/>
            <w:vAlign w:val="center"/>
          </w:tcPr>
          <w:p w:rsidR="00E417BA" w:rsidRPr="00317AB6" w:rsidRDefault="00E417BA" w:rsidP="00077FF5">
            <w:pPr>
              <w:pStyle w:val="a3"/>
              <w:jc w:val="center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1.3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=0.7</m:t>
                </m:r>
              </m:oMath>
            </m:oMathPara>
          </w:p>
        </w:tc>
        <w:tc>
          <w:tcPr>
            <w:tcW w:w="543" w:type="dxa"/>
            <w:vAlign w:val="center"/>
          </w:tcPr>
          <w:p w:rsidR="00E417BA" w:rsidRPr="00C65D67" w:rsidRDefault="00E417BA" w:rsidP="00077FF5">
            <w:pPr>
              <w:pStyle w:val="a3"/>
              <w:jc w:val="center"/>
              <w:rPr>
                <w:lang w:val="en-US"/>
              </w:rPr>
            </w:pPr>
          </w:p>
        </w:tc>
      </w:tr>
    </w:tbl>
    <w:p w:rsidR="00E417BA" w:rsidRPr="00BE77DE" w:rsidRDefault="00E417BA" w:rsidP="00E417BA">
      <w:pPr>
        <w:rPr>
          <w:lang w:val="en-US"/>
        </w:rPr>
      </w:pPr>
    </w:p>
    <w:p w:rsidR="00E417BA" w:rsidRDefault="00E417BA" w:rsidP="00E417BA">
      <w:r>
        <w:t>Срок окупаемости без дисконтирования составляет 1 год.</w:t>
      </w:r>
    </w:p>
    <w:p w:rsidR="00E417BA" w:rsidRDefault="00E417BA" w:rsidP="00E417BA">
      <w:r>
        <w:t>Показатели экономической целесообразности разработки и внедрения программного продукта приведены в (Таблица 35).</w:t>
      </w:r>
    </w:p>
    <w:p w:rsidR="00E417BA" w:rsidRDefault="00E417BA" w:rsidP="00E417BA">
      <w:pPr>
        <w:pStyle w:val="a5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 xml:space="preserve"> – Показатели экономической целесообразности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417BA" w:rsidTr="00077FF5">
        <w:tc>
          <w:tcPr>
            <w:tcW w:w="4785" w:type="dxa"/>
            <w:shd w:val="clear" w:color="auto" w:fill="D9D9D9" w:themeFill="background1" w:themeFillShade="D9"/>
          </w:tcPr>
          <w:p w:rsidR="00E417BA" w:rsidRPr="00FF1723" w:rsidRDefault="00E417BA" w:rsidP="00077FF5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Наименование показателя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E417BA" w:rsidRPr="00FF1723" w:rsidRDefault="00E417BA" w:rsidP="00077FF5">
            <w:pPr>
              <w:pStyle w:val="a3"/>
              <w:jc w:val="center"/>
              <w:rPr>
                <w:b/>
              </w:rPr>
            </w:pPr>
            <w:r w:rsidRPr="00FF1723">
              <w:rPr>
                <w:b/>
              </w:rPr>
              <w:t>Значение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  <w:rPr>
                <w:iCs/>
              </w:rPr>
            </w:pPr>
            <w:r>
              <w:t>Затраты на разработку и внедрение ПП, руб.</w:t>
            </w:r>
          </w:p>
        </w:tc>
        <w:tc>
          <w:tcPr>
            <w:tcW w:w="4786" w:type="dxa"/>
            <w:vAlign w:val="center"/>
          </w:tcPr>
          <w:p w:rsidR="00E417BA" w:rsidRPr="00BB436E" w:rsidRDefault="00E417BA" w:rsidP="00077FF5">
            <w:pPr>
              <w:pStyle w:val="a3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565 162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</w:pPr>
            <w:r>
              <w:t>Затраты до внедрения ПП, руб/год</w:t>
            </w:r>
          </w:p>
        </w:tc>
        <w:tc>
          <w:tcPr>
            <w:tcW w:w="4786" w:type="dxa"/>
            <w:vAlign w:val="center"/>
          </w:tcPr>
          <w:p w:rsidR="00E417BA" w:rsidRPr="00BB436E" w:rsidRDefault="00E417BA" w:rsidP="00077FF5">
            <w:pPr>
              <w:pStyle w:val="a3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801 000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</w:pPr>
            <w:r>
              <w:t>Ожидаемые затраты после внедрения, руб/год</w:t>
            </w:r>
          </w:p>
        </w:tc>
        <w:tc>
          <w:tcPr>
            <w:tcW w:w="4786" w:type="dxa"/>
            <w:vAlign w:val="center"/>
          </w:tcPr>
          <w:p w:rsidR="00E417BA" w:rsidRPr="00BB436E" w:rsidRDefault="00E417BA" w:rsidP="00077FF5">
            <w:pPr>
              <w:pStyle w:val="a3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67 900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  <w:rPr>
                <w:iCs/>
              </w:rPr>
            </w:pPr>
            <w:r>
              <w:rPr>
                <w:iCs/>
              </w:rPr>
              <w:t>Ожидаемая экономия от внедрения ПП, руб/год</w:t>
            </w:r>
          </w:p>
        </w:tc>
        <w:tc>
          <w:tcPr>
            <w:tcW w:w="4786" w:type="dxa"/>
            <w:vAlign w:val="center"/>
          </w:tcPr>
          <w:p w:rsidR="00E417BA" w:rsidRPr="00BB436E" w:rsidRDefault="00E417BA" w:rsidP="00077FF5">
            <w:pPr>
              <w:pStyle w:val="a3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eastAsiaTheme="minorEastAsia" w:cs="Times New Roman"/>
                <w:szCs w:val="28"/>
              </w:rPr>
              <w:t>58 778.30</w:t>
            </w:r>
          </w:p>
        </w:tc>
      </w:tr>
      <w:tr w:rsidR="00E417BA" w:rsidTr="00077FF5">
        <w:tc>
          <w:tcPr>
            <w:tcW w:w="4785" w:type="dxa"/>
            <w:vAlign w:val="center"/>
          </w:tcPr>
          <w:p w:rsidR="00E417BA" w:rsidRDefault="00E417BA" w:rsidP="00077FF5">
            <w:pPr>
              <w:pStyle w:val="a3"/>
              <w:rPr>
                <w:iCs/>
              </w:rPr>
            </w:pPr>
            <w:r>
              <w:rPr>
                <w:iCs/>
              </w:rPr>
              <w:t>Срок окупаемости</w:t>
            </w:r>
          </w:p>
        </w:tc>
        <w:tc>
          <w:tcPr>
            <w:tcW w:w="4786" w:type="dxa"/>
            <w:vAlign w:val="center"/>
          </w:tcPr>
          <w:p w:rsidR="00E417BA" w:rsidRPr="00BB436E" w:rsidRDefault="00E417BA" w:rsidP="00077FF5">
            <w:pPr>
              <w:pStyle w:val="a3"/>
              <w:jc w:val="center"/>
              <w:rPr>
                <w:rFonts w:cs="Times New Roman"/>
                <w:szCs w:val="28"/>
              </w:rPr>
            </w:pPr>
            <w:r w:rsidRPr="00BB436E">
              <w:rPr>
                <w:rFonts w:cs="Times New Roman"/>
                <w:szCs w:val="28"/>
              </w:rPr>
              <w:t>1 год</w:t>
            </w:r>
          </w:p>
        </w:tc>
      </w:tr>
    </w:tbl>
    <w:p w:rsidR="00E417BA" w:rsidRDefault="00E417BA" w:rsidP="00E417BA"/>
    <w:p w:rsidR="00E417BA" w:rsidRDefault="00E417BA" w:rsidP="00E417BA">
      <w:r>
        <w:t xml:space="preserve">Произведенные расчеты свидетельствуют, что внедрение, разработанного в РГР программного продукта, позволит сократить временные затраты на обработку результатов тестирования, что приведет к сокращению годовых текущих затрат </w:t>
      </w:r>
      <w:r w:rsidRPr="00021C94">
        <w:t>на 58 778.30</w:t>
      </w:r>
      <w:r>
        <w:t xml:space="preserve"> </w:t>
      </w:r>
      <w:r w:rsidRPr="00021C94">
        <w:t>руб</w:t>
      </w:r>
      <w:r>
        <w:t>.</w:t>
      </w:r>
    </w:p>
    <w:p w:rsidR="00E417BA" w:rsidRPr="00EB2AAA" w:rsidRDefault="00E417BA" w:rsidP="00E417BA">
      <w: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p w:rsidR="00E417BA" w:rsidRPr="00E8757D" w:rsidRDefault="00E417BA" w:rsidP="00E417BA"/>
    <w:p w:rsidR="00E417BA" w:rsidRPr="00D94B77" w:rsidRDefault="00E417BA" w:rsidP="00E417BA"/>
    <w:p w:rsidR="00E417BA" w:rsidRDefault="00E417BA" w:rsidP="00E417BA"/>
    <w:p w:rsidR="00271F1B" w:rsidRPr="00E417BA" w:rsidRDefault="00271F1B" w:rsidP="00E417BA"/>
    <w:sectPr w:rsidR="00271F1B" w:rsidRPr="00E417BA" w:rsidSect="005E325B"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E1F06"/>
    <w:multiLevelType w:val="hybridMultilevel"/>
    <w:tmpl w:val="D370EB04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BE5"/>
    <w:rsid w:val="000066D3"/>
    <w:rsid w:val="0001764B"/>
    <w:rsid w:val="000207C8"/>
    <w:rsid w:val="00020C1E"/>
    <w:rsid w:val="000214BD"/>
    <w:rsid w:val="00021C94"/>
    <w:rsid w:val="00021D4C"/>
    <w:rsid w:val="00026550"/>
    <w:rsid w:val="00027BAC"/>
    <w:rsid w:val="00032C10"/>
    <w:rsid w:val="00036E91"/>
    <w:rsid w:val="000553AE"/>
    <w:rsid w:val="0006313C"/>
    <w:rsid w:val="000633E0"/>
    <w:rsid w:val="00063DEE"/>
    <w:rsid w:val="00065794"/>
    <w:rsid w:val="000658F5"/>
    <w:rsid w:val="00067D68"/>
    <w:rsid w:val="000708C3"/>
    <w:rsid w:val="000714C6"/>
    <w:rsid w:val="0007793B"/>
    <w:rsid w:val="00082E1E"/>
    <w:rsid w:val="000A3188"/>
    <w:rsid w:val="000A693D"/>
    <w:rsid w:val="000B26DD"/>
    <w:rsid w:val="000C59D9"/>
    <w:rsid w:val="000C78A5"/>
    <w:rsid w:val="000D6490"/>
    <w:rsid w:val="000E1206"/>
    <w:rsid w:val="000E1A8F"/>
    <w:rsid w:val="000E1CB9"/>
    <w:rsid w:val="000E3CD9"/>
    <w:rsid w:val="000E55F9"/>
    <w:rsid w:val="000E7776"/>
    <w:rsid w:val="000F1A2C"/>
    <w:rsid w:val="000F1E35"/>
    <w:rsid w:val="000F2339"/>
    <w:rsid w:val="000F23DC"/>
    <w:rsid w:val="000F3690"/>
    <w:rsid w:val="000F59B8"/>
    <w:rsid w:val="000F5E28"/>
    <w:rsid w:val="001014F4"/>
    <w:rsid w:val="001025D3"/>
    <w:rsid w:val="00111AC8"/>
    <w:rsid w:val="00112927"/>
    <w:rsid w:val="001153F1"/>
    <w:rsid w:val="00115424"/>
    <w:rsid w:val="00126789"/>
    <w:rsid w:val="001277B0"/>
    <w:rsid w:val="00132C04"/>
    <w:rsid w:val="00134C31"/>
    <w:rsid w:val="00144045"/>
    <w:rsid w:val="00152687"/>
    <w:rsid w:val="0015331B"/>
    <w:rsid w:val="0016039C"/>
    <w:rsid w:val="001645BA"/>
    <w:rsid w:val="00164CC6"/>
    <w:rsid w:val="00166D5A"/>
    <w:rsid w:val="001709C8"/>
    <w:rsid w:val="00171494"/>
    <w:rsid w:val="00182578"/>
    <w:rsid w:val="00183235"/>
    <w:rsid w:val="00192A1E"/>
    <w:rsid w:val="001A1714"/>
    <w:rsid w:val="001A59F4"/>
    <w:rsid w:val="001A5A34"/>
    <w:rsid w:val="001B0106"/>
    <w:rsid w:val="001C432D"/>
    <w:rsid w:val="001C515A"/>
    <w:rsid w:val="001C6827"/>
    <w:rsid w:val="001D2860"/>
    <w:rsid w:val="001D5695"/>
    <w:rsid w:val="001E467E"/>
    <w:rsid w:val="001E6417"/>
    <w:rsid w:val="001E73E5"/>
    <w:rsid w:val="00200DB3"/>
    <w:rsid w:val="002014B5"/>
    <w:rsid w:val="00206C8B"/>
    <w:rsid w:val="002107EA"/>
    <w:rsid w:val="00213C05"/>
    <w:rsid w:val="002201EC"/>
    <w:rsid w:val="0022529D"/>
    <w:rsid w:val="00227C2B"/>
    <w:rsid w:val="002323E0"/>
    <w:rsid w:val="00233A64"/>
    <w:rsid w:val="00235C83"/>
    <w:rsid w:val="00235E4B"/>
    <w:rsid w:val="00240FA0"/>
    <w:rsid w:val="002470CD"/>
    <w:rsid w:val="00251ED6"/>
    <w:rsid w:val="0025208D"/>
    <w:rsid w:val="00253FD5"/>
    <w:rsid w:val="0025720D"/>
    <w:rsid w:val="00260C88"/>
    <w:rsid w:val="00261761"/>
    <w:rsid w:val="002657FA"/>
    <w:rsid w:val="00271F1B"/>
    <w:rsid w:val="002828DC"/>
    <w:rsid w:val="00284562"/>
    <w:rsid w:val="00287EEB"/>
    <w:rsid w:val="002A3507"/>
    <w:rsid w:val="002A3F55"/>
    <w:rsid w:val="002A40A2"/>
    <w:rsid w:val="002B3088"/>
    <w:rsid w:val="002B50C3"/>
    <w:rsid w:val="002B5D57"/>
    <w:rsid w:val="002C1062"/>
    <w:rsid w:val="002C1A53"/>
    <w:rsid w:val="002C54AE"/>
    <w:rsid w:val="002D2262"/>
    <w:rsid w:val="002D4B5C"/>
    <w:rsid w:val="002E12A7"/>
    <w:rsid w:val="002E202C"/>
    <w:rsid w:val="002E5BE3"/>
    <w:rsid w:val="00301EAF"/>
    <w:rsid w:val="00305720"/>
    <w:rsid w:val="0030581E"/>
    <w:rsid w:val="00307578"/>
    <w:rsid w:val="00307EC7"/>
    <w:rsid w:val="00310B0D"/>
    <w:rsid w:val="00315736"/>
    <w:rsid w:val="0031641F"/>
    <w:rsid w:val="00317AB6"/>
    <w:rsid w:val="00320048"/>
    <w:rsid w:val="003312E9"/>
    <w:rsid w:val="0033382D"/>
    <w:rsid w:val="00333E9B"/>
    <w:rsid w:val="003359CA"/>
    <w:rsid w:val="00344824"/>
    <w:rsid w:val="003448AA"/>
    <w:rsid w:val="00345863"/>
    <w:rsid w:val="00345DDB"/>
    <w:rsid w:val="003474E9"/>
    <w:rsid w:val="003563EC"/>
    <w:rsid w:val="00362CDF"/>
    <w:rsid w:val="0036414A"/>
    <w:rsid w:val="003654E5"/>
    <w:rsid w:val="00366409"/>
    <w:rsid w:val="00376A8F"/>
    <w:rsid w:val="00382647"/>
    <w:rsid w:val="00383353"/>
    <w:rsid w:val="00384916"/>
    <w:rsid w:val="00391227"/>
    <w:rsid w:val="00391D72"/>
    <w:rsid w:val="003A0B91"/>
    <w:rsid w:val="003A33CE"/>
    <w:rsid w:val="003A6227"/>
    <w:rsid w:val="003B03BE"/>
    <w:rsid w:val="003B2B28"/>
    <w:rsid w:val="003B46DC"/>
    <w:rsid w:val="003B52EF"/>
    <w:rsid w:val="003B700B"/>
    <w:rsid w:val="003C5102"/>
    <w:rsid w:val="003D039A"/>
    <w:rsid w:val="003D68DD"/>
    <w:rsid w:val="003E06CA"/>
    <w:rsid w:val="003E7769"/>
    <w:rsid w:val="003F555F"/>
    <w:rsid w:val="0042594A"/>
    <w:rsid w:val="00427BD3"/>
    <w:rsid w:val="00430705"/>
    <w:rsid w:val="00433515"/>
    <w:rsid w:val="00433B51"/>
    <w:rsid w:val="00445D41"/>
    <w:rsid w:val="00447BE8"/>
    <w:rsid w:val="0045166D"/>
    <w:rsid w:val="00456072"/>
    <w:rsid w:val="00460751"/>
    <w:rsid w:val="004618B7"/>
    <w:rsid w:val="004650AE"/>
    <w:rsid w:val="004667B6"/>
    <w:rsid w:val="004709DB"/>
    <w:rsid w:val="004721BB"/>
    <w:rsid w:val="00472CFE"/>
    <w:rsid w:val="00473942"/>
    <w:rsid w:val="00473FD4"/>
    <w:rsid w:val="00475CC2"/>
    <w:rsid w:val="00482833"/>
    <w:rsid w:val="00485950"/>
    <w:rsid w:val="004859C5"/>
    <w:rsid w:val="00485DF0"/>
    <w:rsid w:val="004942A4"/>
    <w:rsid w:val="004A0FD3"/>
    <w:rsid w:val="004A69C7"/>
    <w:rsid w:val="004B0F5C"/>
    <w:rsid w:val="004B1DC8"/>
    <w:rsid w:val="004B1FFF"/>
    <w:rsid w:val="004B4C8A"/>
    <w:rsid w:val="004B6BD9"/>
    <w:rsid w:val="004C1C7D"/>
    <w:rsid w:val="004C40E5"/>
    <w:rsid w:val="004C529F"/>
    <w:rsid w:val="004D3559"/>
    <w:rsid w:val="004E4BD2"/>
    <w:rsid w:val="004E6D34"/>
    <w:rsid w:val="004F03B3"/>
    <w:rsid w:val="004F2E7D"/>
    <w:rsid w:val="004F3770"/>
    <w:rsid w:val="004F7E9C"/>
    <w:rsid w:val="00505CF8"/>
    <w:rsid w:val="00507A86"/>
    <w:rsid w:val="00507B74"/>
    <w:rsid w:val="00512106"/>
    <w:rsid w:val="00515D1A"/>
    <w:rsid w:val="0052034B"/>
    <w:rsid w:val="00521C7A"/>
    <w:rsid w:val="0052229A"/>
    <w:rsid w:val="00526760"/>
    <w:rsid w:val="005327D2"/>
    <w:rsid w:val="00534306"/>
    <w:rsid w:val="00537418"/>
    <w:rsid w:val="00537A4F"/>
    <w:rsid w:val="005403D3"/>
    <w:rsid w:val="005561D5"/>
    <w:rsid w:val="00571FD3"/>
    <w:rsid w:val="00572EBD"/>
    <w:rsid w:val="00576B41"/>
    <w:rsid w:val="00581AEA"/>
    <w:rsid w:val="00594CC0"/>
    <w:rsid w:val="005A4CEC"/>
    <w:rsid w:val="005A54BA"/>
    <w:rsid w:val="005B555A"/>
    <w:rsid w:val="005B71F6"/>
    <w:rsid w:val="005C63C6"/>
    <w:rsid w:val="005D13AA"/>
    <w:rsid w:val="005D1D4F"/>
    <w:rsid w:val="005D5154"/>
    <w:rsid w:val="005D58E2"/>
    <w:rsid w:val="005D5B91"/>
    <w:rsid w:val="005D6ACB"/>
    <w:rsid w:val="005E4933"/>
    <w:rsid w:val="005F2B81"/>
    <w:rsid w:val="005F310C"/>
    <w:rsid w:val="005F727B"/>
    <w:rsid w:val="0060121E"/>
    <w:rsid w:val="00603E54"/>
    <w:rsid w:val="00621754"/>
    <w:rsid w:val="00624D26"/>
    <w:rsid w:val="00626CEB"/>
    <w:rsid w:val="00627770"/>
    <w:rsid w:val="006336CC"/>
    <w:rsid w:val="00634299"/>
    <w:rsid w:val="00637628"/>
    <w:rsid w:val="0064261B"/>
    <w:rsid w:val="00644B04"/>
    <w:rsid w:val="006464D2"/>
    <w:rsid w:val="00656165"/>
    <w:rsid w:val="00660379"/>
    <w:rsid w:val="006625EA"/>
    <w:rsid w:val="00663886"/>
    <w:rsid w:val="006750CC"/>
    <w:rsid w:val="006907F4"/>
    <w:rsid w:val="006921B6"/>
    <w:rsid w:val="0069409F"/>
    <w:rsid w:val="006955ED"/>
    <w:rsid w:val="006B17EA"/>
    <w:rsid w:val="006B3028"/>
    <w:rsid w:val="006B58C1"/>
    <w:rsid w:val="006B6513"/>
    <w:rsid w:val="006C0A90"/>
    <w:rsid w:val="006C4C6F"/>
    <w:rsid w:val="006D355B"/>
    <w:rsid w:val="006D6E5E"/>
    <w:rsid w:val="006D77BC"/>
    <w:rsid w:val="006D7B72"/>
    <w:rsid w:val="006E3E50"/>
    <w:rsid w:val="006F669D"/>
    <w:rsid w:val="0070168E"/>
    <w:rsid w:val="00706C81"/>
    <w:rsid w:val="00713B64"/>
    <w:rsid w:val="00715559"/>
    <w:rsid w:val="00725C2D"/>
    <w:rsid w:val="00725C80"/>
    <w:rsid w:val="00731903"/>
    <w:rsid w:val="0073197B"/>
    <w:rsid w:val="00732A11"/>
    <w:rsid w:val="00733AB7"/>
    <w:rsid w:val="0073774B"/>
    <w:rsid w:val="0073793C"/>
    <w:rsid w:val="00745F42"/>
    <w:rsid w:val="007461BD"/>
    <w:rsid w:val="0074720F"/>
    <w:rsid w:val="00751E36"/>
    <w:rsid w:val="007563F9"/>
    <w:rsid w:val="007627E4"/>
    <w:rsid w:val="00762F91"/>
    <w:rsid w:val="00764626"/>
    <w:rsid w:val="00765C37"/>
    <w:rsid w:val="007710A5"/>
    <w:rsid w:val="00774926"/>
    <w:rsid w:val="00792103"/>
    <w:rsid w:val="007976BA"/>
    <w:rsid w:val="007A03AF"/>
    <w:rsid w:val="007A0F87"/>
    <w:rsid w:val="007A1C1A"/>
    <w:rsid w:val="007B0EEF"/>
    <w:rsid w:val="007B11CB"/>
    <w:rsid w:val="007B18E8"/>
    <w:rsid w:val="007B281B"/>
    <w:rsid w:val="007B3771"/>
    <w:rsid w:val="007B54FA"/>
    <w:rsid w:val="007B6238"/>
    <w:rsid w:val="007C05A5"/>
    <w:rsid w:val="007C2083"/>
    <w:rsid w:val="007C3F86"/>
    <w:rsid w:val="007C44F0"/>
    <w:rsid w:val="007C6E2F"/>
    <w:rsid w:val="007D07D8"/>
    <w:rsid w:val="007D132D"/>
    <w:rsid w:val="007D3DD7"/>
    <w:rsid w:val="007E1A96"/>
    <w:rsid w:val="007E26A6"/>
    <w:rsid w:val="007E3916"/>
    <w:rsid w:val="007E56FC"/>
    <w:rsid w:val="007E6436"/>
    <w:rsid w:val="007F48EF"/>
    <w:rsid w:val="007F57E9"/>
    <w:rsid w:val="00803DF6"/>
    <w:rsid w:val="00805074"/>
    <w:rsid w:val="00805CA4"/>
    <w:rsid w:val="00807456"/>
    <w:rsid w:val="00807460"/>
    <w:rsid w:val="00810F05"/>
    <w:rsid w:val="008118B1"/>
    <w:rsid w:val="008142B0"/>
    <w:rsid w:val="00814FD2"/>
    <w:rsid w:val="008243EF"/>
    <w:rsid w:val="00830577"/>
    <w:rsid w:val="008325DF"/>
    <w:rsid w:val="00836915"/>
    <w:rsid w:val="00840C55"/>
    <w:rsid w:val="0084191E"/>
    <w:rsid w:val="00843059"/>
    <w:rsid w:val="00843249"/>
    <w:rsid w:val="0085141F"/>
    <w:rsid w:val="00853ED9"/>
    <w:rsid w:val="0085411C"/>
    <w:rsid w:val="00856BD7"/>
    <w:rsid w:val="00861794"/>
    <w:rsid w:val="00862E25"/>
    <w:rsid w:val="008638CE"/>
    <w:rsid w:val="00864F4F"/>
    <w:rsid w:val="00865BDB"/>
    <w:rsid w:val="00867EF0"/>
    <w:rsid w:val="00870C99"/>
    <w:rsid w:val="00870E52"/>
    <w:rsid w:val="00871F88"/>
    <w:rsid w:val="008726B9"/>
    <w:rsid w:val="00873C41"/>
    <w:rsid w:val="00877865"/>
    <w:rsid w:val="00881772"/>
    <w:rsid w:val="00881F4D"/>
    <w:rsid w:val="00891C6E"/>
    <w:rsid w:val="00891FF6"/>
    <w:rsid w:val="00894789"/>
    <w:rsid w:val="008947C6"/>
    <w:rsid w:val="008979CC"/>
    <w:rsid w:val="008A5946"/>
    <w:rsid w:val="008B01B1"/>
    <w:rsid w:val="008B606C"/>
    <w:rsid w:val="008C0D3C"/>
    <w:rsid w:val="008C23C1"/>
    <w:rsid w:val="008D5C47"/>
    <w:rsid w:val="008D6AF6"/>
    <w:rsid w:val="008E475B"/>
    <w:rsid w:val="008E7187"/>
    <w:rsid w:val="008F76E9"/>
    <w:rsid w:val="00900B83"/>
    <w:rsid w:val="009013F8"/>
    <w:rsid w:val="00902B89"/>
    <w:rsid w:val="00907690"/>
    <w:rsid w:val="0091178E"/>
    <w:rsid w:val="00920C88"/>
    <w:rsid w:val="00924804"/>
    <w:rsid w:val="00924FAA"/>
    <w:rsid w:val="00925D72"/>
    <w:rsid w:val="00927AE2"/>
    <w:rsid w:val="00931659"/>
    <w:rsid w:val="00947CE5"/>
    <w:rsid w:val="0095250B"/>
    <w:rsid w:val="00953443"/>
    <w:rsid w:val="00957C17"/>
    <w:rsid w:val="00971BF6"/>
    <w:rsid w:val="0097455C"/>
    <w:rsid w:val="00976133"/>
    <w:rsid w:val="0097787F"/>
    <w:rsid w:val="00983C1D"/>
    <w:rsid w:val="009901CE"/>
    <w:rsid w:val="00997E8D"/>
    <w:rsid w:val="009A08B8"/>
    <w:rsid w:val="009A218B"/>
    <w:rsid w:val="009A5832"/>
    <w:rsid w:val="009B2069"/>
    <w:rsid w:val="009B2430"/>
    <w:rsid w:val="009B6CFA"/>
    <w:rsid w:val="009C224F"/>
    <w:rsid w:val="009D4C1E"/>
    <w:rsid w:val="009E0557"/>
    <w:rsid w:val="009E0B23"/>
    <w:rsid w:val="009E3958"/>
    <w:rsid w:val="009E5B4E"/>
    <w:rsid w:val="009E606A"/>
    <w:rsid w:val="009E7545"/>
    <w:rsid w:val="009F13E9"/>
    <w:rsid w:val="009F1617"/>
    <w:rsid w:val="009F1A10"/>
    <w:rsid w:val="00A04051"/>
    <w:rsid w:val="00A12F23"/>
    <w:rsid w:val="00A24B11"/>
    <w:rsid w:val="00A33494"/>
    <w:rsid w:val="00A43913"/>
    <w:rsid w:val="00A57D79"/>
    <w:rsid w:val="00A60F7C"/>
    <w:rsid w:val="00A61BF2"/>
    <w:rsid w:val="00A65936"/>
    <w:rsid w:val="00A700CA"/>
    <w:rsid w:val="00A702EF"/>
    <w:rsid w:val="00A70B91"/>
    <w:rsid w:val="00A70C6D"/>
    <w:rsid w:val="00A71ACF"/>
    <w:rsid w:val="00A7726B"/>
    <w:rsid w:val="00A83E92"/>
    <w:rsid w:val="00A86004"/>
    <w:rsid w:val="00AA1B15"/>
    <w:rsid w:val="00AB006D"/>
    <w:rsid w:val="00AB1174"/>
    <w:rsid w:val="00AB1552"/>
    <w:rsid w:val="00AB2377"/>
    <w:rsid w:val="00AB6CB9"/>
    <w:rsid w:val="00AC3ABD"/>
    <w:rsid w:val="00AC5F07"/>
    <w:rsid w:val="00AC5F65"/>
    <w:rsid w:val="00AC61FE"/>
    <w:rsid w:val="00AC6BDB"/>
    <w:rsid w:val="00AD1CD6"/>
    <w:rsid w:val="00AD4082"/>
    <w:rsid w:val="00AF28BE"/>
    <w:rsid w:val="00AF2FC3"/>
    <w:rsid w:val="00AF32AD"/>
    <w:rsid w:val="00AF358F"/>
    <w:rsid w:val="00AF4422"/>
    <w:rsid w:val="00AF55F9"/>
    <w:rsid w:val="00AF5813"/>
    <w:rsid w:val="00B02242"/>
    <w:rsid w:val="00B10973"/>
    <w:rsid w:val="00B177D4"/>
    <w:rsid w:val="00B178A0"/>
    <w:rsid w:val="00B22FE0"/>
    <w:rsid w:val="00B373D3"/>
    <w:rsid w:val="00B43498"/>
    <w:rsid w:val="00B50191"/>
    <w:rsid w:val="00B52B46"/>
    <w:rsid w:val="00B56710"/>
    <w:rsid w:val="00B60EA9"/>
    <w:rsid w:val="00B6135D"/>
    <w:rsid w:val="00B63B4F"/>
    <w:rsid w:val="00B70C70"/>
    <w:rsid w:val="00B70CE2"/>
    <w:rsid w:val="00B80655"/>
    <w:rsid w:val="00B8124D"/>
    <w:rsid w:val="00B81CA7"/>
    <w:rsid w:val="00B870F4"/>
    <w:rsid w:val="00B873ED"/>
    <w:rsid w:val="00B96A91"/>
    <w:rsid w:val="00B96C41"/>
    <w:rsid w:val="00BA2929"/>
    <w:rsid w:val="00BA4F64"/>
    <w:rsid w:val="00BA5F6F"/>
    <w:rsid w:val="00BA75E5"/>
    <w:rsid w:val="00BB24E6"/>
    <w:rsid w:val="00BB26C1"/>
    <w:rsid w:val="00BC3B2A"/>
    <w:rsid w:val="00BC4269"/>
    <w:rsid w:val="00BD4A89"/>
    <w:rsid w:val="00BD6104"/>
    <w:rsid w:val="00BD7FEA"/>
    <w:rsid w:val="00BE34ED"/>
    <w:rsid w:val="00BE77DE"/>
    <w:rsid w:val="00BF4043"/>
    <w:rsid w:val="00BF44FC"/>
    <w:rsid w:val="00C07AA2"/>
    <w:rsid w:val="00C07B55"/>
    <w:rsid w:val="00C113E9"/>
    <w:rsid w:val="00C147DD"/>
    <w:rsid w:val="00C14C35"/>
    <w:rsid w:val="00C2009C"/>
    <w:rsid w:val="00C21883"/>
    <w:rsid w:val="00C22EE1"/>
    <w:rsid w:val="00C232C6"/>
    <w:rsid w:val="00C25620"/>
    <w:rsid w:val="00C27CE5"/>
    <w:rsid w:val="00C30484"/>
    <w:rsid w:val="00C311B0"/>
    <w:rsid w:val="00C32E8B"/>
    <w:rsid w:val="00C343E6"/>
    <w:rsid w:val="00C34A26"/>
    <w:rsid w:val="00C42EB4"/>
    <w:rsid w:val="00C459CF"/>
    <w:rsid w:val="00C50C51"/>
    <w:rsid w:val="00C51093"/>
    <w:rsid w:val="00C55641"/>
    <w:rsid w:val="00C61870"/>
    <w:rsid w:val="00C65D67"/>
    <w:rsid w:val="00C65D8E"/>
    <w:rsid w:val="00C66465"/>
    <w:rsid w:val="00C66862"/>
    <w:rsid w:val="00C70649"/>
    <w:rsid w:val="00C71E08"/>
    <w:rsid w:val="00C74E90"/>
    <w:rsid w:val="00C74EDE"/>
    <w:rsid w:val="00C7685F"/>
    <w:rsid w:val="00C80A59"/>
    <w:rsid w:val="00C8128B"/>
    <w:rsid w:val="00C9076E"/>
    <w:rsid w:val="00C92E33"/>
    <w:rsid w:val="00C93138"/>
    <w:rsid w:val="00CA126E"/>
    <w:rsid w:val="00CA5981"/>
    <w:rsid w:val="00CB6EFA"/>
    <w:rsid w:val="00CE1516"/>
    <w:rsid w:val="00CE6AAC"/>
    <w:rsid w:val="00CE6CEF"/>
    <w:rsid w:val="00CE6D46"/>
    <w:rsid w:val="00CF18DA"/>
    <w:rsid w:val="00CF1DE0"/>
    <w:rsid w:val="00CF4273"/>
    <w:rsid w:val="00CF501E"/>
    <w:rsid w:val="00D01120"/>
    <w:rsid w:val="00D06A27"/>
    <w:rsid w:val="00D122DA"/>
    <w:rsid w:val="00D16A3A"/>
    <w:rsid w:val="00D21504"/>
    <w:rsid w:val="00D357D6"/>
    <w:rsid w:val="00D4264D"/>
    <w:rsid w:val="00D451B6"/>
    <w:rsid w:val="00D46A8B"/>
    <w:rsid w:val="00D52945"/>
    <w:rsid w:val="00D57FAD"/>
    <w:rsid w:val="00D624E1"/>
    <w:rsid w:val="00D631F6"/>
    <w:rsid w:val="00D651AA"/>
    <w:rsid w:val="00D664D3"/>
    <w:rsid w:val="00D7403F"/>
    <w:rsid w:val="00D8278B"/>
    <w:rsid w:val="00D84F42"/>
    <w:rsid w:val="00D85C31"/>
    <w:rsid w:val="00D86D64"/>
    <w:rsid w:val="00D951B3"/>
    <w:rsid w:val="00DA6E68"/>
    <w:rsid w:val="00DA78F2"/>
    <w:rsid w:val="00DB277A"/>
    <w:rsid w:val="00DB63D6"/>
    <w:rsid w:val="00DC0C92"/>
    <w:rsid w:val="00DC262A"/>
    <w:rsid w:val="00DC3603"/>
    <w:rsid w:val="00DD183C"/>
    <w:rsid w:val="00DE40E9"/>
    <w:rsid w:val="00DE681C"/>
    <w:rsid w:val="00DF3354"/>
    <w:rsid w:val="00E020D7"/>
    <w:rsid w:val="00E05967"/>
    <w:rsid w:val="00E05BA0"/>
    <w:rsid w:val="00E12B46"/>
    <w:rsid w:val="00E216DC"/>
    <w:rsid w:val="00E21B78"/>
    <w:rsid w:val="00E30ABD"/>
    <w:rsid w:val="00E3165E"/>
    <w:rsid w:val="00E417BA"/>
    <w:rsid w:val="00E46B32"/>
    <w:rsid w:val="00E546F1"/>
    <w:rsid w:val="00E579A9"/>
    <w:rsid w:val="00E611D9"/>
    <w:rsid w:val="00E7443E"/>
    <w:rsid w:val="00E77795"/>
    <w:rsid w:val="00E849C9"/>
    <w:rsid w:val="00E859E2"/>
    <w:rsid w:val="00E90928"/>
    <w:rsid w:val="00E921BF"/>
    <w:rsid w:val="00E921D5"/>
    <w:rsid w:val="00E95004"/>
    <w:rsid w:val="00E95D27"/>
    <w:rsid w:val="00EA17AF"/>
    <w:rsid w:val="00EA3BFD"/>
    <w:rsid w:val="00EA4538"/>
    <w:rsid w:val="00EA45C1"/>
    <w:rsid w:val="00EC2C7C"/>
    <w:rsid w:val="00EC4E5B"/>
    <w:rsid w:val="00EC5211"/>
    <w:rsid w:val="00EC7983"/>
    <w:rsid w:val="00ED042E"/>
    <w:rsid w:val="00ED0EE7"/>
    <w:rsid w:val="00ED12EF"/>
    <w:rsid w:val="00ED135F"/>
    <w:rsid w:val="00ED1B10"/>
    <w:rsid w:val="00ED419F"/>
    <w:rsid w:val="00ED4A52"/>
    <w:rsid w:val="00ED5EF3"/>
    <w:rsid w:val="00EE25F0"/>
    <w:rsid w:val="00EE3516"/>
    <w:rsid w:val="00EE7B42"/>
    <w:rsid w:val="00EF156D"/>
    <w:rsid w:val="00EF214F"/>
    <w:rsid w:val="00EF3A58"/>
    <w:rsid w:val="00EF6495"/>
    <w:rsid w:val="00EF729A"/>
    <w:rsid w:val="00F00814"/>
    <w:rsid w:val="00F0305F"/>
    <w:rsid w:val="00F074C2"/>
    <w:rsid w:val="00F1201D"/>
    <w:rsid w:val="00F15A0C"/>
    <w:rsid w:val="00F16EC9"/>
    <w:rsid w:val="00F2158A"/>
    <w:rsid w:val="00F23F36"/>
    <w:rsid w:val="00F259DB"/>
    <w:rsid w:val="00F330CC"/>
    <w:rsid w:val="00F35D32"/>
    <w:rsid w:val="00F367C5"/>
    <w:rsid w:val="00F41C36"/>
    <w:rsid w:val="00F44603"/>
    <w:rsid w:val="00F44DD5"/>
    <w:rsid w:val="00F45364"/>
    <w:rsid w:val="00F50F1F"/>
    <w:rsid w:val="00F51821"/>
    <w:rsid w:val="00F56493"/>
    <w:rsid w:val="00F57F76"/>
    <w:rsid w:val="00F63391"/>
    <w:rsid w:val="00F63CE8"/>
    <w:rsid w:val="00F6416C"/>
    <w:rsid w:val="00F652FE"/>
    <w:rsid w:val="00F67752"/>
    <w:rsid w:val="00F71628"/>
    <w:rsid w:val="00F81E68"/>
    <w:rsid w:val="00F82446"/>
    <w:rsid w:val="00F97CA6"/>
    <w:rsid w:val="00FA0300"/>
    <w:rsid w:val="00FA6D08"/>
    <w:rsid w:val="00FB240E"/>
    <w:rsid w:val="00FB7510"/>
    <w:rsid w:val="00FC1D10"/>
    <w:rsid w:val="00FC4188"/>
    <w:rsid w:val="00FD70A4"/>
    <w:rsid w:val="00FD7252"/>
    <w:rsid w:val="00FD74C3"/>
    <w:rsid w:val="00FE306B"/>
    <w:rsid w:val="00FE7BA6"/>
    <w:rsid w:val="00FF0A4C"/>
    <w:rsid w:val="00FF1723"/>
    <w:rsid w:val="00FF2862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045A07-7C7D-4EBF-BA92-5264BCB7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  <w:style w:type="paragraph" w:customStyle="1" w:styleId="af1">
    <w:name w:val="Основной текст ПЗ"/>
    <w:rsid w:val="00BB26C1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3">
    <w:name w:val="Верхний колонтитул Знак"/>
    <w:basedOn w:val="a0"/>
    <w:link w:val="af2"/>
    <w:uiPriority w:val="99"/>
    <w:rsid w:val="00E417BA"/>
  </w:style>
  <w:style w:type="paragraph" w:styleId="af4">
    <w:name w:val="footer"/>
    <w:basedOn w:val="a"/>
    <w:link w:val="af5"/>
    <w:uiPriority w:val="99"/>
    <w:unhideWhenUsed/>
    <w:rsid w:val="00E417BA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f5">
    <w:name w:val="Нижний колонтитул Знак"/>
    <w:basedOn w:val="a0"/>
    <w:link w:val="af4"/>
    <w:uiPriority w:val="99"/>
    <w:rsid w:val="00E417BA"/>
  </w:style>
  <w:style w:type="paragraph" w:styleId="af6">
    <w:name w:val="TOC Heading"/>
    <w:basedOn w:val="1"/>
    <w:next w:val="a"/>
    <w:uiPriority w:val="39"/>
    <w:unhideWhenUsed/>
    <w:qFormat/>
    <w:rsid w:val="00E417BA"/>
    <w:pPr>
      <w:outlineLvl w:val="9"/>
    </w:pPr>
    <w:rPr>
      <w:rFonts w:asciiTheme="majorHAnsi" w:hAnsiTheme="majorHAnsi"/>
      <w:bCs/>
      <w:szCs w:val="28"/>
    </w:rPr>
  </w:style>
  <w:style w:type="character" w:customStyle="1" w:styleId="12">
    <w:name w:val="Заголовок №1_"/>
    <w:basedOn w:val="a0"/>
    <w:link w:val="13"/>
    <w:rsid w:val="00E417BA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E417BA"/>
    <w:pPr>
      <w:shd w:val="clear" w:color="auto" w:fill="FFFFFF"/>
      <w:spacing w:after="1200" w:line="0" w:lineRule="atLeast"/>
      <w:jc w:val="center"/>
      <w:outlineLvl w:val="0"/>
    </w:pPr>
    <w:rPr>
      <w:rFonts w:asciiTheme="minorHAnsi" w:hAnsiTheme="minorHAnsi"/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E417B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apple-converted-space">
    <w:name w:val="apple-converted-space"/>
    <w:basedOn w:val="a0"/>
    <w:rsid w:val="00E417BA"/>
  </w:style>
  <w:style w:type="character" w:styleId="af7">
    <w:name w:val="annotation reference"/>
    <w:basedOn w:val="a0"/>
    <w:uiPriority w:val="99"/>
    <w:semiHidden/>
    <w:unhideWhenUsed/>
    <w:rsid w:val="00E417B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E417BA"/>
    <w:pPr>
      <w:spacing w:after="200"/>
    </w:pPr>
    <w:rPr>
      <w:rFonts w:asciiTheme="minorHAnsi" w:hAnsiTheme="minorHAnsi"/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E417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51B79-7340-414E-8FD9-51E6804BB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396</TotalTime>
  <Pages>14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Anton Panteleev</cp:lastModifiedBy>
  <cp:revision>630</cp:revision>
  <dcterms:created xsi:type="dcterms:W3CDTF">2018-06-02T13:55:00Z</dcterms:created>
  <dcterms:modified xsi:type="dcterms:W3CDTF">2018-06-08T04:46:00Z</dcterms:modified>
</cp:coreProperties>
</file>