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B6B" w:rsidRDefault="00465EB4" w:rsidP="00465EB4">
      <w:pPr>
        <w:pStyle w:val="1"/>
      </w:pPr>
      <w:r>
        <w:t>заключение</w:t>
      </w:r>
    </w:p>
    <w:p w:rsidR="00465EB4" w:rsidRDefault="007750B5" w:rsidP="00465EB4">
      <w:r>
        <w:t>В результате выполнения выпускной квалификационной работы были выполнены следующие задачи:</w:t>
      </w:r>
    </w:p>
    <w:p w:rsidR="003F55BC" w:rsidRDefault="003F55BC" w:rsidP="003F55BC">
      <w:pPr>
        <w:pStyle w:val="a9"/>
        <w:numPr>
          <w:ilvl w:val="0"/>
          <w:numId w:val="19"/>
        </w:numPr>
      </w:pPr>
      <w:r>
        <w:t>исследование предметной области,</w:t>
      </w:r>
    </w:p>
    <w:p w:rsidR="003F55BC" w:rsidRDefault="003F55BC" w:rsidP="003F55BC">
      <w:pPr>
        <w:pStyle w:val="a9"/>
        <w:numPr>
          <w:ilvl w:val="0"/>
          <w:numId w:val="19"/>
        </w:numPr>
      </w:pPr>
      <w:r>
        <w:t>анализ текущей версии разработанного портала,</w:t>
      </w:r>
    </w:p>
    <w:p w:rsidR="003F55BC" w:rsidRDefault="003F55BC" w:rsidP="003F55BC">
      <w:pPr>
        <w:pStyle w:val="a9"/>
        <w:numPr>
          <w:ilvl w:val="0"/>
          <w:numId w:val="19"/>
        </w:numPr>
      </w:pPr>
      <w:r>
        <w:t>анализ аналогичных программных продуктов,</w:t>
      </w:r>
    </w:p>
    <w:p w:rsidR="003F55BC" w:rsidRDefault="003F55BC" w:rsidP="003F55BC">
      <w:pPr>
        <w:pStyle w:val="a9"/>
        <w:numPr>
          <w:ilvl w:val="0"/>
          <w:numId w:val="19"/>
        </w:numPr>
      </w:pPr>
      <w:r>
        <w:t>выбор инструментальных средств,</w:t>
      </w:r>
    </w:p>
    <w:p w:rsidR="003F55BC" w:rsidRDefault="003F55BC" w:rsidP="003F55BC">
      <w:pPr>
        <w:pStyle w:val="a9"/>
        <w:numPr>
          <w:ilvl w:val="0"/>
          <w:numId w:val="19"/>
        </w:numPr>
      </w:pPr>
      <w:r>
        <w:t>разработка технического задания,</w:t>
      </w:r>
    </w:p>
    <w:p w:rsidR="003F55BC" w:rsidRDefault="003F55BC" w:rsidP="003F55BC">
      <w:pPr>
        <w:pStyle w:val="a9"/>
        <w:numPr>
          <w:ilvl w:val="0"/>
          <w:numId w:val="19"/>
        </w:numPr>
      </w:pPr>
      <w:r>
        <w:t>проектирование базы данных и основных компонентов,</w:t>
      </w:r>
    </w:p>
    <w:p w:rsidR="003F55BC" w:rsidRDefault="003F55BC" w:rsidP="003F55BC">
      <w:pPr>
        <w:pStyle w:val="a9"/>
        <w:numPr>
          <w:ilvl w:val="0"/>
          <w:numId w:val="19"/>
        </w:numPr>
      </w:pPr>
      <w:r>
        <w:t>разработка клиентской и серверной частей,</w:t>
      </w:r>
    </w:p>
    <w:p w:rsidR="003F55BC" w:rsidRPr="0051246A" w:rsidRDefault="003F55BC" w:rsidP="003F55BC">
      <w:pPr>
        <w:pStyle w:val="a9"/>
        <w:numPr>
          <w:ilvl w:val="0"/>
          <w:numId w:val="19"/>
        </w:numPr>
      </w:pPr>
      <w:r>
        <w:t>разработка руководства пользователя,</w:t>
      </w:r>
    </w:p>
    <w:p w:rsidR="003F55BC" w:rsidRDefault="003F55BC" w:rsidP="003F55BC">
      <w:pPr>
        <w:pStyle w:val="a9"/>
        <w:numPr>
          <w:ilvl w:val="0"/>
          <w:numId w:val="19"/>
        </w:numPr>
      </w:pPr>
      <w:r>
        <w:t>документирование.</w:t>
      </w:r>
    </w:p>
    <w:p w:rsidR="007750B5" w:rsidRDefault="00E9627C" w:rsidP="003F55BC">
      <w:r>
        <w:t xml:space="preserve">Состав функциональных возможностей </w:t>
      </w:r>
      <w:r w:rsidR="000B5393">
        <w:t xml:space="preserve">после модернизации </w:t>
      </w:r>
      <w:r>
        <w:t>приведён в (Таблица</w:t>
      </w:r>
      <w:proofErr w:type="gramStart"/>
      <w:r>
        <w:t xml:space="preserve"> )</w:t>
      </w:r>
      <w:proofErr w:type="gramEnd"/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9"/>
        <w:gridCol w:w="5244"/>
        <w:gridCol w:w="1808"/>
      </w:tblGrid>
      <w:tr w:rsidR="00E9627C" w:rsidRPr="008B080F" w:rsidTr="000B5393">
        <w:tc>
          <w:tcPr>
            <w:tcW w:w="3369" w:type="dxa"/>
            <w:shd w:val="clear" w:color="auto" w:fill="D9D9D9" w:themeFill="background1" w:themeFillShade="D9"/>
            <w:vAlign w:val="center"/>
          </w:tcPr>
          <w:p w:rsidR="00E9627C" w:rsidRPr="008B080F" w:rsidRDefault="00E9627C" w:rsidP="000B5393">
            <w:pPr>
              <w:pStyle w:val="a3"/>
              <w:jc w:val="center"/>
              <w:rPr>
                <w:b/>
              </w:rPr>
            </w:pPr>
            <w:r w:rsidRPr="008B080F">
              <w:rPr>
                <w:b/>
              </w:rPr>
              <w:t>Пользователь</w:t>
            </w:r>
          </w:p>
        </w:tc>
        <w:tc>
          <w:tcPr>
            <w:tcW w:w="5244" w:type="dxa"/>
            <w:shd w:val="clear" w:color="auto" w:fill="D9D9D9" w:themeFill="background1" w:themeFillShade="D9"/>
            <w:vAlign w:val="center"/>
          </w:tcPr>
          <w:p w:rsidR="00E9627C" w:rsidRPr="008B080F" w:rsidRDefault="00E9627C" w:rsidP="000B5393">
            <w:pPr>
              <w:pStyle w:val="a3"/>
              <w:jc w:val="center"/>
              <w:rPr>
                <w:b/>
              </w:rPr>
            </w:pPr>
            <w:r w:rsidRPr="008B080F">
              <w:rPr>
                <w:b/>
              </w:rPr>
              <w:t>Функциональные возможности</w:t>
            </w:r>
          </w:p>
        </w:tc>
        <w:tc>
          <w:tcPr>
            <w:tcW w:w="1808" w:type="dxa"/>
            <w:shd w:val="clear" w:color="auto" w:fill="D9D9D9" w:themeFill="background1" w:themeFillShade="D9"/>
            <w:vAlign w:val="center"/>
          </w:tcPr>
          <w:p w:rsidR="008B080F" w:rsidRDefault="008B080F" w:rsidP="000B5393">
            <w:pPr>
              <w:pStyle w:val="a3"/>
              <w:jc w:val="center"/>
              <w:rPr>
                <w:b/>
              </w:rPr>
            </w:pPr>
            <w:r w:rsidRPr="008B080F">
              <w:rPr>
                <w:b/>
              </w:rPr>
              <w:t>Выполнено</w:t>
            </w:r>
          </w:p>
          <w:p w:rsidR="00E9627C" w:rsidRPr="008B080F" w:rsidRDefault="008B080F" w:rsidP="000B5393">
            <w:pPr>
              <w:pStyle w:val="a3"/>
              <w:jc w:val="center"/>
              <w:rPr>
                <w:b/>
              </w:rPr>
            </w:pPr>
            <w:r w:rsidRPr="008B080F">
              <w:rPr>
                <w:b/>
              </w:rPr>
              <w:t>(+/</w:t>
            </w:r>
            <w:r w:rsidRPr="008B080F">
              <w:rPr>
                <w:b/>
              </w:rPr>
              <w:t>–</w:t>
            </w:r>
            <w:r w:rsidRPr="008B080F">
              <w:rPr>
                <w:b/>
              </w:rPr>
              <w:t>)</w:t>
            </w:r>
          </w:p>
        </w:tc>
      </w:tr>
      <w:tr w:rsidR="00E9627C" w:rsidTr="007840F2">
        <w:tc>
          <w:tcPr>
            <w:tcW w:w="3369" w:type="dxa"/>
          </w:tcPr>
          <w:p w:rsidR="00E9627C" w:rsidRDefault="007204F4" w:rsidP="00E9627C">
            <w:pPr>
              <w:pStyle w:val="a3"/>
            </w:pPr>
            <w:r>
              <w:t>Заведующий отделением</w:t>
            </w:r>
          </w:p>
        </w:tc>
        <w:tc>
          <w:tcPr>
            <w:tcW w:w="5244" w:type="dxa"/>
          </w:tcPr>
          <w:p w:rsidR="00E9627C" w:rsidRDefault="008B080F" w:rsidP="00E9627C">
            <w:pPr>
              <w:pStyle w:val="a3"/>
            </w:pPr>
            <w:r>
              <w:t>Аутентификация</w:t>
            </w:r>
          </w:p>
        </w:tc>
        <w:tc>
          <w:tcPr>
            <w:tcW w:w="1808" w:type="dxa"/>
            <w:vAlign w:val="center"/>
          </w:tcPr>
          <w:p w:rsidR="00E9627C" w:rsidRDefault="008B080F" w:rsidP="007840F2">
            <w:pPr>
              <w:pStyle w:val="a3"/>
              <w:jc w:val="center"/>
            </w:pPr>
            <w:r>
              <w:t>+</w:t>
            </w:r>
          </w:p>
        </w:tc>
      </w:tr>
      <w:tr w:rsidR="008B080F" w:rsidTr="007840F2">
        <w:tc>
          <w:tcPr>
            <w:tcW w:w="3369" w:type="dxa"/>
          </w:tcPr>
          <w:p w:rsidR="008B080F" w:rsidRDefault="008B080F" w:rsidP="00E9627C">
            <w:pPr>
              <w:pStyle w:val="a3"/>
            </w:pPr>
          </w:p>
        </w:tc>
        <w:tc>
          <w:tcPr>
            <w:tcW w:w="5244" w:type="dxa"/>
          </w:tcPr>
          <w:p w:rsidR="008B080F" w:rsidRPr="005A46F6" w:rsidRDefault="005A46F6" w:rsidP="00E73E2A">
            <w:pPr>
              <w:pStyle w:val="a3"/>
            </w:pPr>
            <w:r>
              <w:t>Выход</w:t>
            </w:r>
            <w:r w:rsidR="00E73E2A">
              <w:t xml:space="preserve"> из профиля</w:t>
            </w:r>
          </w:p>
        </w:tc>
        <w:tc>
          <w:tcPr>
            <w:tcW w:w="1808" w:type="dxa"/>
            <w:vAlign w:val="center"/>
          </w:tcPr>
          <w:p w:rsidR="008B080F" w:rsidRDefault="00E73E2A" w:rsidP="007840F2">
            <w:pPr>
              <w:pStyle w:val="a3"/>
              <w:jc w:val="center"/>
            </w:pPr>
            <w:r>
              <w:t>+</w:t>
            </w:r>
          </w:p>
        </w:tc>
      </w:tr>
      <w:tr w:rsidR="008B080F" w:rsidTr="007840F2">
        <w:tc>
          <w:tcPr>
            <w:tcW w:w="3369" w:type="dxa"/>
          </w:tcPr>
          <w:p w:rsidR="008B080F" w:rsidRDefault="008B080F" w:rsidP="00E9627C">
            <w:pPr>
              <w:pStyle w:val="a3"/>
            </w:pPr>
          </w:p>
        </w:tc>
        <w:tc>
          <w:tcPr>
            <w:tcW w:w="5244" w:type="dxa"/>
          </w:tcPr>
          <w:p w:rsidR="008B080F" w:rsidRDefault="008B080F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8B080F" w:rsidRDefault="008B080F" w:rsidP="007840F2">
            <w:pPr>
              <w:pStyle w:val="a3"/>
              <w:jc w:val="center"/>
            </w:pPr>
          </w:p>
        </w:tc>
      </w:tr>
      <w:tr w:rsidR="008B080F" w:rsidTr="007840F2">
        <w:tc>
          <w:tcPr>
            <w:tcW w:w="3369" w:type="dxa"/>
          </w:tcPr>
          <w:p w:rsidR="008B080F" w:rsidRDefault="008B080F" w:rsidP="00E9627C">
            <w:pPr>
              <w:pStyle w:val="a3"/>
            </w:pPr>
          </w:p>
        </w:tc>
        <w:tc>
          <w:tcPr>
            <w:tcW w:w="5244" w:type="dxa"/>
          </w:tcPr>
          <w:p w:rsidR="008B080F" w:rsidRDefault="008B080F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8B080F" w:rsidRDefault="008B080F" w:rsidP="007840F2">
            <w:pPr>
              <w:pStyle w:val="a3"/>
              <w:jc w:val="center"/>
            </w:pPr>
          </w:p>
        </w:tc>
      </w:tr>
      <w:tr w:rsidR="008B080F" w:rsidTr="007840F2">
        <w:tc>
          <w:tcPr>
            <w:tcW w:w="3369" w:type="dxa"/>
          </w:tcPr>
          <w:p w:rsidR="008B080F" w:rsidRDefault="008B080F" w:rsidP="00E9627C">
            <w:pPr>
              <w:pStyle w:val="a3"/>
            </w:pPr>
          </w:p>
        </w:tc>
        <w:tc>
          <w:tcPr>
            <w:tcW w:w="5244" w:type="dxa"/>
          </w:tcPr>
          <w:p w:rsidR="008B080F" w:rsidRDefault="008B080F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8B080F" w:rsidRDefault="008B080F" w:rsidP="007840F2">
            <w:pPr>
              <w:pStyle w:val="a3"/>
              <w:jc w:val="center"/>
            </w:pPr>
          </w:p>
        </w:tc>
      </w:tr>
      <w:tr w:rsidR="008B080F" w:rsidTr="007840F2">
        <w:tc>
          <w:tcPr>
            <w:tcW w:w="3369" w:type="dxa"/>
          </w:tcPr>
          <w:p w:rsidR="008B080F" w:rsidRDefault="008B080F" w:rsidP="00E9627C">
            <w:pPr>
              <w:pStyle w:val="a3"/>
            </w:pPr>
          </w:p>
        </w:tc>
        <w:tc>
          <w:tcPr>
            <w:tcW w:w="5244" w:type="dxa"/>
          </w:tcPr>
          <w:p w:rsidR="008B080F" w:rsidRDefault="008B080F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8B080F" w:rsidRDefault="008B080F" w:rsidP="007840F2">
            <w:pPr>
              <w:pStyle w:val="a3"/>
              <w:jc w:val="center"/>
            </w:pPr>
          </w:p>
        </w:tc>
      </w:tr>
      <w:tr w:rsidR="008B080F" w:rsidTr="007840F2">
        <w:tc>
          <w:tcPr>
            <w:tcW w:w="3369" w:type="dxa"/>
          </w:tcPr>
          <w:p w:rsidR="008B080F" w:rsidRDefault="008B080F" w:rsidP="00E9627C">
            <w:pPr>
              <w:pStyle w:val="a3"/>
            </w:pPr>
          </w:p>
        </w:tc>
        <w:tc>
          <w:tcPr>
            <w:tcW w:w="5244" w:type="dxa"/>
          </w:tcPr>
          <w:p w:rsidR="008B080F" w:rsidRDefault="008B080F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8B080F" w:rsidRDefault="008B080F" w:rsidP="007840F2">
            <w:pPr>
              <w:pStyle w:val="a3"/>
              <w:jc w:val="center"/>
            </w:pPr>
          </w:p>
        </w:tc>
      </w:tr>
      <w:tr w:rsidR="008B080F" w:rsidTr="007840F2">
        <w:tc>
          <w:tcPr>
            <w:tcW w:w="3369" w:type="dxa"/>
          </w:tcPr>
          <w:p w:rsidR="008B080F" w:rsidRDefault="008B080F" w:rsidP="00E9627C">
            <w:pPr>
              <w:pStyle w:val="a3"/>
            </w:pPr>
          </w:p>
        </w:tc>
        <w:tc>
          <w:tcPr>
            <w:tcW w:w="5244" w:type="dxa"/>
          </w:tcPr>
          <w:p w:rsidR="008B080F" w:rsidRDefault="008B080F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8B080F" w:rsidRDefault="008B080F" w:rsidP="007840F2">
            <w:pPr>
              <w:pStyle w:val="a3"/>
              <w:jc w:val="center"/>
            </w:pPr>
          </w:p>
        </w:tc>
      </w:tr>
      <w:tr w:rsidR="008B080F" w:rsidTr="007840F2">
        <w:tc>
          <w:tcPr>
            <w:tcW w:w="3369" w:type="dxa"/>
          </w:tcPr>
          <w:p w:rsidR="008B080F" w:rsidRDefault="008B080F" w:rsidP="00E9627C">
            <w:pPr>
              <w:pStyle w:val="a3"/>
            </w:pPr>
          </w:p>
        </w:tc>
        <w:tc>
          <w:tcPr>
            <w:tcW w:w="5244" w:type="dxa"/>
          </w:tcPr>
          <w:p w:rsidR="008B080F" w:rsidRDefault="008B080F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8B080F" w:rsidRDefault="008B080F" w:rsidP="007840F2">
            <w:pPr>
              <w:pStyle w:val="a3"/>
              <w:jc w:val="center"/>
            </w:pPr>
          </w:p>
        </w:tc>
      </w:tr>
      <w:tr w:rsidR="00E9627C" w:rsidTr="007840F2">
        <w:tc>
          <w:tcPr>
            <w:tcW w:w="3369" w:type="dxa"/>
          </w:tcPr>
          <w:p w:rsidR="00E9627C" w:rsidRDefault="007204F4" w:rsidP="00E9627C">
            <w:pPr>
              <w:pStyle w:val="a3"/>
            </w:pPr>
            <w:r>
              <w:t>Преподаватель</w:t>
            </w:r>
          </w:p>
        </w:tc>
        <w:tc>
          <w:tcPr>
            <w:tcW w:w="5244" w:type="dxa"/>
          </w:tcPr>
          <w:p w:rsidR="00E9627C" w:rsidRDefault="00E9627C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9627C" w:rsidRDefault="00E9627C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E9627C" w:rsidTr="007840F2">
        <w:tc>
          <w:tcPr>
            <w:tcW w:w="3369" w:type="dxa"/>
          </w:tcPr>
          <w:p w:rsidR="00E9627C" w:rsidRDefault="007204F4" w:rsidP="00E9627C">
            <w:pPr>
              <w:pStyle w:val="a3"/>
            </w:pPr>
            <w:r>
              <w:t>Студент</w:t>
            </w:r>
          </w:p>
        </w:tc>
        <w:tc>
          <w:tcPr>
            <w:tcW w:w="5244" w:type="dxa"/>
          </w:tcPr>
          <w:p w:rsidR="00E9627C" w:rsidRDefault="00E9627C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9627C" w:rsidRDefault="00E9627C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7204F4" w:rsidTr="007840F2">
        <w:tc>
          <w:tcPr>
            <w:tcW w:w="3369" w:type="dxa"/>
          </w:tcPr>
          <w:p w:rsidR="007204F4" w:rsidRDefault="007204F4" w:rsidP="00E9627C">
            <w:pPr>
              <w:pStyle w:val="a3"/>
            </w:pPr>
            <w:r>
              <w:t>Староста</w:t>
            </w:r>
          </w:p>
        </w:tc>
        <w:tc>
          <w:tcPr>
            <w:tcW w:w="5244" w:type="dxa"/>
          </w:tcPr>
          <w:p w:rsidR="007204F4" w:rsidRDefault="007204F4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7204F4" w:rsidRDefault="007204F4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7204F4" w:rsidTr="007840F2">
        <w:tc>
          <w:tcPr>
            <w:tcW w:w="3369" w:type="dxa"/>
          </w:tcPr>
          <w:p w:rsidR="007204F4" w:rsidRDefault="007204F4" w:rsidP="00E9627C">
            <w:pPr>
              <w:pStyle w:val="a3"/>
            </w:pPr>
            <w:r>
              <w:t>Родитель</w:t>
            </w:r>
          </w:p>
        </w:tc>
        <w:tc>
          <w:tcPr>
            <w:tcW w:w="5244" w:type="dxa"/>
          </w:tcPr>
          <w:p w:rsidR="007204F4" w:rsidRDefault="007204F4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7204F4" w:rsidRDefault="007204F4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7204F4" w:rsidTr="007840F2">
        <w:tc>
          <w:tcPr>
            <w:tcW w:w="3369" w:type="dxa"/>
          </w:tcPr>
          <w:p w:rsidR="007204F4" w:rsidRDefault="007204F4" w:rsidP="00E9627C">
            <w:pPr>
              <w:pStyle w:val="a3"/>
            </w:pPr>
            <w:r>
              <w:t>Администратор</w:t>
            </w:r>
          </w:p>
        </w:tc>
        <w:tc>
          <w:tcPr>
            <w:tcW w:w="5244" w:type="dxa"/>
          </w:tcPr>
          <w:p w:rsidR="007204F4" w:rsidRDefault="007204F4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7204F4" w:rsidRDefault="007204F4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  <w:tr w:rsidR="00E73E2A" w:rsidTr="007840F2">
        <w:tc>
          <w:tcPr>
            <w:tcW w:w="3369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5244" w:type="dxa"/>
          </w:tcPr>
          <w:p w:rsidR="00E73E2A" w:rsidRDefault="00E73E2A" w:rsidP="00E9627C">
            <w:pPr>
              <w:pStyle w:val="a3"/>
            </w:pPr>
          </w:p>
        </w:tc>
        <w:tc>
          <w:tcPr>
            <w:tcW w:w="1808" w:type="dxa"/>
            <w:vAlign w:val="center"/>
          </w:tcPr>
          <w:p w:rsidR="00E73E2A" w:rsidRDefault="00E73E2A" w:rsidP="007840F2">
            <w:pPr>
              <w:pStyle w:val="a3"/>
              <w:jc w:val="center"/>
            </w:pPr>
          </w:p>
        </w:tc>
      </w:tr>
    </w:tbl>
    <w:p w:rsidR="00E9627C" w:rsidRDefault="00E9627C" w:rsidP="003F55BC"/>
    <w:p w:rsidR="007377B2" w:rsidRDefault="00B3431B" w:rsidP="00185CBF">
      <w:r>
        <w:t xml:space="preserve">По окончанию работы над ВКР был </w:t>
      </w:r>
      <w:r w:rsidR="003E2FB9">
        <w:t xml:space="preserve">изучен фреймворк </w:t>
      </w:r>
      <w:r w:rsidR="003E2FB9">
        <w:rPr>
          <w:lang w:val="en-US"/>
        </w:rPr>
        <w:t>Laravel</w:t>
      </w:r>
      <w:r w:rsidR="003E2FB9">
        <w:t xml:space="preserve">, причём за достаточно короткое время. Около недели понадобилось на то, чтобы разобраться </w:t>
      </w:r>
      <w:r w:rsidR="00FF0B69">
        <w:t>в</w:t>
      </w:r>
      <w:r w:rsidR="003E2FB9">
        <w:t xml:space="preserve"> </w:t>
      </w:r>
      <w:r w:rsidR="00FF0B69">
        <w:t>основах</w:t>
      </w:r>
      <w:r w:rsidR="009D5D4C">
        <w:t xml:space="preserve"> и начать модернизацию портала.</w:t>
      </w:r>
    </w:p>
    <w:p w:rsidR="005B3F1B" w:rsidRDefault="00F1760B" w:rsidP="00282B6B">
      <w:r>
        <w:t>Также</w:t>
      </w:r>
      <w:r w:rsidR="005B3F1B">
        <w:t xml:space="preserve"> закреплены навыки:</w:t>
      </w:r>
    </w:p>
    <w:p w:rsidR="005B3F1B" w:rsidRDefault="005B3F1B" w:rsidP="005B3F1B">
      <w:pPr>
        <w:pStyle w:val="a9"/>
        <w:numPr>
          <w:ilvl w:val="0"/>
          <w:numId w:val="22"/>
        </w:numPr>
      </w:pPr>
      <w:r>
        <w:t xml:space="preserve">по анализу </w:t>
      </w:r>
      <w:r w:rsidR="00502A13">
        <w:t>информации</w:t>
      </w:r>
      <w:r w:rsidR="00FD51FE">
        <w:t>,</w:t>
      </w:r>
    </w:p>
    <w:p w:rsidR="00FD51FE" w:rsidRDefault="00FD51FE" w:rsidP="005B3F1B">
      <w:pPr>
        <w:pStyle w:val="a9"/>
        <w:numPr>
          <w:ilvl w:val="0"/>
          <w:numId w:val="22"/>
        </w:numPr>
      </w:pPr>
      <w:r>
        <w:t>по планированию</w:t>
      </w:r>
      <w:r w:rsidR="00475198">
        <w:t xml:space="preserve"> деятельности</w:t>
      </w:r>
      <w:r>
        <w:t>,</w:t>
      </w:r>
    </w:p>
    <w:p w:rsidR="005B3F1B" w:rsidRDefault="005B3F1B" w:rsidP="005B3F1B">
      <w:pPr>
        <w:pStyle w:val="a9"/>
        <w:numPr>
          <w:ilvl w:val="0"/>
          <w:numId w:val="22"/>
        </w:numPr>
      </w:pPr>
      <w:r>
        <w:t>по проектированию и разработке баз данных</w:t>
      </w:r>
      <w:r w:rsidR="00FD51FE">
        <w:t>,</w:t>
      </w:r>
    </w:p>
    <w:p w:rsidR="00502A13" w:rsidRDefault="00502A13" w:rsidP="005B3F1B">
      <w:pPr>
        <w:pStyle w:val="a9"/>
        <w:numPr>
          <w:ilvl w:val="0"/>
          <w:numId w:val="22"/>
        </w:numPr>
      </w:pPr>
      <w:r>
        <w:t xml:space="preserve">по проектирования </w:t>
      </w:r>
      <w:r w:rsidR="00AB5E8B">
        <w:t xml:space="preserve">и разработке </w:t>
      </w:r>
      <w:r>
        <w:t>программного продукта</w:t>
      </w:r>
      <w:r w:rsidR="00FD51FE">
        <w:t>,</w:t>
      </w:r>
    </w:p>
    <w:p w:rsidR="005B3F1B" w:rsidRDefault="000771F3" w:rsidP="00D75E16">
      <w:pPr>
        <w:pStyle w:val="a9"/>
        <w:numPr>
          <w:ilvl w:val="0"/>
          <w:numId w:val="22"/>
        </w:numPr>
      </w:pPr>
      <w:r>
        <w:t>по созданию технической документации</w:t>
      </w:r>
      <w:r w:rsidR="00D75E16">
        <w:t xml:space="preserve">. </w:t>
      </w:r>
    </w:p>
    <w:p w:rsidR="00BF3D54" w:rsidRDefault="00BF3D54" w:rsidP="00282B6B">
      <w:r>
        <w:t>Статистка по активности</w:t>
      </w:r>
      <w:r w:rsidR="00482194">
        <w:t xml:space="preserve"> работы над проектом</w:t>
      </w:r>
      <w:r>
        <w:t xml:space="preserve"> была составлена с помощью трекера привычек, который был установлен </w:t>
      </w:r>
      <w:r w:rsidR="00482194">
        <w:t>на смартфоне. Каждый день, если велась работа над дипломом, то в приложении это вручную отмечалось, по дням.</w:t>
      </w:r>
    </w:p>
    <w:p w:rsidR="00021E97" w:rsidRDefault="00021E97" w:rsidP="00282B6B">
      <w:r>
        <w:t>Частота работы над дипломом изображена на (Рисунок</w:t>
      </w:r>
      <w:proofErr w:type="gramStart"/>
      <w:r>
        <w:t xml:space="preserve"> )</w:t>
      </w:r>
      <w:proofErr w:type="gramEnd"/>
      <w:r>
        <w:t>.</w:t>
      </w:r>
    </w:p>
    <w:p w:rsidR="00021E97" w:rsidRDefault="00021E97" w:rsidP="00021E97">
      <w:pPr>
        <w:ind w:firstLine="0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65pt;height:252.85pt">
            <v:imagedata r:id="rId7" o:title="Рисунок 1. Частота работы над дипломом"/>
          </v:shape>
        </w:pict>
      </w:r>
    </w:p>
    <w:p w:rsidR="00021E97" w:rsidRDefault="00021E97" w:rsidP="00021E97">
      <w:r>
        <w:t>Рекорды по работе несколько дней подряд отображены на (Рисунок</w:t>
      </w:r>
      <w:proofErr w:type="gramStart"/>
      <w:r>
        <w:t xml:space="preserve"> )</w:t>
      </w:r>
      <w:proofErr w:type="gramEnd"/>
      <w:r>
        <w:t>.</w:t>
      </w:r>
    </w:p>
    <w:p w:rsidR="00021E97" w:rsidRDefault="00C93444" w:rsidP="00C93444">
      <w:pPr>
        <w:ind w:firstLine="0"/>
        <w:jc w:val="center"/>
      </w:pPr>
      <w:r>
        <w:pict>
          <v:shape id="_x0000_i1026" type="#_x0000_t75" style="width:386.5pt;height:229.8pt">
            <v:imagedata r:id="rId8" o:title="Рисунок 2. Рекорды работы подряд"/>
          </v:shape>
        </w:pict>
      </w:r>
    </w:p>
    <w:p w:rsidR="00021E97" w:rsidRDefault="00337771" w:rsidP="00282B6B">
      <w:r>
        <w:t>Графики активности</w:t>
      </w:r>
      <w:r w:rsidR="00027988">
        <w:t>, по месяцам,</w:t>
      </w:r>
      <w:r>
        <w:t xml:space="preserve"> изображены на (Рисунок п-п).</w:t>
      </w:r>
    </w:p>
    <w:p w:rsidR="00AB1872" w:rsidRDefault="00AB1872" w:rsidP="00AB1872">
      <w:pPr>
        <w:ind w:firstLine="0"/>
        <w:jc w:val="center"/>
      </w:pPr>
      <w:r>
        <w:pict>
          <v:shape id="_x0000_i1027" type="#_x0000_t75" style="width:389.4pt;height:202.75pt">
            <v:imagedata r:id="rId9" o:title="Рисунок 3. График активности"/>
          </v:shape>
        </w:pict>
      </w:r>
    </w:p>
    <w:p w:rsidR="00337771" w:rsidRDefault="00072843" w:rsidP="00AB1872">
      <w:pPr>
        <w:ind w:firstLine="0"/>
        <w:jc w:val="center"/>
      </w:pPr>
      <w:r>
        <w:lastRenderedPageBreak/>
        <w:pict>
          <v:shape id="_x0000_i1028" type="#_x0000_t75" style="width:392.25pt;height:217.15pt">
            <v:imagedata r:id="rId10" o:title="Рисунок 4. График активности"/>
          </v:shape>
        </w:pict>
      </w:r>
    </w:p>
    <w:p w:rsidR="000B5393" w:rsidRDefault="000B5393" w:rsidP="00282B6B"/>
    <w:p w:rsidR="005A2045" w:rsidRPr="00BD294B" w:rsidRDefault="005A2045" w:rsidP="002A65D1">
      <w:bookmarkStart w:id="0" w:name="_GoBack"/>
      <w:bookmarkEnd w:id="0"/>
    </w:p>
    <w:sectPr w:rsidR="005A2045" w:rsidRPr="00BD294B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114"/>
    <w:multiLevelType w:val="hybridMultilevel"/>
    <w:tmpl w:val="1B2CE40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8834CC7"/>
    <w:multiLevelType w:val="hybridMultilevel"/>
    <w:tmpl w:val="8804AA5C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FB84066"/>
    <w:multiLevelType w:val="hybridMultilevel"/>
    <w:tmpl w:val="95D0C31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CD728F5"/>
    <w:multiLevelType w:val="hybridMultilevel"/>
    <w:tmpl w:val="159AF7FE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3BF1CE4"/>
    <w:multiLevelType w:val="hybridMultilevel"/>
    <w:tmpl w:val="7D966DF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294E4D50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52D32ED"/>
    <w:multiLevelType w:val="hybridMultilevel"/>
    <w:tmpl w:val="BDAC2AE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5925A6F"/>
    <w:multiLevelType w:val="hybridMultilevel"/>
    <w:tmpl w:val="74323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C4A1911"/>
    <w:multiLevelType w:val="hybridMultilevel"/>
    <w:tmpl w:val="95B4C8B6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45412377"/>
    <w:multiLevelType w:val="hybridMultilevel"/>
    <w:tmpl w:val="3542B1B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4B792AA8"/>
    <w:multiLevelType w:val="hybridMultilevel"/>
    <w:tmpl w:val="4C664C00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1EE582F"/>
    <w:multiLevelType w:val="hybridMultilevel"/>
    <w:tmpl w:val="B98CC8A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53006CF8"/>
    <w:multiLevelType w:val="hybridMultilevel"/>
    <w:tmpl w:val="74100FEC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B3B2653"/>
    <w:multiLevelType w:val="hybridMultilevel"/>
    <w:tmpl w:val="D430DD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D9E3960"/>
    <w:multiLevelType w:val="hybridMultilevel"/>
    <w:tmpl w:val="933849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4753689"/>
    <w:multiLevelType w:val="hybridMultilevel"/>
    <w:tmpl w:val="D6922A0A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EF57447"/>
    <w:multiLevelType w:val="hybridMultilevel"/>
    <w:tmpl w:val="12B64A4C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83676E4"/>
    <w:multiLevelType w:val="hybridMultilevel"/>
    <w:tmpl w:val="BEE86ED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AE5750C"/>
    <w:multiLevelType w:val="hybridMultilevel"/>
    <w:tmpl w:val="43C4344A"/>
    <w:lvl w:ilvl="0" w:tplc="AFBC30E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0">
    <w:nsid w:val="7B0134A8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7B400D1F"/>
    <w:multiLevelType w:val="hybridMultilevel"/>
    <w:tmpl w:val="0C8E21C6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7BD0401A"/>
    <w:multiLevelType w:val="hybridMultilevel"/>
    <w:tmpl w:val="AF8E4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21"/>
  </w:num>
  <w:num w:numId="7">
    <w:abstractNumId w:val="2"/>
  </w:num>
  <w:num w:numId="8">
    <w:abstractNumId w:val="11"/>
  </w:num>
  <w:num w:numId="9">
    <w:abstractNumId w:val="6"/>
  </w:num>
  <w:num w:numId="10">
    <w:abstractNumId w:val="15"/>
  </w:num>
  <w:num w:numId="11">
    <w:abstractNumId w:val="1"/>
  </w:num>
  <w:num w:numId="12">
    <w:abstractNumId w:val="22"/>
  </w:num>
  <w:num w:numId="13">
    <w:abstractNumId w:val="7"/>
  </w:num>
  <w:num w:numId="14">
    <w:abstractNumId w:val="20"/>
  </w:num>
  <w:num w:numId="15">
    <w:abstractNumId w:val="19"/>
  </w:num>
  <w:num w:numId="16">
    <w:abstractNumId w:val="13"/>
  </w:num>
  <w:num w:numId="17">
    <w:abstractNumId w:val="17"/>
  </w:num>
  <w:num w:numId="18">
    <w:abstractNumId w:val="14"/>
  </w:num>
  <w:num w:numId="19">
    <w:abstractNumId w:val="10"/>
  </w:num>
  <w:num w:numId="20">
    <w:abstractNumId w:val="9"/>
  </w:num>
  <w:num w:numId="21">
    <w:abstractNumId w:val="12"/>
  </w:num>
  <w:num w:numId="22">
    <w:abstractNumId w:val="1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17D7F"/>
    <w:rsid w:val="00021E97"/>
    <w:rsid w:val="00027988"/>
    <w:rsid w:val="00041043"/>
    <w:rsid w:val="00052C81"/>
    <w:rsid w:val="000561BE"/>
    <w:rsid w:val="00067AC9"/>
    <w:rsid w:val="0007150B"/>
    <w:rsid w:val="00072843"/>
    <w:rsid w:val="000771F3"/>
    <w:rsid w:val="000B5393"/>
    <w:rsid w:val="000F1A2C"/>
    <w:rsid w:val="000F3C09"/>
    <w:rsid w:val="000F41BD"/>
    <w:rsid w:val="000F69DE"/>
    <w:rsid w:val="0010290E"/>
    <w:rsid w:val="00104249"/>
    <w:rsid w:val="00132140"/>
    <w:rsid w:val="0013413A"/>
    <w:rsid w:val="00147C3A"/>
    <w:rsid w:val="00150BC6"/>
    <w:rsid w:val="00157400"/>
    <w:rsid w:val="00170388"/>
    <w:rsid w:val="00182DC9"/>
    <w:rsid w:val="00185CBF"/>
    <w:rsid w:val="0019631C"/>
    <w:rsid w:val="001A17FC"/>
    <w:rsid w:val="001A5A34"/>
    <w:rsid w:val="001B3C62"/>
    <w:rsid w:val="001D3162"/>
    <w:rsid w:val="001D5EC3"/>
    <w:rsid w:val="001E2C63"/>
    <w:rsid w:val="001F475E"/>
    <w:rsid w:val="00241A76"/>
    <w:rsid w:val="00282B6B"/>
    <w:rsid w:val="002A0581"/>
    <w:rsid w:val="002A3507"/>
    <w:rsid w:val="002A3F55"/>
    <w:rsid w:val="002A65D1"/>
    <w:rsid w:val="002B7CDE"/>
    <w:rsid w:val="002C02E9"/>
    <w:rsid w:val="002C138C"/>
    <w:rsid w:val="002C35B9"/>
    <w:rsid w:val="002D61B5"/>
    <w:rsid w:val="002E48B7"/>
    <w:rsid w:val="002F3519"/>
    <w:rsid w:val="002F39BC"/>
    <w:rsid w:val="003017A3"/>
    <w:rsid w:val="00337391"/>
    <w:rsid w:val="00337771"/>
    <w:rsid w:val="00352480"/>
    <w:rsid w:val="003601F2"/>
    <w:rsid w:val="0038771C"/>
    <w:rsid w:val="003A367E"/>
    <w:rsid w:val="003B0BEC"/>
    <w:rsid w:val="003C005C"/>
    <w:rsid w:val="003C1CA4"/>
    <w:rsid w:val="003C2DD5"/>
    <w:rsid w:val="003C5E97"/>
    <w:rsid w:val="003D4FC2"/>
    <w:rsid w:val="003E2EFF"/>
    <w:rsid w:val="003E2FB9"/>
    <w:rsid w:val="003F55BC"/>
    <w:rsid w:val="003F6A02"/>
    <w:rsid w:val="00425B9A"/>
    <w:rsid w:val="00443553"/>
    <w:rsid w:val="00456B48"/>
    <w:rsid w:val="00465EB4"/>
    <w:rsid w:val="00475198"/>
    <w:rsid w:val="00482194"/>
    <w:rsid w:val="004A011E"/>
    <w:rsid w:val="004A0C49"/>
    <w:rsid w:val="004A43D0"/>
    <w:rsid w:val="004A456F"/>
    <w:rsid w:val="004C0380"/>
    <w:rsid w:val="004C4A72"/>
    <w:rsid w:val="004D0E08"/>
    <w:rsid w:val="004E66F8"/>
    <w:rsid w:val="00502A13"/>
    <w:rsid w:val="005425D3"/>
    <w:rsid w:val="0054285A"/>
    <w:rsid w:val="005460AF"/>
    <w:rsid w:val="00553F58"/>
    <w:rsid w:val="0055564D"/>
    <w:rsid w:val="005647C7"/>
    <w:rsid w:val="0056543B"/>
    <w:rsid w:val="00571FD3"/>
    <w:rsid w:val="0058074C"/>
    <w:rsid w:val="00583669"/>
    <w:rsid w:val="005A1249"/>
    <w:rsid w:val="005A2045"/>
    <w:rsid w:val="005A46F6"/>
    <w:rsid w:val="005B0EA6"/>
    <w:rsid w:val="005B3F1B"/>
    <w:rsid w:val="005C37A6"/>
    <w:rsid w:val="005D5B91"/>
    <w:rsid w:val="00602332"/>
    <w:rsid w:val="00606EAF"/>
    <w:rsid w:val="00625826"/>
    <w:rsid w:val="00642EEB"/>
    <w:rsid w:val="00645BD5"/>
    <w:rsid w:val="0065556D"/>
    <w:rsid w:val="00681265"/>
    <w:rsid w:val="006913DD"/>
    <w:rsid w:val="006921B6"/>
    <w:rsid w:val="006C0A8A"/>
    <w:rsid w:val="006D53A6"/>
    <w:rsid w:val="006E37F3"/>
    <w:rsid w:val="006F50C0"/>
    <w:rsid w:val="007204F4"/>
    <w:rsid w:val="00721AE1"/>
    <w:rsid w:val="00725C2D"/>
    <w:rsid w:val="00726084"/>
    <w:rsid w:val="00726390"/>
    <w:rsid w:val="007377B2"/>
    <w:rsid w:val="00742F28"/>
    <w:rsid w:val="00770246"/>
    <w:rsid w:val="007750B5"/>
    <w:rsid w:val="007756CF"/>
    <w:rsid w:val="00776EA3"/>
    <w:rsid w:val="00777D38"/>
    <w:rsid w:val="007840F2"/>
    <w:rsid w:val="007A7C74"/>
    <w:rsid w:val="007C6E2F"/>
    <w:rsid w:val="007D0D97"/>
    <w:rsid w:val="007D6EF7"/>
    <w:rsid w:val="007E56FC"/>
    <w:rsid w:val="007E7A83"/>
    <w:rsid w:val="0080382A"/>
    <w:rsid w:val="00824FBE"/>
    <w:rsid w:val="008344EE"/>
    <w:rsid w:val="0083450C"/>
    <w:rsid w:val="0084364C"/>
    <w:rsid w:val="008451A0"/>
    <w:rsid w:val="008726ED"/>
    <w:rsid w:val="00873709"/>
    <w:rsid w:val="008756D5"/>
    <w:rsid w:val="00877865"/>
    <w:rsid w:val="00883D14"/>
    <w:rsid w:val="008B080F"/>
    <w:rsid w:val="008D1DD1"/>
    <w:rsid w:val="008D665B"/>
    <w:rsid w:val="008E6D5F"/>
    <w:rsid w:val="00907127"/>
    <w:rsid w:val="00917F36"/>
    <w:rsid w:val="00922202"/>
    <w:rsid w:val="009343F0"/>
    <w:rsid w:val="00961848"/>
    <w:rsid w:val="00962245"/>
    <w:rsid w:val="00962D95"/>
    <w:rsid w:val="00967121"/>
    <w:rsid w:val="0099126C"/>
    <w:rsid w:val="009B7B5F"/>
    <w:rsid w:val="009C4E79"/>
    <w:rsid w:val="009D5D4C"/>
    <w:rsid w:val="009D767E"/>
    <w:rsid w:val="009E3040"/>
    <w:rsid w:val="009E6F12"/>
    <w:rsid w:val="009F5246"/>
    <w:rsid w:val="00A02913"/>
    <w:rsid w:val="00A12E1C"/>
    <w:rsid w:val="00A15A15"/>
    <w:rsid w:val="00A2129C"/>
    <w:rsid w:val="00A66932"/>
    <w:rsid w:val="00A67900"/>
    <w:rsid w:val="00A700CF"/>
    <w:rsid w:val="00A80FA6"/>
    <w:rsid w:val="00AA2596"/>
    <w:rsid w:val="00AA737B"/>
    <w:rsid w:val="00AB1872"/>
    <w:rsid w:val="00AB5E8B"/>
    <w:rsid w:val="00AC22F4"/>
    <w:rsid w:val="00AC61FE"/>
    <w:rsid w:val="00AD084E"/>
    <w:rsid w:val="00AE7DB2"/>
    <w:rsid w:val="00AF0A9A"/>
    <w:rsid w:val="00AF32AD"/>
    <w:rsid w:val="00AF46B8"/>
    <w:rsid w:val="00B22193"/>
    <w:rsid w:val="00B25AC6"/>
    <w:rsid w:val="00B31B84"/>
    <w:rsid w:val="00B3431B"/>
    <w:rsid w:val="00B4657B"/>
    <w:rsid w:val="00B54DC1"/>
    <w:rsid w:val="00B64036"/>
    <w:rsid w:val="00B658BE"/>
    <w:rsid w:val="00BB70AC"/>
    <w:rsid w:val="00BD15BF"/>
    <w:rsid w:val="00BD294B"/>
    <w:rsid w:val="00BD5B77"/>
    <w:rsid w:val="00BF360E"/>
    <w:rsid w:val="00BF3D54"/>
    <w:rsid w:val="00C07922"/>
    <w:rsid w:val="00C343E6"/>
    <w:rsid w:val="00C3544B"/>
    <w:rsid w:val="00C43449"/>
    <w:rsid w:val="00C54B66"/>
    <w:rsid w:val="00C61BB0"/>
    <w:rsid w:val="00C6238D"/>
    <w:rsid w:val="00C67CE2"/>
    <w:rsid w:val="00C745D3"/>
    <w:rsid w:val="00C93444"/>
    <w:rsid w:val="00C97F36"/>
    <w:rsid w:val="00CB539A"/>
    <w:rsid w:val="00CC6485"/>
    <w:rsid w:val="00CD4428"/>
    <w:rsid w:val="00D25E5D"/>
    <w:rsid w:val="00D75E16"/>
    <w:rsid w:val="00D7624C"/>
    <w:rsid w:val="00D85ACB"/>
    <w:rsid w:val="00DA1401"/>
    <w:rsid w:val="00DA1523"/>
    <w:rsid w:val="00DA3DA9"/>
    <w:rsid w:val="00DA73D0"/>
    <w:rsid w:val="00DB7D71"/>
    <w:rsid w:val="00DC3C49"/>
    <w:rsid w:val="00DC4829"/>
    <w:rsid w:val="00DD557E"/>
    <w:rsid w:val="00DF2BA4"/>
    <w:rsid w:val="00DF62D5"/>
    <w:rsid w:val="00E23992"/>
    <w:rsid w:val="00E3372F"/>
    <w:rsid w:val="00E37184"/>
    <w:rsid w:val="00E5144F"/>
    <w:rsid w:val="00E627B5"/>
    <w:rsid w:val="00E73E2A"/>
    <w:rsid w:val="00E7574C"/>
    <w:rsid w:val="00E9627C"/>
    <w:rsid w:val="00EA38CF"/>
    <w:rsid w:val="00EA5F77"/>
    <w:rsid w:val="00EE160E"/>
    <w:rsid w:val="00EF59DA"/>
    <w:rsid w:val="00F1760B"/>
    <w:rsid w:val="00F23883"/>
    <w:rsid w:val="00F40659"/>
    <w:rsid w:val="00F5696D"/>
    <w:rsid w:val="00F85B2F"/>
    <w:rsid w:val="00F92C93"/>
    <w:rsid w:val="00F94B26"/>
    <w:rsid w:val="00FC6589"/>
    <w:rsid w:val="00FD51FE"/>
    <w:rsid w:val="00FE6EC2"/>
    <w:rsid w:val="00FF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465EB4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65EB4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DA73D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654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654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465EB4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65EB4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DA73D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654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654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7D715-C4D7-4B90-8F4B-2783B9032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247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Басыров С.А.</cp:lastModifiedBy>
  <cp:revision>234</cp:revision>
  <dcterms:created xsi:type="dcterms:W3CDTF">2018-06-01T09:00:00Z</dcterms:created>
  <dcterms:modified xsi:type="dcterms:W3CDTF">2018-06-10T17:39:00Z</dcterms:modified>
</cp:coreProperties>
</file>