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E" w:rsidRPr="00835ED7" w:rsidRDefault="00461CEE" w:rsidP="00835ED7">
      <w:pPr>
        <w:spacing w:line="240" w:lineRule="auto"/>
        <w:ind w:firstLine="0"/>
        <w:jc w:val="center"/>
        <w:rPr>
          <w:b/>
        </w:rPr>
      </w:pPr>
      <w:bookmarkStart w:id="0" w:name="_GoBack"/>
      <w:bookmarkEnd w:id="0"/>
      <w:r w:rsidRPr="00835ED7">
        <w:rPr>
          <w:b/>
        </w:rPr>
        <w:t>Министерство образования и науки Российской Федерации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Федеральное государственное бюджетное образовательное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учреждение высшего образования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 xml:space="preserve"> «Московский государственный университет технологий и управления 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имени К.Г. Разумовского (Первый казачий университет)»</w:t>
      </w:r>
    </w:p>
    <w:p w:rsidR="00461CEE" w:rsidRPr="006C3F53" w:rsidRDefault="00461CEE" w:rsidP="00835ED7">
      <w:pPr>
        <w:spacing w:line="240" w:lineRule="auto"/>
        <w:ind w:firstLine="0"/>
        <w:jc w:val="center"/>
        <w:rPr>
          <w:b/>
          <w:szCs w:val="27"/>
        </w:rPr>
      </w:pPr>
      <w:r w:rsidRPr="006C3F53">
        <w:rPr>
          <w:b/>
          <w:szCs w:val="27"/>
        </w:rPr>
        <w:t>Университетский колледж информационных технологий</w:t>
      </w:r>
    </w:p>
    <w:p w:rsidR="00461CEE" w:rsidRDefault="00461CEE" w:rsidP="00835ED7">
      <w:pPr>
        <w:spacing w:line="240" w:lineRule="auto"/>
        <w:ind w:firstLine="0"/>
        <w:jc w:val="center"/>
        <w:rPr>
          <w:b/>
          <w:bCs/>
          <w:sz w:val="20"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Default="00461CEE" w:rsidP="00835ED7">
      <w:pPr>
        <w:spacing w:line="240" w:lineRule="auto"/>
        <w:ind w:firstLine="0"/>
        <w:jc w:val="center"/>
        <w:rPr>
          <w:b/>
          <w:bCs/>
        </w:rPr>
      </w:pP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ВЫПУСКНАЯ КВАЛИФИКАЦИОННАЯ РАБОТА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  <w:r w:rsidRPr="00CE6B54">
        <w:rPr>
          <w:rFonts w:asciiTheme="minorHAnsi" w:hAnsiTheme="minorHAnsi"/>
          <w:b/>
          <w:sz w:val="60"/>
          <w:szCs w:val="60"/>
        </w:rPr>
        <w:t>(ДИПЛОМНЫЙ ПРОЕКТ)</w:t>
      </w:r>
    </w:p>
    <w:p w:rsidR="00461CEE" w:rsidRPr="00CE6B54" w:rsidRDefault="00461CEE" w:rsidP="00835ED7">
      <w:pPr>
        <w:spacing w:line="240" w:lineRule="auto"/>
        <w:ind w:firstLine="0"/>
        <w:jc w:val="center"/>
        <w:rPr>
          <w:rFonts w:asciiTheme="minorHAnsi" w:hAnsiTheme="minorHAnsi"/>
          <w:b/>
          <w:sz w:val="60"/>
          <w:szCs w:val="60"/>
        </w:rPr>
      </w:pPr>
    </w:p>
    <w:p w:rsidR="00461CEE" w:rsidRPr="00835ED7" w:rsidRDefault="00461CEE" w:rsidP="00835ED7">
      <w:pPr>
        <w:spacing w:line="240" w:lineRule="auto"/>
        <w:ind w:firstLine="0"/>
        <w:rPr>
          <w:rStyle w:val="4"/>
          <w:rFonts w:eastAsiaTheme="minorHAnsi"/>
          <w:b/>
          <w:i w:val="0"/>
          <w:color w:val="000000"/>
          <w:sz w:val="32"/>
          <w:szCs w:val="32"/>
        </w:rPr>
      </w:pPr>
      <w:r w:rsidRPr="00835ED7">
        <w:rPr>
          <w:rStyle w:val="4"/>
          <w:rFonts w:eastAsiaTheme="minorHAnsi"/>
          <w:b/>
          <w:i w:val="0"/>
          <w:color w:val="000000"/>
        </w:rPr>
        <w:t>тема:</w:t>
      </w:r>
      <w:r w:rsidRPr="00835ED7">
        <w:rPr>
          <w:rStyle w:val="4"/>
          <w:rFonts w:eastAsiaTheme="minorHAnsi"/>
          <w:b/>
          <w:i w:val="0"/>
          <w:color w:val="000000"/>
          <w:sz w:val="32"/>
          <w:szCs w:val="32"/>
        </w:rPr>
        <w:t xml:space="preserve">  </w:t>
      </w:r>
      <w:r w:rsidR="004242A0">
        <w:rPr>
          <w:rStyle w:val="4"/>
          <w:rFonts w:eastAsiaTheme="minorHAnsi"/>
          <w:b/>
          <w:i w:val="0"/>
          <w:color w:val="000000"/>
          <w:sz w:val="32"/>
          <w:szCs w:val="32"/>
        </w:rPr>
        <w:t>Модернизация информационно-образовательного портала (на примере ФГБОУ ВО «МГУТУ им. К.Г. Разумовского (ПКУ)»)</w:t>
      </w:r>
    </w:p>
    <w:p w:rsidR="00093FC0" w:rsidRPr="00FC679E" w:rsidRDefault="00093FC0" w:rsidP="00835ED7">
      <w:pPr>
        <w:spacing w:line="240" w:lineRule="auto"/>
        <w:ind w:firstLine="0"/>
        <w:jc w:val="center"/>
        <w:rPr>
          <w:b/>
          <w:bCs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Студент: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4D5259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Басыров С.А.</w:t>
            </w:r>
          </w:p>
        </w:tc>
      </w:tr>
      <w:tr w:rsidR="00093FC0" w:rsidTr="00093FC0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студента)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>(Ф.И.О. студента)</w:t>
            </w:r>
          </w:p>
        </w:tc>
      </w:tr>
    </w:tbl>
    <w:p w:rsidR="00093FC0" w:rsidRDefault="00093FC0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Cs/>
        </w:rPr>
      </w:pPr>
      <w:r w:rsidRPr="00536F5D">
        <w:rPr>
          <w:b/>
          <w:bCs/>
        </w:rPr>
        <w:t>Группа:</w:t>
      </w:r>
      <w:r>
        <w:rPr>
          <w:bCs/>
        </w:rPr>
        <w:tab/>
        <w:t xml:space="preserve">             </w:t>
      </w:r>
      <w:r w:rsidR="00CC527A">
        <w:rPr>
          <w:b/>
          <w:bCs/>
        </w:rPr>
        <w:t>П-404</w:t>
      </w:r>
      <w:r>
        <w:rPr>
          <w:bCs/>
        </w:rPr>
        <w:tab/>
      </w:r>
    </w:p>
    <w:p w:rsidR="00461CEE" w:rsidRDefault="00461CEE" w:rsidP="00835ED7">
      <w:pPr>
        <w:tabs>
          <w:tab w:val="left" w:pos="3119"/>
          <w:tab w:val="left" w:pos="6521"/>
        </w:tabs>
        <w:spacing w:line="240" w:lineRule="auto"/>
        <w:ind w:firstLine="0"/>
        <w:rPr>
          <w:b/>
          <w:bCs/>
        </w:rPr>
      </w:pPr>
      <w:r w:rsidRPr="00536F5D">
        <w:rPr>
          <w:b/>
          <w:bCs/>
        </w:rPr>
        <w:t>Специальность:</w:t>
      </w:r>
      <w:r w:rsidRPr="00536F5D">
        <w:rPr>
          <w:b/>
          <w:bCs/>
        </w:rPr>
        <w:tab/>
      </w:r>
      <w:r>
        <w:rPr>
          <w:b/>
          <w:bCs/>
        </w:rPr>
        <w:t>09.02.03</w:t>
      </w:r>
      <w:r w:rsidRPr="00536F5D">
        <w:rPr>
          <w:b/>
          <w:bCs/>
        </w:rPr>
        <w:t xml:space="preserve"> «</w:t>
      </w:r>
      <w:r>
        <w:rPr>
          <w:b/>
          <w:bCs/>
        </w:rPr>
        <w:t xml:space="preserve">Программирование в </w:t>
      </w:r>
      <w:proofErr w:type="gramStart"/>
      <w:r>
        <w:rPr>
          <w:b/>
          <w:bCs/>
        </w:rPr>
        <w:t>компьютерных</w:t>
      </w:r>
      <w:proofErr w:type="gramEnd"/>
      <w:r>
        <w:rPr>
          <w:b/>
          <w:bCs/>
        </w:rPr>
        <w:t xml:space="preserve"> </w:t>
      </w: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>
        <w:rPr>
          <w:b/>
          <w:bCs/>
        </w:rPr>
        <w:tab/>
        <w:t xml:space="preserve">                                             </w:t>
      </w:r>
      <w:proofErr w:type="gramStart"/>
      <w:r>
        <w:rPr>
          <w:b/>
          <w:bCs/>
        </w:rPr>
        <w:t>системах</w:t>
      </w:r>
      <w:proofErr w:type="gramEnd"/>
      <w:r w:rsidRPr="00536F5D">
        <w:rPr>
          <w:b/>
          <w:bCs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Руководитель: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CC527A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Глускер А.И.</w:t>
            </w:r>
          </w:p>
        </w:tc>
      </w:tr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  <w:vertAlign w:val="superscript"/>
              </w:rPr>
              <w:t>(подпись руководителя)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  <w:r>
              <w:rPr>
                <w:bCs/>
                <w:vertAlign w:val="superscript"/>
              </w:rPr>
              <w:t xml:space="preserve">          (Ф.И.О.</w:t>
            </w:r>
            <w:r w:rsidR="00E52E40">
              <w:rPr>
                <w:bCs/>
                <w:vertAlign w:val="superscript"/>
              </w:rPr>
              <w:t xml:space="preserve"> </w:t>
            </w:r>
            <w:r>
              <w:rPr>
                <w:bCs/>
                <w:vertAlign w:val="superscript"/>
              </w:rPr>
              <w:t>руководителя)</w:t>
            </w:r>
          </w:p>
        </w:tc>
      </w:tr>
    </w:tbl>
    <w:p w:rsidR="00F13A44" w:rsidRDefault="00F13A44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</w:p>
    <w:p w:rsidR="00461CEE" w:rsidRDefault="00461CEE" w:rsidP="00835ED7">
      <w:pPr>
        <w:tabs>
          <w:tab w:val="left" w:pos="3119"/>
          <w:tab w:val="left" w:pos="6521"/>
        </w:tabs>
        <w:spacing w:after="240" w:line="240" w:lineRule="auto"/>
        <w:ind w:firstLine="0"/>
        <w:rPr>
          <w:b/>
          <w:bCs/>
        </w:rPr>
      </w:pPr>
      <w:r w:rsidRPr="00536F5D">
        <w:rPr>
          <w:b/>
          <w:bCs/>
        </w:rPr>
        <w:t>Консультанты: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2588"/>
        <w:gridCol w:w="851"/>
        <w:gridCol w:w="2941"/>
      </w:tblGrid>
      <w:tr w:rsidR="00093FC0" w:rsidTr="00F4231F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  <w:r w:rsidRPr="00536F5D">
              <w:rPr>
                <w:b/>
                <w:bCs/>
              </w:rPr>
              <w:t>Экономическая часть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u w:val="single"/>
              </w:rPr>
            </w:pPr>
            <w:r w:rsidRPr="008D5F84">
              <w:rPr>
                <w:bCs/>
                <w:u w:val="single"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093FC0">
              <w:rPr>
                <w:bCs/>
              </w:rPr>
              <w:t>Блесткина О.В.</w:t>
            </w:r>
          </w:p>
        </w:tc>
      </w:tr>
      <w:tr w:rsidR="00093FC0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rPr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093FC0" w:rsidRDefault="00093FC0" w:rsidP="00835ED7">
            <w:pPr>
              <w:spacing w:line="240" w:lineRule="auto"/>
              <w:ind w:firstLine="0"/>
              <w:jc w:val="center"/>
              <w:rPr>
                <w:bCs/>
              </w:rPr>
            </w:pPr>
            <w:r w:rsidRPr="00DF5180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line="240" w:lineRule="auto"/>
              <w:ind w:firstLine="0"/>
              <w:rPr>
                <w:bCs/>
                <w:vertAlign w:val="superscript"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093FC0" w:rsidRPr="00093FC0" w:rsidRDefault="00093FC0" w:rsidP="00835ED7">
            <w:pPr>
              <w:tabs>
                <w:tab w:val="left" w:pos="3119"/>
                <w:tab w:val="left" w:pos="6521"/>
              </w:tabs>
              <w:spacing w:after="240"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DF5180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DF5180">
              <w:rPr>
                <w:bCs/>
                <w:vertAlign w:val="superscript"/>
              </w:rPr>
              <w:t>консультанта)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DF5180">
              <w:rPr>
                <w:b/>
                <w:bCs/>
              </w:rPr>
              <w:t>Нормоконтроль</w:t>
            </w:r>
          </w:p>
        </w:tc>
        <w:tc>
          <w:tcPr>
            <w:tcW w:w="2588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  <w:r w:rsidRPr="002E3AD9">
              <w:rPr>
                <w:b/>
                <w:bCs/>
              </w:rPr>
              <w:t xml:space="preserve">               </w:t>
            </w:r>
          </w:p>
        </w:tc>
        <w:tc>
          <w:tcPr>
            <w:tcW w:w="2941" w:type="dxa"/>
            <w:tcBorders>
              <w:top w:val="nil"/>
              <w:left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</w:rPr>
              <w:t>Гусева Е.Л.</w:t>
            </w:r>
          </w:p>
        </w:tc>
      </w:tr>
      <w:tr w:rsidR="002E3AD9" w:rsidRPr="002E3AD9" w:rsidTr="002E3AD9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588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2E3AD9">
              <w:rPr>
                <w:bCs/>
                <w:vertAlign w:val="superscript"/>
              </w:rPr>
              <w:t>(подпись консультанта)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rPr>
                <w:b/>
                <w:bCs/>
              </w:rPr>
            </w:pPr>
          </w:p>
        </w:tc>
        <w:tc>
          <w:tcPr>
            <w:tcW w:w="2941" w:type="dxa"/>
            <w:tcBorders>
              <w:left w:val="nil"/>
              <w:bottom w:val="nil"/>
              <w:right w:val="nil"/>
            </w:tcBorders>
          </w:tcPr>
          <w:p w:rsidR="002E3AD9" w:rsidRPr="002E3AD9" w:rsidRDefault="002E3AD9" w:rsidP="00835ED7">
            <w:pPr>
              <w:spacing w:line="240" w:lineRule="auto"/>
              <w:ind w:firstLine="0"/>
              <w:jc w:val="center"/>
              <w:rPr>
                <w:bCs/>
                <w:vertAlign w:val="superscript"/>
              </w:rPr>
            </w:pPr>
            <w:r w:rsidRPr="002E3AD9">
              <w:rPr>
                <w:bCs/>
                <w:vertAlign w:val="superscript"/>
              </w:rPr>
              <w:t>(Ф.И.О.</w:t>
            </w:r>
            <w:r w:rsidR="00E52E40">
              <w:rPr>
                <w:bCs/>
                <w:vertAlign w:val="superscript"/>
              </w:rPr>
              <w:t xml:space="preserve"> </w:t>
            </w:r>
            <w:r w:rsidRPr="002E3AD9">
              <w:rPr>
                <w:bCs/>
                <w:vertAlign w:val="superscript"/>
              </w:rPr>
              <w:t>консультанта)</w:t>
            </w:r>
          </w:p>
        </w:tc>
      </w:tr>
    </w:tbl>
    <w:p w:rsidR="002E3AD9" w:rsidRDefault="002E3AD9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F13A44" w:rsidRDefault="00F13A44" w:rsidP="00835ED7">
      <w:pPr>
        <w:tabs>
          <w:tab w:val="left" w:pos="3119"/>
          <w:tab w:val="left" w:pos="7088"/>
        </w:tabs>
        <w:spacing w:line="240" w:lineRule="auto"/>
        <w:ind w:firstLine="0"/>
        <w:jc w:val="center"/>
        <w:rPr>
          <w:bCs/>
          <w:szCs w:val="26"/>
        </w:rPr>
      </w:pPr>
    </w:p>
    <w:p w:rsidR="00A661EF" w:rsidRPr="00BD3132" w:rsidRDefault="00A661EF" w:rsidP="00835ED7">
      <w:pPr>
        <w:tabs>
          <w:tab w:val="left" w:pos="3119"/>
          <w:tab w:val="left" w:pos="7088"/>
        </w:tabs>
        <w:ind w:firstLine="0"/>
        <w:rPr>
          <w:bCs/>
          <w:szCs w:val="26"/>
        </w:rPr>
        <w:sectPr w:rsidR="00A661EF" w:rsidRPr="00BD3132" w:rsidSect="00461CEE">
          <w:footerReference w:type="default" r:id="rId9"/>
          <w:pgSz w:w="11906" w:h="16838"/>
          <w:pgMar w:top="567" w:right="851" w:bottom="851" w:left="1701" w:header="709" w:footer="709" w:gutter="0"/>
          <w:cols w:space="708"/>
          <w:docGrid w:linePitch="360"/>
        </w:sectPr>
      </w:pPr>
    </w:p>
    <w:p w:rsidR="00BD3132" w:rsidRPr="00C744F4" w:rsidRDefault="00BD3132" w:rsidP="00BD3132">
      <w:pPr>
        <w:pStyle w:val="11"/>
        <w:tabs>
          <w:tab w:val="clear" w:pos="9911"/>
          <w:tab w:val="right" w:leader="dot" w:pos="9355"/>
        </w:tabs>
        <w:spacing w:line="360" w:lineRule="auto"/>
        <w:jc w:val="left"/>
        <w:rPr>
          <w:rFonts w:ascii="Times New Roman" w:hAnsi="Times New Roman" w:cs="Times New Roman"/>
        </w:rPr>
      </w:pPr>
    </w:p>
    <w:p w:rsidR="00BD3132" w:rsidRPr="00C744F4" w:rsidRDefault="00BD3132" w:rsidP="00BD3132">
      <w:pPr>
        <w:spacing w:after="160" w:line="259" w:lineRule="auto"/>
      </w:pPr>
      <w:r w:rsidRPr="00C744F4">
        <w:br w:type="page"/>
      </w:r>
    </w:p>
    <w:p w:rsidR="006F067E" w:rsidRDefault="006F067E" w:rsidP="00A17D62">
      <w:pPr>
        <w:tabs>
          <w:tab w:val="left" w:pos="6795"/>
        </w:tabs>
        <w:sectPr w:rsidR="006F067E" w:rsidSect="003E12E9">
          <w:footerReference w:type="default" r:id="rId10"/>
          <w:footerReference w:type="first" r:id="rId11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right w:val="single" w:sz="18" w:space="20" w:color="auto"/>
          </w:pgBorders>
          <w:cols w:space="708"/>
          <w:titlePg/>
          <w:docGrid w:linePitch="360"/>
        </w:sectPr>
      </w:pPr>
    </w:p>
    <w:p w:rsidR="00835ED7" w:rsidRDefault="00835ED7" w:rsidP="00835ED7">
      <w:pPr>
        <w:pStyle w:val="1"/>
      </w:pPr>
      <w:r>
        <w:lastRenderedPageBreak/>
        <w:t>ВВедение</w:t>
      </w:r>
    </w:p>
    <w:p w:rsidR="00835ED7" w:rsidRDefault="00835ED7" w:rsidP="00835ED7">
      <w:r>
        <w:t xml:space="preserve">Цель выпускной квалификационной работы – создание единой информационной системы для ФГБОУ ВО «МГУТУ </w:t>
      </w:r>
      <w:r w:rsidRPr="00276F78">
        <w:t>им.</w:t>
      </w:r>
      <w:r>
        <w:t xml:space="preserve"> К.Г. Разумовского (ПКУ)» УНИКИТ.</w:t>
      </w:r>
    </w:p>
    <w:p w:rsidR="00835ED7" w:rsidRDefault="00835ED7" w:rsidP="00835ED7">
      <w:r>
        <w:t>Актуальность данного проекта заключается в том, что существующий сайт колледжа не обеспечивает обратную связь и не в полном объеме поддерживает организационную составляющую учебного процесса. Модернизируемый проект позволит не только поддерживать организацию учебного процесса, обеспечит удобство и комфортность получения информации, а также обеспечит обратную связь со студентами и их родителями.</w:t>
      </w:r>
    </w:p>
    <w:p w:rsidR="005E287D" w:rsidRDefault="005E287D" w:rsidP="005E287D">
      <w:r>
        <w:t xml:space="preserve">Объектом исследования является оптимизация организации образовательного процесса в учебном учреждении среднего профессионального образования. </w:t>
      </w:r>
    </w:p>
    <w:p w:rsidR="005E287D" w:rsidRDefault="005E287D" w:rsidP="005E287D">
      <w:r>
        <w:t xml:space="preserve">Предметом исследования является образовательный портал ФГБОУ ВО «МГУТУ им. К.Г. Разумовского (ПКУ)» Университетский колледж информационных технологий. </w:t>
      </w:r>
    </w:p>
    <w:p w:rsidR="007E0D00" w:rsidRDefault="007E0D00" w:rsidP="007E0D00">
      <w:r>
        <w:t>Результатом окончания выпускной квалификационной работы будет информационно-образовательный портал, который позволит оперативно вносить, обрабатывать и получать информацию, связанную с учебным процессом колледжа.</w:t>
      </w:r>
    </w:p>
    <w:p w:rsidR="00483FA3" w:rsidRDefault="00483FA3" w:rsidP="00483FA3">
      <w:r w:rsidRPr="00DF5968">
        <w:t>Основные задачи в разработке ВКР:</w:t>
      </w:r>
    </w:p>
    <w:p w:rsidR="001C12FE" w:rsidRDefault="001C12FE" w:rsidP="001C12FE">
      <w:pPr>
        <w:pStyle w:val="ac"/>
        <w:numPr>
          <w:ilvl w:val="0"/>
          <w:numId w:val="4"/>
        </w:numPr>
      </w:pPr>
      <w:r>
        <w:t>исследование предметной области,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текущей версии разработанного портала,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анализ аналогичных программных продуктов,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выбор инструментальных средств,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технического задания,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проектирование базы данных и основных компонентов,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разработка клиентской и серверной частей,</w:t>
      </w:r>
    </w:p>
    <w:p w:rsidR="001C12FE" w:rsidRPr="0051246A" w:rsidRDefault="001C12FE" w:rsidP="001C12FE">
      <w:pPr>
        <w:pStyle w:val="ac"/>
        <w:numPr>
          <w:ilvl w:val="0"/>
          <w:numId w:val="6"/>
        </w:numPr>
      </w:pPr>
      <w:r>
        <w:t>разработка руководства пользователя,</w:t>
      </w:r>
    </w:p>
    <w:p w:rsidR="001C12FE" w:rsidRDefault="001C12FE" w:rsidP="001C12FE">
      <w:pPr>
        <w:pStyle w:val="ac"/>
        <w:numPr>
          <w:ilvl w:val="0"/>
          <w:numId w:val="6"/>
        </w:numPr>
      </w:pPr>
      <w:r>
        <w:t>документирование.</w:t>
      </w:r>
    </w:p>
    <w:p w:rsidR="00531615" w:rsidRDefault="00531615" w:rsidP="00531615">
      <w:r>
        <w:lastRenderedPageBreak/>
        <w:t>Используемые методы при работе над ВКР: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анализ,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моделирование,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сравнение,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изучение дополнительной литературы,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защита базы данных,</w:t>
      </w:r>
    </w:p>
    <w:p w:rsidR="00531615" w:rsidRDefault="00531615" w:rsidP="00531615">
      <w:pPr>
        <w:pStyle w:val="ac"/>
        <w:numPr>
          <w:ilvl w:val="0"/>
          <w:numId w:val="7"/>
        </w:numPr>
        <w:spacing w:after="0" w:line="360" w:lineRule="auto"/>
      </w:pPr>
      <w:r>
        <w:t>объектно-ориентированный подход в реализации программного изделия</w:t>
      </w:r>
      <w:r w:rsidRPr="00EA4A11">
        <w:t>.</w:t>
      </w:r>
      <w:r>
        <w:t xml:space="preserve"> </w:t>
      </w:r>
    </w:p>
    <w:p w:rsidR="00531615" w:rsidRDefault="00531615" w:rsidP="00531615">
      <w:r>
        <w:t>Обоснование структуры пояснительной записки к выпускной квалификационной работе приведено в (Таблица</w:t>
      </w:r>
      <w:proofErr w:type="gramStart"/>
      <w:r>
        <w:t xml:space="preserve"> )</w:t>
      </w:r>
      <w:proofErr w:type="gramEnd"/>
      <w:r>
        <w:t>.</w:t>
      </w:r>
    </w:p>
    <w:p w:rsidR="006F067E" w:rsidRPr="00A17D62" w:rsidRDefault="006F067E" w:rsidP="00835ED7"/>
    <w:sectPr w:rsidR="006F067E" w:rsidRPr="00A17D62" w:rsidSect="005E325B">
      <w:footerReference w:type="default" r:id="rId12"/>
      <w:pgSz w:w="11906" w:h="16838"/>
      <w:pgMar w:top="794" w:right="737" w:bottom="340" w:left="1644" w:header="709" w:footer="0" w:gutter="0"/>
      <w:pgBorders>
        <w:top w:val="single" w:sz="18" w:space="21" w:color="auto"/>
        <w:left w:val="single" w:sz="18" w:space="21" w:color="auto"/>
        <w:right w:val="single" w:sz="18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33" w:rsidRDefault="00180D33" w:rsidP="00A661EF">
      <w:r>
        <w:separator/>
      </w:r>
    </w:p>
  </w:endnote>
  <w:endnote w:type="continuationSeparator" w:id="0">
    <w:p w:rsidR="00180D33" w:rsidRDefault="00180D33" w:rsidP="00A66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B54" w:rsidRPr="00CE6B54" w:rsidRDefault="00CE6B54" w:rsidP="00CE6B54">
    <w:pPr>
      <w:tabs>
        <w:tab w:val="left" w:pos="3119"/>
        <w:tab w:val="left" w:pos="7088"/>
      </w:tabs>
      <w:jc w:val="center"/>
      <w:rPr>
        <w:bCs/>
      </w:rPr>
    </w:pPr>
    <w:r w:rsidRPr="00CE6B54">
      <w:rPr>
        <w:bCs/>
      </w:rPr>
      <w:t>Москва</w:t>
    </w:r>
  </w:p>
  <w:p w:rsidR="00CE6B54" w:rsidRPr="00CE6B54" w:rsidRDefault="00CE6B54" w:rsidP="00CE6B54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CE6B54">
      <w:rPr>
        <w:rFonts w:ascii="Times New Roman" w:hAnsi="Times New Roman" w:cs="Times New Roman"/>
        <w:bCs/>
        <w:sz w:val="24"/>
        <w:szCs w:val="24"/>
      </w:rPr>
      <w:t>2018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ФГБОУ  ВО «МГУТУ им. К Г Разумовского (ПКУ)»</w:t>
          </w:r>
        </w:p>
        <w:p w:rsidR="003E12E9" w:rsidRPr="005E325B" w:rsidRDefault="003E12E9" w:rsidP="00F4231F">
          <w:pPr>
            <w:ind w:left="142"/>
            <w:jc w:val="center"/>
            <w:rPr>
              <w:b/>
              <w:i/>
              <w:sz w:val="24"/>
            </w:rPr>
          </w:pPr>
          <w:r w:rsidRPr="005E325B">
            <w:rPr>
              <w:b/>
              <w:i/>
              <w:sz w:val="24"/>
            </w:rPr>
            <w:t>09.02.03</w:t>
          </w:r>
          <w:r w:rsidRPr="005E325B">
            <w:rPr>
              <w:b/>
              <w:i/>
              <w:sz w:val="24"/>
              <w:lang w:val="en-US"/>
            </w:rPr>
            <w:t>-</w:t>
          </w:r>
          <w:r w:rsidRPr="005E325B">
            <w:rPr>
              <w:b/>
              <w:i/>
              <w:sz w:val="24"/>
            </w:rPr>
            <w:t>П-</w:t>
          </w:r>
          <w:r w:rsidRPr="005E325B">
            <w:rPr>
              <w:b/>
              <w:i/>
              <w:color w:val="FF0000"/>
              <w:sz w:val="24"/>
            </w:rPr>
            <w:t>403</w:t>
          </w:r>
          <w:r w:rsidRPr="005E325B">
            <w:rPr>
              <w:b/>
              <w:i/>
              <w:sz w:val="24"/>
            </w:rPr>
            <w:t>- №</w:t>
          </w:r>
          <w:proofErr w:type="gramStart"/>
          <w:r w:rsidRPr="005E325B">
            <w:rPr>
              <w:b/>
              <w:i/>
              <w:color w:val="FF0000"/>
              <w:sz w:val="24"/>
            </w:rPr>
            <w:t>п</w:t>
          </w:r>
          <w:proofErr w:type="gramEnd"/>
          <w:r w:rsidRPr="005E325B">
            <w:rPr>
              <w:b/>
              <w:i/>
              <w:color w:val="FF0000"/>
              <w:sz w:val="24"/>
            </w:rPr>
            <w:t>/п</w:t>
          </w:r>
          <w:r w:rsidRPr="005E325B">
            <w:rPr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EF7B0D" w:rsidRDefault="003E12E9" w:rsidP="00F4231F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 w:rsidRPr="00EF7B0D">
            <w:rPr>
              <w:rFonts w:eastAsia="Calibri"/>
              <w:b/>
              <w:i/>
              <w:sz w:val="14"/>
              <w:szCs w:val="14"/>
            </w:rPr>
            <w:t>Лист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1056B7" w:rsidRDefault="006A69AA" w:rsidP="00F4231F">
          <w:pPr>
            <w:pStyle w:val="a5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 w:rsidR="00BD3132"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BD3132">
            <w:rPr>
              <w:noProof/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6"/>
              <w:szCs w:val="16"/>
            </w:rPr>
          </w:pPr>
          <w:r w:rsidRPr="00343CD0">
            <w:rPr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343CD0" w:rsidRDefault="003E12E9" w:rsidP="00F4231F">
          <w:pPr>
            <w:pStyle w:val="a5"/>
            <w:jc w:val="center"/>
            <w:rPr>
              <w:i/>
              <w:sz w:val="14"/>
              <w:szCs w:val="14"/>
            </w:rPr>
          </w:pPr>
          <w:r w:rsidRPr="00343CD0">
            <w:rPr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F4231F">
          <w:pPr>
            <w:pStyle w:val="a5"/>
          </w:pPr>
        </w:p>
      </w:tc>
    </w:tr>
  </w:tbl>
  <w:p w:rsidR="00A661EF" w:rsidRDefault="00A661E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5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3838"/>
      <w:gridCol w:w="284"/>
      <w:gridCol w:w="284"/>
      <w:gridCol w:w="284"/>
      <w:gridCol w:w="851"/>
      <w:gridCol w:w="1174"/>
    </w:tblGrid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3E12E9" w:rsidRPr="00F85CBE" w:rsidRDefault="003E12E9" w:rsidP="00E82B2A">
          <w:pPr>
            <w:spacing w:line="240" w:lineRule="auto"/>
            <w:ind w:left="142" w:firstLine="0"/>
            <w:jc w:val="center"/>
            <w:rPr>
              <w:rFonts w:ascii="GOST Type BU" w:eastAsia="Calibri" w:hAnsi="GOST Type BU"/>
              <w:b/>
              <w:i/>
              <w:szCs w:val="18"/>
            </w:rPr>
          </w:pPr>
          <w:r w:rsidRPr="00F85CBE">
            <w:rPr>
              <w:rFonts w:ascii="GOST Type BU" w:hAnsi="GOST Type BU"/>
              <w:b/>
              <w:i/>
              <w:sz w:val="24"/>
            </w:rPr>
            <w:t>09.02.03</w:t>
          </w:r>
          <w:r w:rsidRPr="00F85CBE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F85CBE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F85CBE">
            <w:rPr>
              <w:rFonts w:ascii="GOST Type BU" w:hAnsi="GOST Type BU"/>
              <w:b/>
              <w:i/>
              <w:sz w:val="24"/>
            </w:rPr>
            <w:t>4</w:t>
          </w:r>
          <w:r w:rsidRPr="00F85CBE">
            <w:rPr>
              <w:rFonts w:ascii="GOST Type BU" w:hAnsi="GOST Type BU"/>
              <w:b/>
              <w:i/>
              <w:sz w:val="24"/>
            </w:rPr>
            <w:t>-№</w:t>
          </w:r>
          <w:r w:rsidR="00D35B80" w:rsidRPr="00D35B80">
            <w:rPr>
              <w:rFonts w:ascii="GOST Type BU" w:hAnsi="GOST Type BU"/>
              <w:b/>
              <w:i/>
              <w:sz w:val="24"/>
            </w:rPr>
            <w:t>2</w:t>
          </w:r>
          <w:r w:rsidR="00E82B2A">
            <w:rPr>
              <w:rFonts w:ascii="GOST Type BU" w:hAnsi="GOST Type BU"/>
              <w:b/>
              <w:i/>
              <w:sz w:val="24"/>
            </w:rPr>
            <w:t>-2018-</w:t>
          </w:r>
          <w:r w:rsidRPr="00F85CBE">
            <w:rPr>
              <w:rFonts w:ascii="GOST Type BU" w:hAnsi="GOST Type BU"/>
              <w:b/>
              <w:i/>
              <w:sz w:val="24"/>
            </w:rPr>
            <w:t>ДП</w:t>
          </w: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F85CBE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F85CBE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715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Разраб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Басыров С.А.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D35B80" w:rsidRDefault="002527F2" w:rsidP="00F85CBE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b/>
              <w:i/>
              <w:sz w:val="24"/>
              <w:szCs w:val="24"/>
            </w:rPr>
          </w:pPr>
          <w:r w:rsidRPr="00D35B80">
            <w:rPr>
              <w:rFonts w:ascii="GOST Type BU" w:hAnsi="GOST Type BU" w:cs="Times New Roman"/>
              <w:b/>
              <w:i/>
              <w:sz w:val="24"/>
              <w:szCs w:val="24"/>
            </w:rPr>
            <w:t>Модернизация информационно-образовательного портала (на примере ФГБОУ ВО «МГУТУ им. К.Г. Разумовского (ПКУ)»)</w:t>
          </w:r>
        </w:p>
      </w:tc>
      <w:tc>
        <w:tcPr>
          <w:tcW w:w="852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Лит.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</w:t>
          </w:r>
        </w:p>
      </w:tc>
      <w:tc>
        <w:tcPr>
          <w:tcW w:w="11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Листов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Провер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Глускер А.И.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6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4" w:type="dxa"/>
          <w:tcBorders>
            <w:top w:val="single" w:sz="18" w:space="0" w:color="auto"/>
            <w:left w:val="single" w:sz="6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3E12E9" w:rsidRPr="00992F2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0A0CE0" w:rsidRPr="00992F2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42BC9">
            <w:rPr>
              <w:rFonts w:ascii="GOST Type BU" w:hAnsi="GOST Type BU" w:cs="Times New Roman"/>
              <w:i/>
              <w:noProof/>
              <w:sz w:val="24"/>
              <w:szCs w:val="24"/>
            </w:rPr>
            <w:t>2</w:t>
          </w:r>
          <w:r w:rsidRPr="00992F2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  <w:tc>
        <w:tcPr>
          <w:tcW w:w="1174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992F2E" w:rsidRDefault="00CC15EF" w:rsidP="00835ED7">
          <w:pPr>
            <w:pStyle w:val="a5"/>
            <w:tabs>
              <w:tab w:val="clear" w:pos="4677"/>
              <w:tab w:val="clear" w:pos="9355"/>
              <w:tab w:val="left" w:pos="705"/>
            </w:tabs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992F2E">
            <w:rPr>
              <w:rFonts w:ascii="GOST Type BU" w:hAnsi="GOST Type BU"/>
              <w:i/>
            </w:rPr>
            <w:fldChar w:fldCharType="begin"/>
          </w:r>
          <w:r w:rsidRPr="00992F2E">
            <w:rPr>
              <w:rFonts w:ascii="GOST Type BU" w:hAnsi="GOST Type BU"/>
              <w:i/>
            </w:rPr>
            <w:instrText xml:space="preserve"> NUMPAGES  \* Arabic  \* MERGEFORMAT </w:instrText>
          </w:r>
          <w:r w:rsidRPr="00992F2E">
            <w:rPr>
              <w:rFonts w:ascii="GOST Type BU" w:hAnsi="GOST Type BU"/>
              <w:i/>
            </w:rPr>
            <w:fldChar w:fldCharType="separate"/>
          </w:r>
          <w:r w:rsidR="00342BC9" w:rsidRPr="00342BC9">
            <w:rPr>
              <w:rFonts w:ascii="GOST Type BU" w:hAnsi="GOST Type BU" w:cs="Times New Roman"/>
              <w:i/>
              <w:noProof/>
              <w:sz w:val="24"/>
              <w:szCs w:val="24"/>
            </w:rPr>
            <w:t>4</w:t>
          </w:r>
          <w:r w:rsidRPr="00992F2E">
            <w:rPr>
              <w:rFonts w:ascii="GOST Type BU" w:hAnsi="GOST Type BU" w:cs="Times New Roman"/>
              <w:i/>
              <w:noProof/>
              <w:sz w:val="24"/>
              <w:szCs w:val="24"/>
            </w:rPr>
            <w:fldChar w:fldCharType="end"/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Реценз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2877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6A5AF9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8"/>
              <w:szCs w:val="28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8"/>
              <w:szCs w:val="28"/>
            </w:rPr>
            <w:t>УниКИТ</w:t>
          </w:r>
          <w:proofErr w:type="spellEnd"/>
          <w:r w:rsidR="006A5AF9" w:rsidRPr="00F85CBE">
            <w:rPr>
              <w:rFonts w:ascii="GOST Type BU" w:hAnsi="GOST Type BU" w:cs="Times New Roman"/>
              <w:i/>
              <w:sz w:val="28"/>
              <w:szCs w:val="28"/>
            </w:rPr>
            <w:t xml:space="preserve"> П-404</w:t>
          </w: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proofErr w:type="spellStart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Н.Контр</w:t>
          </w:r>
          <w:proofErr w:type="spellEnd"/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D95F89" w:rsidRDefault="006A5AF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14"/>
              <w:szCs w:val="14"/>
            </w:rPr>
          </w:pPr>
          <w:r w:rsidRPr="00D95F89">
            <w:rPr>
              <w:rFonts w:ascii="GOST Type BU" w:hAnsi="GOST Type BU" w:cs="Times New Roman"/>
              <w:i/>
              <w:sz w:val="14"/>
              <w:szCs w:val="14"/>
            </w:rPr>
            <w:t>Гусева Е.Л.</w:t>
          </w: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6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  <w:tr w:rsidR="003E12E9" w:rsidTr="00F4231F">
      <w:trPr>
        <w:trHeight w:val="284"/>
      </w:trPr>
      <w:tc>
        <w:tcPr>
          <w:tcW w:w="1135" w:type="dxa"/>
          <w:gridSpan w:val="2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i/>
              <w:sz w:val="20"/>
              <w:szCs w:val="20"/>
            </w:rPr>
          </w:pPr>
          <w:r w:rsidRPr="00F85CBE">
            <w:rPr>
              <w:rFonts w:ascii="GOST Type BU" w:hAnsi="GOST Type BU" w:cs="Times New Roman"/>
              <w:i/>
              <w:sz w:val="20"/>
              <w:szCs w:val="20"/>
            </w:rPr>
            <w:t>Утв.</w:t>
          </w:r>
        </w:p>
      </w:tc>
      <w:tc>
        <w:tcPr>
          <w:tcW w:w="108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 w:cs="Times New Roman"/>
              <w:sz w:val="14"/>
              <w:szCs w:val="14"/>
            </w:rPr>
          </w:pPr>
        </w:p>
      </w:tc>
      <w:tc>
        <w:tcPr>
          <w:tcW w:w="851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3E12E9" w:rsidRPr="00F85CBE" w:rsidRDefault="003E12E9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/>
              <w:sz w:val="14"/>
              <w:szCs w:val="14"/>
            </w:rPr>
          </w:pPr>
        </w:p>
      </w:tc>
      <w:tc>
        <w:tcPr>
          <w:tcW w:w="3838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  <w:tc>
        <w:tcPr>
          <w:tcW w:w="2877" w:type="dxa"/>
          <w:gridSpan w:val="5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3E12E9" w:rsidRDefault="003E12E9" w:rsidP="00835ED7">
          <w:pPr>
            <w:pStyle w:val="a5"/>
            <w:spacing w:line="240" w:lineRule="auto"/>
            <w:ind w:firstLine="0"/>
          </w:pPr>
        </w:p>
      </w:tc>
    </w:tr>
  </w:tbl>
  <w:p w:rsidR="003E12E9" w:rsidRDefault="003E12E9" w:rsidP="00835ED7">
    <w:pPr>
      <w:pStyle w:val="a5"/>
      <w:spacing w:line="240" w:lineRule="auto"/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358" w:type="dxa"/>
      <w:tblInd w:w="-3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567"/>
      <w:gridCol w:w="1087"/>
      <w:gridCol w:w="851"/>
      <w:gridCol w:w="567"/>
      <w:gridCol w:w="6142"/>
      <w:gridCol w:w="576"/>
    </w:tblGrid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6F067E" w:rsidRPr="00B95E43" w:rsidRDefault="006F067E" w:rsidP="00835ED7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ФГБОУ  ВО «МГУТУ им. К Г Разумовского (ПКУ)»</w:t>
          </w:r>
        </w:p>
        <w:p w:rsidR="006F067E" w:rsidRPr="00B95E43" w:rsidRDefault="006F067E" w:rsidP="00D35B80">
          <w:pPr>
            <w:spacing w:line="240" w:lineRule="auto"/>
            <w:ind w:left="142" w:firstLine="0"/>
            <w:jc w:val="center"/>
            <w:rPr>
              <w:rFonts w:ascii="GOST Type BU" w:hAnsi="GOST Type BU"/>
              <w:b/>
              <w:i/>
              <w:sz w:val="24"/>
            </w:rPr>
          </w:pPr>
          <w:r w:rsidRPr="00B95E43">
            <w:rPr>
              <w:rFonts w:ascii="GOST Type BU" w:hAnsi="GOST Type BU"/>
              <w:b/>
              <w:i/>
              <w:sz w:val="24"/>
            </w:rPr>
            <w:t>09.02.03</w:t>
          </w:r>
          <w:r w:rsidRPr="00B95E43">
            <w:rPr>
              <w:rFonts w:ascii="GOST Type BU" w:hAnsi="GOST Type BU"/>
              <w:b/>
              <w:i/>
              <w:sz w:val="24"/>
              <w:lang w:val="en-US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П-40</w:t>
          </w:r>
          <w:r w:rsidR="006A5AF9" w:rsidRPr="00B95E43">
            <w:rPr>
              <w:rFonts w:ascii="GOST Type BU" w:hAnsi="GOST Type BU"/>
              <w:b/>
              <w:i/>
              <w:sz w:val="24"/>
            </w:rPr>
            <w:t>4</w:t>
          </w:r>
          <w:r w:rsidR="00342BC9">
            <w:rPr>
              <w:rFonts w:ascii="GOST Type BU" w:hAnsi="GOST Type BU"/>
              <w:b/>
              <w:i/>
              <w:sz w:val="24"/>
            </w:rPr>
            <w:t>-</w:t>
          </w:r>
          <w:r w:rsidRPr="00B95E43">
            <w:rPr>
              <w:rFonts w:ascii="GOST Type BU" w:hAnsi="GOST Type BU"/>
              <w:b/>
              <w:i/>
              <w:sz w:val="24"/>
            </w:rPr>
            <w:t>№</w:t>
          </w:r>
          <w:r w:rsidR="00D35B80" w:rsidRPr="00D35B80">
            <w:rPr>
              <w:rFonts w:ascii="GOST Type BU" w:hAnsi="GOST Type BU"/>
              <w:b/>
              <w:i/>
              <w:sz w:val="24"/>
            </w:rPr>
            <w:t>2</w:t>
          </w:r>
          <w:r w:rsidRPr="00B95E43">
            <w:rPr>
              <w:rFonts w:ascii="GOST Type BU" w:hAnsi="GOST Type BU"/>
              <w:b/>
              <w:i/>
              <w:sz w:val="24"/>
            </w:rPr>
            <w:t>-2018- ДП</w:t>
          </w:r>
        </w:p>
      </w:tc>
      <w:tc>
        <w:tcPr>
          <w:tcW w:w="5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EF7B0D" w:rsidP="00835ED7">
          <w:pPr>
            <w:spacing w:line="240" w:lineRule="auto"/>
            <w:ind w:firstLine="0"/>
            <w:jc w:val="center"/>
            <w:rPr>
              <w:rFonts w:ascii="GOST Type BU" w:eastAsia="Calibri" w:hAnsi="GOST Type BU"/>
              <w:b/>
              <w:i/>
              <w:sz w:val="14"/>
              <w:szCs w:val="14"/>
            </w:rPr>
          </w:pPr>
          <w:r w:rsidRPr="00B95E43">
            <w:rPr>
              <w:rFonts w:ascii="GOST Type BU" w:eastAsia="Calibri" w:hAnsi="GOST Type BU"/>
              <w:b/>
              <w:i/>
              <w:sz w:val="14"/>
              <w:szCs w:val="14"/>
            </w:rPr>
            <w:t>Лист</w:t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108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827BAE" w:rsidRDefault="006A69AA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24"/>
              <w:szCs w:val="24"/>
            </w:rPr>
          </w:pP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begin"/>
          </w:r>
          <w:r w:rsidR="00952CCF" w:rsidRPr="00827BAE">
            <w:rPr>
              <w:rFonts w:ascii="GOST Type BU" w:hAnsi="GOST Type BU" w:cs="Times New Roman"/>
              <w:i/>
              <w:sz w:val="24"/>
              <w:szCs w:val="24"/>
            </w:rPr>
            <w:instrText xml:space="preserve"> PAGE  \* Arabic  \* MERGEFORMAT </w:instrTex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separate"/>
          </w:r>
          <w:r w:rsidR="00342BC9">
            <w:rPr>
              <w:rFonts w:ascii="GOST Type BU" w:hAnsi="GOST Type BU" w:cs="Times New Roman"/>
              <w:i/>
              <w:noProof/>
              <w:sz w:val="24"/>
              <w:szCs w:val="24"/>
            </w:rPr>
            <w:t>4</w:t>
          </w:r>
          <w:r w:rsidRPr="00827BAE">
            <w:rPr>
              <w:rFonts w:ascii="GOST Type BU" w:hAnsi="GOST Type BU" w:cs="Times New Roman"/>
              <w:i/>
              <w:sz w:val="24"/>
              <w:szCs w:val="24"/>
            </w:rPr>
            <w:fldChar w:fldCharType="end"/>
          </w:r>
        </w:p>
      </w:tc>
    </w:tr>
    <w:tr w:rsidR="006F067E" w:rsidTr="009146F8">
      <w:trPr>
        <w:trHeight w:val="284"/>
      </w:trPr>
      <w:tc>
        <w:tcPr>
          <w:tcW w:w="56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Лист</w:t>
          </w:r>
        </w:p>
      </w:tc>
      <w:tc>
        <w:tcPr>
          <w:tcW w:w="108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№ докум.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6"/>
              <w:szCs w:val="16"/>
            </w:rPr>
          </w:pPr>
          <w:r w:rsidRPr="00B95E43">
            <w:rPr>
              <w:rFonts w:ascii="GOST Type BU" w:hAnsi="GOST Type BU" w:cs="Times New Roman"/>
              <w:i/>
              <w:sz w:val="16"/>
              <w:szCs w:val="16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jc w:val="center"/>
            <w:rPr>
              <w:rFonts w:ascii="GOST Type BU" w:hAnsi="GOST Type BU" w:cs="Times New Roman"/>
              <w:i/>
              <w:sz w:val="14"/>
              <w:szCs w:val="14"/>
            </w:rPr>
          </w:pPr>
          <w:r w:rsidRPr="00B95E43">
            <w:rPr>
              <w:rFonts w:ascii="GOST Type BU" w:hAnsi="GOST Type BU" w:cs="Times New Roman"/>
              <w:i/>
              <w:sz w:val="14"/>
              <w:szCs w:val="14"/>
            </w:rPr>
            <w:t>Дата</w:t>
          </w:r>
        </w:p>
      </w:tc>
      <w:tc>
        <w:tcPr>
          <w:tcW w:w="6142" w:type="dxa"/>
          <w:vMerge/>
          <w:tcBorders>
            <w:left w:val="single" w:sz="18" w:space="0" w:color="auto"/>
            <w:bottom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  <w:tc>
        <w:tcPr>
          <w:tcW w:w="5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F067E" w:rsidRPr="00B95E43" w:rsidRDefault="006F067E" w:rsidP="00835ED7">
          <w:pPr>
            <w:pStyle w:val="a5"/>
            <w:spacing w:line="240" w:lineRule="auto"/>
            <w:ind w:firstLine="0"/>
            <w:rPr>
              <w:rFonts w:ascii="GOST Type BU" w:hAnsi="GOST Type BU"/>
            </w:rPr>
          </w:pPr>
        </w:p>
      </w:tc>
    </w:tr>
  </w:tbl>
  <w:p w:rsidR="006F067E" w:rsidRDefault="006F067E" w:rsidP="00835ED7">
    <w:pPr>
      <w:pStyle w:val="a5"/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33" w:rsidRDefault="00180D33" w:rsidP="00A661EF">
      <w:r>
        <w:separator/>
      </w:r>
    </w:p>
  </w:footnote>
  <w:footnote w:type="continuationSeparator" w:id="0">
    <w:p w:rsidR="00180D33" w:rsidRDefault="00180D33" w:rsidP="00A66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EE2"/>
    <w:multiLevelType w:val="hybridMultilevel"/>
    <w:tmpl w:val="10ECA202"/>
    <w:lvl w:ilvl="0" w:tplc="64488ED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3E67F92"/>
    <w:multiLevelType w:val="hybridMultilevel"/>
    <w:tmpl w:val="AC62CF7E"/>
    <w:lvl w:ilvl="0" w:tplc="E3DAAF1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825B97"/>
    <w:multiLevelType w:val="hybridMultilevel"/>
    <w:tmpl w:val="28943E60"/>
    <w:lvl w:ilvl="0" w:tplc="E3DAAF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574F8"/>
    <w:multiLevelType w:val="hybridMultilevel"/>
    <w:tmpl w:val="392EE33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0304A1"/>
    <w:multiLevelType w:val="hybridMultilevel"/>
    <w:tmpl w:val="677EC5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D7"/>
    <w:rsid w:val="00081B5D"/>
    <w:rsid w:val="00082844"/>
    <w:rsid w:val="000860D4"/>
    <w:rsid w:val="00093FC0"/>
    <w:rsid w:val="000A0CE0"/>
    <w:rsid w:val="000F5A40"/>
    <w:rsid w:val="001056B7"/>
    <w:rsid w:val="00180D33"/>
    <w:rsid w:val="001C12FE"/>
    <w:rsid w:val="002527F2"/>
    <w:rsid w:val="002551D4"/>
    <w:rsid w:val="002E3AD9"/>
    <w:rsid w:val="00305B2E"/>
    <w:rsid w:val="00336D3C"/>
    <w:rsid w:val="00342BC9"/>
    <w:rsid w:val="00343CD0"/>
    <w:rsid w:val="00376F4E"/>
    <w:rsid w:val="00387660"/>
    <w:rsid w:val="003E12E9"/>
    <w:rsid w:val="004242A0"/>
    <w:rsid w:val="00461CEE"/>
    <w:rsid w:val="00483FA3"/>
    <w:rsid w:val="0048719C"/>
    <w:rsid w:val="004D4486"/>
    <w:rsid w:val="004D5259"/>
    <w:rsid w:val="004E3922"/>
    <w:rsid w:val="00521E1D"/>
    <w:rsid w:val="00531615"/>
    <w:rsid w:val="00575A65"/>
    <w:rsid w:val="00583A75"/>
    <w:rsid w:val="005A4074"/>
    <w:rsid w:val="005E287D"/>
    <w:rsid w:val="005E325B"/>
    <w:rsid w:val="0061319A"/>
    <w:rsid w:val="006A5AF9"/>
    <w:rsid w:val="006A69AA"/>
    <w:rsid w:val="006F067E"/>
    <w:rsid w:val="00772BC6"/>
    <w:rsid w:val="00775B85"/>
    <w:rsid w:val="007E0D00"/>
    <w:rsid w:val="008078A9"/>
    <w:rsid w:val="00827BAE"/>
    <w:rsid w:val="00835ED7"/>
    <w:rsid w:val="00853012"/>
    <w:rsid w:val="008D66FE"/>
    <w:rsid w:val="009146F8"/>
    <w:rsid w:val="00952CCF"/>
    <w:rsid w:val="009768C6"/>
    <w:rsid w:val="00992F2E"/>
    <w:rsid w:val="009B2B87"/>
    <w:rsid w:val="00A17D62"/>
    <w:rsid w:val="00A302FD"/>
    <w:rsid w:val="00A661EF"/>
    <w:rsid w:val="00B159F3"/>
    <w:rsid w:val="00B44AE4"/>
    <w:rsid w:val="00B53254"/>
    <w:rsid w:val="00B95E43"/>
    <w:rsid w:val="00BD3132"/>
    <w:rsid w:val="00C703FA"/>
    <w:rsid w:val="00C822AC"/>
    <w:rsid w:val="00C923F4"/>
    <w:rsid w:val="00CA12D8"/>
    <w:rsid w:val="00CC15EF"/>
    <w:rsid w:val="00CC527A"/>
    <w:rsid w:val="00CE6B54"/>
    <w:rsid w:val="00D21F6D"/>
    <w:rsid w:val="00D35B80"/>
    <w:rsid w:val="00D60B0A"/>
    <w:rsid w:val="00D95F89"/>
    <w:rsid w:val="00DD7A7D"/>
    <w:rsid w:val="00DD7B98"/>
    <w:rsid w:val="00E2032D"/>
    <w:rsid w:val="00E4501F"/>
    <w:rsid w:val="00E52E40"/>
    <w:rsid w:val="00E8113F"/>
    <w:rsid w:val="00E82B2A"/>
    <w:rsid w:val="00E95196"/>
    <w:rsid w:val="00EC2D8D"/>
    <w:rsid w:val="00EF7B0D"/>
    <w:rsid w:val="00F13A44"/>
    <w:rsid w:val="00F41536"/>
    <w:rsid w:val="00F55E5A"/>
    <w:rsid w:val="00F85CBE"/>
    <w:rsid w:val="00FA4673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D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ED7"/>
    <w:pPr>
      <w:keepNext/>
      <w:keepLines/>
      <w:spacing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3A4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A661EF"/>
  </w:style>
  <w:style w:type="paragraph" w:styleId="a5">
    <w:name w:val="footer"/>
    <w:basedOn w:val="a"/>
    <w:link w:val="a6"/>
    <w:uiPriority w:val="99"/>
    <w:unhideWhenUsed/>
    <w:rsid w:val="00A661E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661EF"/>
  </w:style>
  <w:style w:type="table" w:styleId="a7">
    <w:name w:val="Table Grid"/>
    <w:basedOn w:val="a1"/>
    <w:uiPriority w:val="39"/>
    <w:rsid w:val="00A66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35ED7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3E12E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3E12E9"/>
    <w:pPr>
      <w:tabs>
        <w:tab w:val="right" w:leader="dot" w:pos="9356"/>
      </w:tabs>
      <w:spacing w:after="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E12E9"/>
    <w:pPr>
      <w:tabs>
        <w:tab w:val="right" w:leader="dot" w:pos="9911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3E12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E12E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2E9"/>
    <w:rPr>
      <w:rFonts w:ascii="Tahoma" w:hAnsi="Tahoma" w:cs="Tahoma"/>
      <w:sz w:val="16"/>
      <w:szCs w:val="16"/>
    </w:rPr>
  </w:style>
  <w:style w:type="character" w:customStyle="1" w:styleId="12">
    <w:name w:val="Заголовок №1_"/>
    <w:basedOn w:val="a0"/>
    <w:link w:val="13"/>
    <w:rsid w:val="00461CEE"/>
    <w:rPr>
      <w:spacing w:val="120"/>
      <w:sz w:val="60"/>
      <w:szCs w:val="60"/>
      <w:shd w:val="clear" w:color="auto" w:fill="FFFFFF"/>
    </w:rPr>
  </w:style>
  <w:style w:type="paragraph" w:customStyle="1" w:styleId="13">
    <w:name w:val="Заголовок №1"/>
    <w:basedOn w:val="a"/>
    <w:link w:val="12"/>
    <w:rsid w:val="00461CEE"/>
    <w:pPr>
      <w:shd w:val="clear" w:color="auto" w:fill="FFFFFF"/>
      <w:spacing w:after="1200" w:line="0" w:lineRule="atLeast"/>
      <w:jc w:val="center"/>
      <w:outlineLvl w:val="0"/>
    </w:pPr>
    <w:rPr>
      <w:rFonts w:asciiTheme="minorHAnsi" w:eastAsiaTheme="minorHAnsi" w:hAnsiTheme="minorHAnsi" w:cstheme="minorBidi"/>
      <w:spacing w:val="120"/>
      <w:sz w:val="60"/>
      <w:szCs w:val="60"/>
      <w:lang w:eastAsia="en-US"/>
    </w:rPr>
  </w:style>
  <w:style w:type="character" w:customStyle="1" w:styleId="4">
    <w:name w:val="Основной текст (4) + Не курсив"/>
    <w:basedOn w:val="a0"/>
    <w:rsid w:val="00461CE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F13A4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F13A44"/>
  </w:style>
  <w:style w:type="paragraph" w:styleId="ac">
    <w:name w:val="List Paragraph"/>
    <w:basedOn w:val="a"/>
    <w:uiPriority w:val="34"/>
    <w:qFormat/>
    <w:rsid w:val="001C12FE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styleId="ad">
    <w:name w:val="annotation reference"/>
    <w:basedOn w:val="a0"/>
    <w:uiPriority w:val="99"/>
    <w:semiHidden/>
    <w:unhideWhenUsed/>
    <w:rsid w:val="00F13A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13A44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13A44"/>
    <w:rPr>
      <w:sz w:val="20"/>
      <w:szCs w:val="20"/>
    </w:rPr>
  </w:style>
  <w:style w:type="paragraph" w:styleId="af0">
    <w:name w:val="No Spacing"/>
    <w:uiPriority w:val="1"/>
    <w:qFormat/>
    <w:rsid w:val="00E8113F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42;&#1050;&#1056;\&#1064;&#1072;&#1073;&#1083;&#1086;&#1085;.%20&#1056;&#1072;&#1084;&#1082;&#1072;%20&#1042;&#1050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74A91-51E2-4D29-9E72-C8ADB3FE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Рамка ВКР.dotx</Template>
  <TotalTime>19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27</cp:revision>
  <cp:lastPrinted>2018-05-26T13:55:00Z</cp:lastPrinted>
  <dcterms:created xsi:type="dcterms:W3CDTF">2018-06-05T19:56:00Z</dcterms:created>
  <dcterms:modified xsi:type="dcterms:W3CDTF">2018-06-06T15:04:00Z</dcterms:modified>
</cp:coreProperties>
</file>