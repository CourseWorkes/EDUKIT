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5F" w:rsidRDefault="00AD294D" w:rsidP="003B52EF">
      <w:pPr>
        <w:pStyle w:val="1"/>
        <w:rPr>
          <w:shd w:val="clear" w:color="auto" w:fill="FAFAFA"/>
        </w:rPr>
      </w:pPr>
      <w:r>
        <w:t>4</w:t>
      </w:r>
      <w:r w:rsidR="00D16A3A" w:rsidRPr="00C32ADD">
        <w:t xml:space="preserve"> </w:t>
      </w:r>
      <w:r w:rsidR="00B6135D">
        <w:t>Охрана труда и техника безопасности</w:t>
      </w:r>
    </w:p>
    <w:p w:rsidR="000633E0" w:rsidRDefault="00AD294D" w:rsidP="00EF156D">
      <w:pPr>
        <w:pStyle w:val="2"/>
      </w:pPr>
      <w:r>
        <w:t>4</w:t>
      </w:r>
      <w:r w:rsidR="00DC3603">
        <w:t xml:space="preserve">.1 </w:t>
      </w:r>
      <w:r w:rsidR="000633E0">
        <w:t xml:space="preserve">Определение класса </w:t>
      </w:r>
      <w:r w:rsidR="00803DF6">
        <w:t>труда на рабочем месте пользователя</w:t>
      </w:r>
    </w:p>
    <w:p w:rsidR="00F45364" w:rsidRPr="004C37B1" w:rsidRDefault="00F45364" w:rsidP="00F45364">
      <w:r w:rsidRPr="004C37B1">
        <w:t>Определение класса условий труда на рабочих местах проводится с целью:</w:t>
      </w:r>
    </w:p>
    <w:p w:rsidR="00764626" w:rsidRDefault="004B6BD9" w:rsidP="00CD7C93">
      <w:pPr>
        <w:pStyle w:val="ab"/>
        <w:numPr>
          <w:ilvl w:val="0"/>
          <w:numId w:val="2"/>
        </w:numPr>
      </w:pPr>
      <w:r>
        <w:t>у</w:t>
      </w:r>
      <w:r w:rsidR="00F45364">
        <w:t>становление приоритетности оздоровительных мероприятий</w:t>
      </w:r>
      <w:r w:rsidR="009D4C1E">
        <w:t>,</w:t>
      </w:r>
    </w:p>
    <w:p w:rsidR="00F45364" w:rsidRDefault="004B6BD9" w:rsidP="00F45364">
      <w:pPr>
        <w:pStyle w:val="ab"/>
        <w:numPr>
          <w:ilvl w:val="0"/>
          <w:numId w:val="2"/>
        </w:numPr>
      </w:pPr>
      <w:r>
        <w:t>с</w:t>
      </w:r>
      <w:r w:rsidR="00F45364">
        <w:t>оздание банка данных по существующим условиям труда</w:t>
      </w:r>
      <w:r w:rsidR="009D4C1E">
        <w:t>,</w:t>
      </w:r>
    </w:p>
    <w:p w:rsidR="009D4C1E" w:rsidRDefault="004B6BD9" w:rsidP="004B6BD9">
      <w:pPr>
        <w:pStyle w:val="ab"/>
        <w:numPr>
          <w:ilvl w:val="0"/>
          <w:numId w:val="2"/>
        </w:numPr>
      </w:pPr>
      <w:r>
        <w:t>о</w:t>
      </w:r>
      <w:r w:rsidR="00F45364">
        <w:t>пределение выплат и компенсаций за вредные условия труда</w:t>
      </w:r>
      <w:r>
        <w:t>.</w:t>
      </w:r>
    </w:p>
    <w:p w:rsidR="00B6135D" w:rsidRDefault="00AB1552" w:rsidP="00C7685F">
      <w:pPr>
        <w:rPr>
          <w:shd w:val="clear" w:color="auto" w:fill="FFFFFF"/>
        </w:rPr>
      </w:pPr>
      <w:r>
        <w:rPr>
          <w:shd w:val="clear" w:color="auto" w:fill="FFFFFF"/>
        </w:rPr>
        <w:t xml:space="preserve">Для проведения аттестации </w:t>
      </w:r>
      <w:r w:rsidR="00366409">
        <w:rPr>
          <w:shd w:val="clear" w:color="auto" w:fill="FFFFFF"/>
        </w:rPr>
        <w:t>рабочего места также необходимо комплексно оценить условия труда. Оценка условий труда производится  по специальной методике, на основе анализа уровней вредных и опасных факторов на данном рабочем месте.</w:t>
      </w:r>
    </w:p>
    <w:p w:rsidR="00315736" w:rsidRDefault="00315736" w:rsidP="00C7685F">
      <w:pPr>
        <w:rPr>
          <w:shd w:val="clear" w:color="auto" w:fill="FFFFFF"/>
        </w:rPr>
      </w:pPr>
      <w:r>
        <w:rPr>
          <w:shd w:val="clear" w:color="auto" w:fill="FFFFFF"/>
        </w:rPr>
        <w:t xml:space="preserve">Вредный производственный фактор – фактор среды и трудового процесса, который может вызывать снижения работоспособности, </w:t>
      </w:r>
      <w:r w:rsidR="00A33494">
        <w:rPr>
          <w:shd w:val="clear" w:color="auto" w:fill="FFFFFF"/>
        </w:rPr>
        <w:t>патологию (профессиональное заболевание), привести к нарушению здоровья потомства.</w:t>
      </w:r>
    </w:p>
    <w:p w:rsidR="00A33494" w:rsidRDefault="00594CC0" w:rsidP="00C7685F">
      <w:pPr>
        <w:rPr>
          <w:shd w:val="clear" w:color="auto" w:fill="FFFFFF"/>
        </w:rPr>
      </w:pPr>
      <w:r>
        <w:rPr>
          <w:shd w:val="clear" w:color="auto" w:fill="FFFFFF"/>
        </w:rPr>
        <w:t>Вредными могут быть:</w:t>
      </w:r>
    </w:p>
    <w:p w:rsidR="00594CC0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594CC0">
        <w:rPr>
          <w:shd w:val="clear" w:color="auto" w:fill="FFFFFF"/>
        </w:rPr>
        <w:t>изические факторы: температура, влажность и подвижность воздуха, неонизирующие и ионизирующие излучения, шум, вибрация, недостаточная освещённость</w:t>
      </w:r>
      <w:r w:rsidR="00594CC0" w:rsidRPr="00594CC0">
        <w:rPr>
          <w:shd w:val="clear" w:color="auto" w:fill="FFFFFF"/>
        </w:rPr>
        <w:t>;</w:t>
      </w:r>
    </w:p>
    <w:p w:rsidR="00594CC0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х</w:t>
      </w:r>
      <w:r w:rsidR="00B177D4">
        <w:rPr>
          <w:shd w:val="clear" w:color="auto" w:fill="FFFFFF"/>
        </w:rPr>
        <w:t>имические факторы: загазованность и запылённость воздуха</w:t>
      </w:r>
      <w:r w:rsidR="00B177D4" w:rsidRPr="00B177D4">
        <w:rPr>
          <w:shd w:val="clear" w:color="auto" w:fill="FFFFFF"/>
        </w:rPr>
        <w:t>;</w:t>
      </w:r>
    </w:p>
    <w:p w:rsidR="00B177D4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б</w:t>
      </w:r>
      <w:r w:rsidR="00E05967">
        <w:rPr>
          <w:shd w:val="clear" w:color="auto" w:fill="FFFFFF"/>
        </w:rPr>
        <w:t>иологические факторы: болезнетворные микроорганизмы</w:t>
      </w:r>
      <w:r w:rsidR="003B46DC">
        <w:rPr>
          <w:shd w:val="clear" w:color="auto" w:fill="FFFFFF"/>
          <w:lang w:val="en-US"/>
        </w:rPr>
        <w:t>;</w:t>
      </w:r>
    </w:p>
    <w:p w:rsidR="003B46DC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5561D5">
        <w:rPr>
          <w:shd w:val="clear" w:color="auto" w:fill="FFFFFF"/>
        </w:rPr>
        <w:t>акторы тяжести труда: физическая, статическая и динамическая нагрузка</w:t>
      </w:r>
      <w:r w:rsidR="00AC6BDB" w:rsidRPr="00AC6BDB">
        <w:rPr>
          <w:shd w:val="clear" w:color="auto" w:fill="FFFFFF"/>
        </w:rPr>
        <w:t xml:space="preserve">; </w:t>
      </w:r>
      <w:r w:rsidR="00AC6BDB">
        <w:rPr>
          <w:shd w:val="clear" w:color="auto" w:fill="FFFFFF"/>
        </w:rPr>
        <w:t>большое количество стереотипных рабочих движений, большое число наклонов корпуса, неудобная рабочая поза</w:t>
      </w:r>
      <w:r w:rsidR="00AC6BDB" w:rsidRPr="00AC6BDB">
        <w:rPr>
          <w:shd w:val="clear" w:color="auto" w:fill="FFFFFF"/>
        </w:rPr>
        <w:t>;</w:t>
      </w:r>
    </w:p>
    <w:p w:rsidR="00AC6BDB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ф</w:t>
      </w:r>
      <w:r w:rsidR="007B3771">
        <w:rPr>
          <w:shd w:val="clear" w:color="auto" w:fill="FFFFFF"/>
        </w:rPr>
        <w:t>акторы напряжённости труда</w:t>
      </w:r>
      <w:r w:rsidR="0069409F">
        <w:rPr>
          <w:shd w:val="clear" w:color="auto" w:fill="FFFFFF"/>
        </w:rPr>
        <w:t xml:space="preserve">: интеллектуальные, сенсорные, эмоциональные нагрузки, монотонность </w:t>
      </w:r>
      <w:r w:rsidR="005B71F6">
        <w:rPr>
          <w:shd w:val="clear" w:color="auto" w:fill="FFFFFF"/>
        </w:rPr>
        <w:t>и продолжительность работы</w:t>
      </w:r>
      <w:r w:rsidR="005B71F6" w:rsidRPr="005B71F6">
        <w:rPr>
          <w:shd w:val="clear" w:color="auto" w:fill="FFFFFF"/>
        </w:rPr>
        <w:t>;</w:t>
      </w:r>
    </w:p>
    <w:p w:rsidR="005B71F6" w:rsidRDefault="00D122DA" w:rsidP="00594CC0">
      <w:pPr>
        <w:pStyle w:val="ab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5B71F6">
        <w:rPr>
          <w:shd w:val="clear" w:color="auto" w:fill="FFFFFF"/>
        </w:rPr>
        <w:t>пасный производственный фактор</w:t>
      </w:r>
      <w:r w:rsidR="007D07D8">
        <w:rPr>
          <w:shd w:val="clear" w:color="auto" w:fill="FFFFFF"/>
        </w:rPr>
        <w:t xml:space="preserve"> (фактор среды и трудового процесса, который может вызвать</w:t>
      </w:r>
      <w:r w:rsidR="00CE6CEF">
        <w:rPr>
          <w:shd w:val="clear" w:color="auto" w:fill="FFFFFF"/>
        </w:rPr>
        <w:t xml:space="preserve"> резкое ухудшение здоровья, травму или </w:t>
      </w:r>
      <w:r w:rsidR="00CE6CEF">
        <w:rPr>
          <w:shd w:val="clear" w:color="auto" w:fill="FFFFFF"/>
        </w:rPr>
        <w:lastRenderedPageBreak/>
        <w:t>смерть</w:t>
      </w:r>
      <w:r w:rsidR="007D07D8">
        <w:rPr>
          <w:shd w:val="clear" w:color="auto" w:fill="FFFFFF"/>
        </w:rPr>
        <w:t>)</w:t>
      </w:r>
      <w:r w:rsidR="00CE6CEF" w:rsidRPr="00CE6CEF">
        <w:rPr>
          <w:shd w:val="clear" w:color="auto" w:fill="FFFFFF"/>
        </w:rPr>
        <w:t>:</w:t>
      </w:r>
      <w:r w:rsidR="00CE6CEF">
        <w:rPr>
          <w:shd w:val="clear" w:color="auto" w:fill="FFFFFF"/>
        </w:rPr>
        <w:t xml:space="preserve"> электрический ток, огонь, нагретая поверхность, движущиеся части механизмов, избыточное давление, острые кромки предметов, высота и т.п.</w:t>
      </w:r>
    </w:p>
    <w:p w:rsidR="00CE6CEF" w:rsidRDefault="00CE6CEF" w:rsidP="00CE6CEF">
      <w:pPr>
        <w:rPr>
          <w:shd w:val="clear" w:color="auto" w:fill="FFFFFF"/>
        </w:rPr>
      </w:pPr>
      <w:r>
        <w:rPr>
          <w:shd w:val="clear" w:color="auto" w:fill="FFFFFF"/>
        </w:rPr>
        <w:t xml:space="preserve">Второй класс </w:t>
      </w:r>
      <w:r w:rsidR="003D039A">
        <w:rPr>
          <w:shd w:val="clear" w:color="auto" w:fill="FFFFFF"/>
        </w:rPr>
        <w:t>условий труда характеризуется следующими показателями:</w:t>
      </w:r>
    </w:p>
    <w:p w:rsidR="003D039A" w:rsidRDefault="00391D72" w:rsidP="00F259DB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F259DB">
        <w:rPr>
          <w:shd w:val="clear" w:color="auto" w:fill="FFFFFF"/>
        </w:rPr>
        <w:t>тереотипные рабочие движения</w:t>
      </w:r>
      <w:r w:rsidR="00870C99">
        <w:rPr>
          <w:shd w:val="clear" w:color="auto" w:fill="FFFFFF"/>
        </w:rPr>
        <w:t>:</w:t>
      </w:r>
    </w:p>
    <w:p w:rsidR="00F259DB" w:rsidRDefault="009E606A" w:rsidP="00F259DB">
      <w:pPr>
        <w:pStyle w:val="ab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при локальной нагрузке (с участием мышц кистей и пальцев рук) – до 4 10</w:t>
      </w:r>
      <w:r w:rsidR="00F652FE" w:rsidRPr="00F652FE">
        <w:rPr>
          <w:shd w:val="clear" w:color="auto" w:fill="FFFFFF"/>
          <w:vertAlign w:val="superscript"/>
        </w:rPr>
        <w:t>4</w:t>
      </w:r>
      <w:r w:rsidR="007E1A96" w:rsidRPr="007E1A96">
        <w:rPr>
          <w:shd w:val="clear" w:color="auto" w:fill="FFFFFF"/>
        </w:rPr>
        <w:t>;</w:t>
      </w:r>
    </w:p>
    <w:p w:rsidR="009E606A" w:rsidRDefault="009E606A" w:rsidP="00F259DB">
      <w:pPr>
        <w:pStyle w:val="ab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при региональной нагрузке (с участием мышц рук и плечевого пояса) – до 2 10</w:t>
      </w:r>
      <w:r w:rsidR="00F652FE" w:rsidRPr="00F652FE">
        <w:rPr>
          <w:shd w:val="clear" w:color="auto" w:fill="FFFFFF"/>
          <w:vertAlign w:val="superscript"/>
        </w:rPr>
        <w:t>4</w:t>
      </w:r>
      <w:r w:rsidR="007E1A96" w:rsidRPr="007E1A96">
        <w:rPr>
          <w:shd w:val="clear" w:color="auto" w:fill="FFFFFF"/>
        </w:rPr>
        <w:t>;</w:t>
      </w:r>
    </w:p>
    <w:p w:rsidR="00870C99" w:rsidRDefault="00391D72" w:rsidP="00870C99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870C99">
        <w:rPr>
          <w:shd w:val="clear" w:color="auto" w:fill="FFFFFF"/>
        </w:rPr>
        <w:t>абочая поза:</w:t>
      </w:r>
    </w:p>
    <w:p w:rsidR="0030581E" w:rsidRPr="004C37B1" w:rsidRDefault="0030581E" w:rsidP="0030581E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C37B1">
        <w:rPr>
          <w:sz w:val="28"/>
          <w:szCs w:val="28"/>
        </w:rPr>
        <w:t>Периодическое нахождение в неудобной, фиксированной позе до 25% времени смены (невозможность изменения взаимного расп</w:t>
      </w:r>
      <w:r w:rsidR="007E1A96">
        <w:rPr>
          <w:sz w:val="28"/>
          <w:szCs w:val="28"/>
        </w:rPr>
        <w:t>оложения различных частей тела)</w:t>
      </w:r>
      <w:r w:rsidR="007E1A96" w:rsidRPr="007E1A96">
        <w:rPr>
          <w:sz w:val="28"/>
          <w:szCs w:val="28"/>
        </w:rPr>
        <w:t>;</w:t>
      </w:r>
    </w:p>
    <w:p w:rsidR="004F2E7D" w:rsidRDefault="0030581E" w:rsidP="0030581E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интеллектуальные нагрузки:</w:t>
      </w:r>
    </w:p>
    <w:p w:rsidR="0030581E" w:rsidRPr="00164CC6" w:rsidRDefault="009E0557" w:rsidP="00164CC6">
      <w:pPr>
        <w:pStyle w:val="ab"/>
        <w:numPr>
          <w:ilvl w:val="0"/>
          <w:numId w:val="6"/>
        </w:numPr>
        <w:rPr>
          <w:szCs w:val="28"/>
        </w:rPr>
      </w:pPr>
      <w:r w:rsidRPr="00164CC6">
        <w:rPr>
          <w:szCs w:val="28"/>
        </w:rPr>
        <w:t>с</w:t>
      </w:r>
      <w:r w:rsidR="00AF5813" w:rsidRPr="00164CC6">
        <w:rPr>
          <w:szCs w:val="28"/>
        </w:rPr>
        <w:t>одержание работы – решение простых альтернативных задач по инструкции</w:t>
      </w:r>
      <w:r w:rsidR="007E1A96" w:rsidRPr="00164CC6">
        <w:rPr>
          <w:szCs w:val="28"/>
        </w:rPr>
        <w:t>;</w:t>
      </w:r>
    </w:p>
    <w:p w:rsidR="00AF5813" w:rsidRPr="00164CC6" w:rsidRDefault="009E0557" w:rsidP="00164CC6">
      <w:pPr>
        <w:pStyle w:val="ab"/>
        <w:numPr>
          <w:ilvl w:val="0"/>
          <w:numId w:val="6"/>
        </w:numPr>
        <w:rPr>
          <w:szCs w:val="28"/>
        </w:rPr>
      </w:pPr>
      <w:r w:rsidRPr="00164CC6">
        <w:rPr>
          <w:szCs w:val="28"/>
        </w:rPr>
        <w:t>в</w:t>
      </w:r>
      <w:r w:rsidR="00AF5813" w:rsidRPr="00164CC6">
        <w:rPr>
          <w:szCs w:val="28"/>
        </w:rPr>
        <w:t>осприятие сигналов</w:t>
      </w:r>
      <w:r w:rsidRPr="00164CC6">
        <w:rPr>
          <w:szCs w:val="28"/>
        </w:rPr>
        <w:t xml:space="preserve"> </w:t>
      </w:r>
      <w:r w:rsidR="00AF5813" w:rsidRPr="00164CC6">
        <w:rPr>
          <w:szCs w:val="28"/>
        </w:rPr>
        <w:t>(информации) и их оценка</w:t>
      </w:r>
      <w:r w:rsidRPr="00164CC6">
        <w:rPr>
          <w:szCs w:val="28"/>
        </w:rPr>
        <w:t xml:space="preserve"> –</w:t>
      </w:r>
      <w:r w:rsidR="00AF5813" w:rsidRPr="00164CC6">
        <w:rPr>
          <w:szCs w:val="28"/>
        </w:rPr>
        <w:t xml:space="preserve"> восприятие сигналов с последующей коррекцией действий и операций</w:t>
      </w:r>
      <w:r w:rsidR="007E1A96" w:rsidRPr="00164CC6">
        <w:rPr>
          <w:szCs w:val="28"/>
        </w:rPr>
        <w:t>;</w:t>
      </w:r>
    </w:p>
    <w:p w:rsidR="00AF5813" w:rsidRPr="00164CC6" w:rsidRDefault="009E0557" w:rsidP="00164CC6">
      <w:pPr>
        <w:pStyle w:val="ab"/>
        <w:numPr>
          <w:ilvl w:val="0"/>
          <w:numId w:val="6"/>
        </w:numPr>
        <w:rPr>
          <w:szCs w:val="28"/>
        </w:rPr>
      </w:pPr>
      <w:r w:rsidRPr="00164CC6">
        <w:rPr>
          <w:szCs w:val="28"/>
        </w:rPr>
        <w:t>степень сложности задания –</w:t>
      </w:r>
      <w:r w:rsidR="00AF5813" w:rsidRPr="00164CC6">
        <w:rPr>
          <w:szCs w:val="28"/>
        </w:rPr>
        <w:t xml:space="preserve"> обработка, выполнение задания и его проверка</w:t>
      </w:r>
      <w:r w:rsidR="007E1A96" w:rsidRPr="00164CC6">
        <w:rPr>
          <w:szCs w:val="28"/>
        </w:rPr>
        <w:t>;</w:t>
      </w:r>
    </w:p>
    <w:p w:rsidR="00AF5813" w:rsidRPr="00164CC6" w:rsidRDefault="009E0557" w:rsidP="00164CC6">
      <w:pPr>
        <w:pStyle w:val="ab"/>
        <w:numPr>
          <w:ilvl w:val="0"/>
          <w:numId w:val="6"/>
        </w:numPr>
        <w:rPr>
          <w:shd w:val="clear" w:color="auto" w:fill="FFFFFF"/>
        </w:rPr>
      </w:pPr>
      <w:r w:rsidRPr="00164CC6">
        <w:rPr>
          <w:szCs w:val="28"/>
        </w:rPr>
        <w:t>характер выполняемой работы –</w:t>
      </w:r>
      <w:r w:rsidR="00AF5813" w:rsidRPr="00164CC6">
        <w:rPr>
          <w:szCs w:val="28"/>
        </w:rPr>
        <w:t xml:space="preserve"> работа по установленному графику с возможной его коррекцией по ходу деятельности</w:t>
      </w:r>
      <w:r w:rsidR="007E1A96" w:rsidRPr="00164CC6">
        <w:rPr>
          <w:szCs w:val="28"/>
        </w:rPr>
        <w:t>;</w:t>
      </w:r>
    </w:p>
    <w:p w:rsidR="00164CC6" w:rsidRDefault="00843249" w:rsidP="00843249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сенсорные нагрузки:</w:t>
      </w:r>
    </w:p>
    <w:p w:rsidR="00843249" w:rsidRDefault="00843249" w:rsidP="00843249">
      <w:pPr>
        <w:pStyle w:val="ab"/>
        <w:numPr>
          <w:ilvl w:val="0"/>
          <w:numId w:val="10"/>
        </w:numPr>
      </w:pPr>
      <w:r>
        <w:t>д</w:t>
      </w:r>
      <w:r w:rsidRPr="004C37B1">
        <w:t>лительность сосредоточенного наблюдения (</w:t>
      </w:r>
      <w:proofErr w:type="gramStart"/>
      <w:r w:rsidRPr="004C37B1">
        <w:t>в</w:t>
      </w:r>
      <w:proofErr w:type="gramEnd"/>
      <w:r w:rsidRPr="004C37B1">
        <w:t xml:space="preserve"> % </w:t>
      </w:r>
      <w:proofErr w:type="gramStart"/>
      <w:r w:rsidRPr="004C37B1">
        <w:t>от</w:t>
      </w:r>
      <w:proofErr w:type="gramEnd"/>
      <w:r w:rsidRPr="004C37B1">
        <w:t xml:space="preserve"> времени смены) – 26-50%</w:t>
      </w:r>
      <w:r w:rsidRPr="00D06A27">
        <w:t>;</w:t>
      </w:r>
    </w:p>
    <w:p w:rsidR="00843249" w:rsidRDefault="00843249" w:rsidP="00843249">
      <w:pPr>
        <w:pStyle w:val="ab"/>
        <w:numPr>
          <w:ilvl w:val="0"/>
          <w:numId w:val="10"/>
        </w:numPr>
      </w:pPr>
      <w:r>
        <w:t>п</w:t>
      </w:r>
      <w:r w:rsidRPr="004C37B1">
        <w:t>лотность сигналов (звуковых, световых) и сообщений в среднем за 1 час работ – 75-175</w:t>
      </w:r>
      <w:r w:rsidRPr="00843249">
        <w:t>;</w:t>
      </w:r>
    </w:p>
    <w:p w:rsidR="00843249" w:rsidRPr="00D06A27" w:rsidRDefault="00843249" w:rsidP="00843249">
      <w:pPr>
        <w:pStyle w:val="ab"/>
        <w:numPr>
          <w:ilvl w:val="0"/>
          <w:numId w:val="10"/>
        </w:numPr>
        <w:rPr>
          <w:shd w:val="clear" w:color="auto" w:fill="FFFFFF"/>
        </w:rPr>
      </w:pPr>
      <w:r>
        <w:t>ч</w:t>
      </w:r>
      <w:r w:rsidRPr="004C37B1">
        <w:t>исло производственных объектов одновременного наблюдения – 6-10</w:t>
      </w:r>
      <w:r w:rsidRPr="00843249">
        <w:t>;</w:t>
      </w:r>
    </w:p>
    <w:p w:rsidR="00D06A27" w:rsidRDefault="00D06A27" w:rsidP="00D06A27">
      <w:pPr>
        <w:pStyle w:val="ab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нагрузка на зрительный анализатор:</w:t>
      </w:r>
    </w:p>
    <w:p w:rsidR="00D06A27" w:rsidRPr="000A693D" w:rsidRDefault="00957C17" w:rsidP="000A693D">
      <w:pPr>
        <w:pStyle w:val="ab"/>
        <w:numPr>
          <w:ilvl w:val="0"/>
          <w:numId w:val="12"/>
        </w:numPr>
        <w:rPr>
          <w:szCs w:val="28"/>
        </w:rPr>
      </w:pPr>
      <w:r w:rsidRPr="000A693D">
        <w:rPr>
          <w:szCs w:val="28"/>
        </w:rPr>
        <w:t xml:space="preserve">размер объекта различения (при расстоянии от глаз работающего до объекта различения не более </w:t>
      </w:r>
      <w:smartTag w:uri="urn:schemas-microsoft-com:office:smarttags" w:element="metricconverter">
        <w:smartTagPr>
          <w:attr w:name="ProductID" w:val="0.5 м"/>
        </w:smartTagPr>
        <w:r w:rsidRPr="000A693D">
          <w:rPr>
            <w:szCs w:val="28"/>
          </w:rPr>
          <w:t>0.5 м</w:t>
        </w:r>
      </w:smartTag>
      <w:r w:rsidRPr="000A693D">
        <w:rPr>
          <w:szCs w:val="28"/>
        </w:rPr>
        <w:t>), при длительности сосредоточенного наблюдения % (от времени смены) - 5-</w:t>
      </w:r>
      <w:smartTag w:uri="urn:schemas-microsoft-com:office:smarttags" w:element="metricconverter">
        <w:smartTagPr>
          <w:attr w:name="ProductID" w:val="10 мм"/>
        </w:smartTagPr>
        <w:r w:rsidRPr="000A693D">
          <w:rPr>
            <w:szCs w:val="28"/>
          </w:rPr>
          <w:t>10 мм</w:t>
        </w:r>
      </w:smartTag>
      <w:r w:rsidRPr="000A693D">
        <w:rPr>
          <w:szCs w:val="28"/>
        </w:rPr>
        <w:t xml:space="preserve"> - более 50%; 1-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50%; менее </w:t>
      </w:r>
      <w:smartTag w:uri="urn:schemas-microsoft-com:office:smarttags" w:element="metricconverter">
        <w:smartTagPr>
          <w:attr w:name="ProductID" w:val="0.3 мм"/>
        </w:smartTagPr>
        <w:r w:rsidRPr="000A693D">
          <w:rPr>
            <w:szCs w:val="28"/>
          </w:rPr>
          <w:t>0.3 мм</w:t>
        </w:r>
      </w:smartTag>
      <w:r w:rsidRPr="000A693D">
        <w:rPr>
          <w:szCs w:val="28"/>
        </w:rPr>
        <w:t xml:space="preserve"> - до 25 %;</w:t>
      </w:r>
    </w:p>
    <w:p w:rsidR="00957C17" w:rsidRPr="000A693D" w:rsidRDefault="00957C17" w:rsidP="000A693D">
      <w:pPr>
        <w:pStyle w:val="ab"/>
        <w:numPr>
          <w:ilvl w:val="0"/>
          <w:numId w:val="12"/>
        </w:numPr>
        <w:rPr>
          <w:szCs w:val="28"/>
        </w:rPr>
      </w:pPr>
      <w:r w:rsidRPr="000A693D">
        <w:rPr>
          <w:szCs w:val="28"/>
        </w:rPr>
        <w:t>работа с оптическими приборами (микроскопы, луп и т.п.) при длительности сосредоточенного наблюдения % от времени смены – 26-50%</w:t>
      </w:r>
    </w:p>
    <w:p w:rsidR="00957C17" w:rsidRPr="000A693D" w:rsidRDefault="00957C17" w:rsidP="000A693D">
      <w:pPr>
        <w:pStyle w:val="ab"/>
        <w:numPr>
          <w:ilvl w:val="0"/>
          <w:numId w:val="12"/>
        </w:numPr>
        <w:rPr>
          <w:szCs w:val="28"/>
        </w:rPr>
      </w:pPr>
      <w:r w:rsidRPr="000A693D">
        <w:rPr>
          <w:szCs w:val="28"/>
        </w:rPr>
        <w:t>наблюдение за экранами видеотерминалов (</w:t>
      </w:r>
      <w:r w:rsidR="000A693D">
        <w:rPr>
          <w:szCs w:val="28"/>
        </w:rPr>
        <w:t>ч.</w:t>
      </w:r>
      <w:r w:rsidRPr="000A693D">
        <w:rPr>
          <w:szCs w:val="28"/>
        </w:rPr>
        <w:t xml:space="preserve"> в смену) – 2-3;</w:t>
      </w:r>
    </w:p>
    <w:p w:rsidR="00957C17" w:rsidRPr="000A693D" w:rsidRDefault="00957C17" w:rsidP="000A693D">
      <w:pPr>
        <w:pStyle w:val="ab"/>
        <w:numPr>
          <w:ilvl w:val="0"/>
          <w:numId w:val="12"/>
        </w:numPr>
        <w:rPr>
          <w:shd w:val="clear" w:color="auto" w:fill="FFFFFF"/>
        </w:rPr>
      </w:pPr>
      <w:r w:rsidRPr="000A693D">
        <w:rPr>
          <w:szCs w:val="28"/>
        </w:rPr>
        <w:t>нагрузки на слуховой анализатор (при производственной необходимости восприятия речи или дифференцированных сигналов) – разборчивость слов и сигналов от 90% до 70%;</w:t>
      </w:r>
    </w:p>
    <w:p w:rsidR="000A693D" w:rsidRPr="00F57F76" w:rsidRDefault="00F57F76" w:rsidP="00F57F76">
      <w:pPr>
        <w:pStyle w:val="ab"/>
        <w:numPr>
          <w:ilvl w:val="0"/>
          <w:numId w:val="4"/>
        </w:numPr>
        <w:rPr>
          <w:shd w:val="clear" w:color="auto" w:fill="FFFFFF"/>
        </w:rPr>
      </w:pPr>
      <w:r w:rsidRPr="00F57F76">
        <w:rPr>
          <w:shd w:val="clear" w:color="auto" w:fill="FFFFFF"/>
        </w:rPr>
        <w:t>эмоциональные нагрузки:</w:t>
      </w:r>
    </w:p>
    <w:p w:rsidR="00C55641" w:rsidRPr="00C55641" w:rsidRDefault="00C311B0" w:rsidP="00A24B11">
      <w:pPr>
        <w:pStyle w:val="ab"/>
        <w:numPr>
          <w:ilvl w:val="0"/>
          <w:numId w:val="15"/>
        </w:numPr>
      </w:pPr>
      <w:r>
        <w:t>с</w:t>
      </w:r>
      <w:r w:rsidR="00C55641" w:rsidRPr="004C37B1">
        <w:t xml:space="preserve">тепень ответственности - несет ответственность за функциональное качество </w:t>
      </w:r>
      <w:r w:rsidR="00C55641">
        <w:t>вспомогательных работ (заданий)</w:t>
      </w:r>
      <w:r w:rsidR="00C55641" w:rsidRPr="00C55641">
        <w:t>;</w:t>
      </w:r>
    </w:p>
    <w:p w:rsidR="00C55641" w:rsidRPr="00C311B0" w:rsidRDefault="00C311B0" w:rsidP="00A24B11">
      <w:pPr>
        <w:pStyle w:val="ab"/>
        <w:numPr>
          <w:ilvl w:val="0"/>
          <w:numId w:val="15"/>
        </w:numPr>
      </w:pPr>
      <w:r w:rsidRPr="00A24B11">
        <w:rPr>
          <w:szCs w:val="28"/>
        </w:rPr>
        <w:t>значимость ошибки - Влечет за собой дополнительные усилия со стороны руководства (бригадиры, мастера и т.п.);</w:t>
      </w:r>
    </w:p>
    <w:p w:rsidR="00F57F76" w:rsidRPr="00F00814" w:rsidRDefault="001709C8" w:rsidP="00F00814">
      <w:pPr>
        <w:pStyle w:val="ab"/>
        <w:numPr>
          <w:ilvl w:val="0"/>
          <w:numId w:val="4"/>
        </w:numPr>
        <w:rPr>
          <w:shd w:val="clear" w:color="auto" w:fill="FFFFFF"/>
        </w:rPr>
      </w:pPr>
      <w:r w:rsidRPr="00F00814">
        <w:rPr>
          <w:shd w:val="clear" w:color="auto" w:fill="FFFFFF"/>
        </w:rPr>
        <w:t>монотонность нагрузки:</w:t>
      </w:r>
    </w:p>
    <w:p w:rsidR="001709C8" w:rsidRDefault="00ED135F" w:rsidP="00E921BF">
      <w:pPr>
        <w:pStyle w:val="ab"/>
        <w:numPr>
          <w:ilvl w:val="0"/>
          <w:numId w:val="18"/>
        </w:numPr>
      </w:pPr>
      <w:r>
        <w:t>ч</w:t>
      </w:r>
      <w:r w:rsidR="00537418" w:rsidRPr="004C37B1">
        <w:t>исло элементов (приемов), необходимых для выполнения простого задания или в многократно повторяющихся операциях – 6-9</w:t>
      </w:r>
      <w:r w:rsidR="00537418" w:rsidRPr="00537418">
        <w:t>;</w:t>
      </w:r>
    </w:p>
    <w:p w:rsidR="00ED135F" w:rsidRPr="00ED135F" w:rsidRDefault="00ED135F" w:rsidP="00E921BF">
      <w:pPr>
        <w:pStyle w:val="ab"/>
        <w:numPr>
          <w:ilvl w:val="0"/>
          <w:numId w:val="18"/>
        </w:numPr>
      </w:pPr>
      <w:r>
        <w:t>п</w:t>
      </w:r>
      <w:r w:rsidRPr="004C37B1">
        <w:t xml:space="preserve">родолжительность </w:t>
      </w:r>
      <w:r>
        <w:t>(</w:t>
      </w:r>
      <w:r w:rsidRPr="004C37B1">
        <w:t>в сек</w:t>
      </w:r>
      <w:r>
        <w:t>ундах)</w:t>
      </w:r>
      <w:r w:rsidRPr="004C37B1">
        <w:t xml:space="preserve"> выполнения простых производственных заданий или повторяющихся операций – 25-100</w:t>
      </w:r>
      <w:r w:rsidRPr="00ED135F">
        <w:t>;</w:t>
      </w:r>
    </w:p>
    <w:p w:rsidR="00537418" w:rsidRDefault="00A61BF2" w:rsidP="00A61BF2">
      <w:pPr>
        <w:pStyle w:val="ab"/>
        <w:numPr>
          <w:ilvl w:val="0"/>
          <w:numId w:val="4"/>
        </w:numPr>
        <w:rPr>
          <w:shd w:val="clear" w:color="auto" w:fill="FFFFFF"/>
        </w:rPr>
      </w:pPr>
      <w:r w:rsidRPr="00A61BF2">
        <w:rPr>
          <w:shd w:val="clear" w:color="auto" w:fill="FFFFFF"/>
        </w:rPr>
        <w:t>режим работы:</w:t>
      </w:r>
    </w:p>
    <w:p w:rsidR="00A61BF2" w:rsidRPr="00A43913" w:rsidRDefault="00A43913" w:rsidP="00A43913">
      <w:pPr>
        <w:pStyle w:val="ab"/>
        <w:numPr>
          <w:ilvl w:val="0"/>
          <w:numId w:val="20"/>
        </w:numPr>
        <w:rPr>
          <w:szCs w:val="28"/>
        </w:rPr>
      </w:pPr>
      <w:bookmarkStart w:id="0" w:name="_GoBack"/>
      <w:bookmarkEnd w:id="0"/>
      <w:r w:rsidRPr="00A43913">
        <w:rPr>
          <w:szCs w:val="28"/>
        </w:rPr>
        <w:t>фактическая продолжительность рабочего дня – 8-9 часов;</w:t>
      </w:r>
    </w:p>
    <w:p w:rsidR="00A43913" w:rsidRDefault="00A43913" w:rsidP="00A43913">
      <w:pPr>
        <w:pStyle w:val="ab"/>
        <w:numPr>
          <w:ilvl w:val="0"/>
          <w:numId w:val="20"/>
        </w:numPr>
      </w:pPr>
      <w:r>
        <w:t>с</w:t>
      </w:r>
      <w:r w:rsidRPr="004C37B1">
        <w:t>менность работы – двухсменная работа</w:t>
      </w:r>
      <w:r>
        <w:t xml:space="preserve"> </w:t>
      </w:r>
      <w:r w:rsidRPr="004C37B1">
        <w:t>(без ночной смены).</w:t>
      </w:r>
    </w:p>
    <w:sectPr w:rsidR="00A43913" w:rsidSect="00AB155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3D6C"/>
    <w:multiLevelType w:val="hybridMultilevel"/>
    <w:tmpl w:val="23AA798E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251F26"/>
    <w:multiLevelType w:val="hybridMultilevel"/>
    <w:tmpl w:val="44AAA68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229E3E2C"/>
    <w:multiLevelType w:val="hybridMultilevel"/>
    <w:tmpl w:val="3D4C1F90"/>
    <w:lvl w:ilvl="0" w:tplc="CE307C26">
      <w:start w:val="1"/>
      <w:numFmt w:val="bullet"/>
      <w:suff w:val="space"/>
      <w:lvlText w:val=""/>
      <w:lvlJc w:val="left"/>
      <w:pPr>
        <w:ind w:left="0" w:firstLine="141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E2B6512"/>
    <w:multiLevelType w:val="hybridMultilevel"/>
    <w:tmpl w:val="3B7EBE3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F922C27"/>
    <w:multiLevelType w:val="hybridMultilevel"/>
    <w:tmpl w:val="0A6E6E6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1F0539"/>
    <w:multiLevelType w:val="hybridMultilevel"/>
    <w:tmpl w:val="3B9643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19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0CB6FC8"/>
    <w:multiLevelType w:val="hybridMultilevel"/>
    <w:tmpl w:val="79844E5E"/>
    <w:lvl w:ilvl="0" w:tplc="9A16C6DC">
      <w:start w:val="1"/>
      <w:numFmt w:val="bullet"/>
      <w:suff w:val="space"/>
      <w:lvlText w:val=""/>
      <w:lvlJc w:val="left"/>
      <w:pPr>
        <w:ind w:left="0" w:firstLine="141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1D3781A"/>
    <w:multiLevelType w:val="hybridMultilevel"/>
    <w:tmpl w:val="C4126CC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E646F"/>
    <w:multiLevelType w:val="hybridMultilevel"/>
    <w:tmpl w:val="8DFA12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C9B1E74"/>
    <w:multiLevelType w:val="hybridMultilevel"/>
    <w:tmpl w:val="DDA002A4"/>
    <w:lvl w:ilvl="0" w:tplc="5BFAE384">
      <w:start w:val="1"/>
      <w:numFmt w:val="bullet"/>
      <w:suff w:val="space"/>
      <w:lvlText w:val=""/>
      <w:lvlJc w:val="left"/>
      <w:pPr>
        <w:ind w:left="0" w:firstLine="1416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506F6C40"/>
    <w:multiLevelType w:val="hybridMultilevel"/>
    <w:tmpl w:val="A372DE0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3BF1E32"/>
    <w:multiLevelType w:val="hybridMultilevel"/>
    <w:tmpl w:val="F08E2584"/>
    <w:lvl w:ilvl="0" w:tplc="39E4351C">
      <w:start w:val="1"/>
      <w:numFmt w:val="bullet"/>
      <w:suff w:val="space"/>
      <w:lvlText w:val=""/>
      <w:lvlJc w:val="left"/>
      <w:pPr>
        <w:ind w:left="0" w:firstLine="141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75A726E"/>
    <w:multiLevelType w:val="hybridMultilevel"/>
    <w:tmpl w:val="49E42F40"/>
    <w:lvl w:ilvl="0" w:tplc="713EEA40">
      <w:start w:val="1"/>
      <w:numFmt w:val="bullet"/>
      <w:suff w:val="space"/>
      <w:lvlText w:val=""/>
      <w:lvlJc w:val="left"/>
      <w:pPr>
        <w:ind w:left="0" w:firstLine="141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58ED4A57"/>
    <w:multiLevelType w:val="hybridMultilevel"/>
    <w:tmpl w:val="44E68A54"/>
    <w:lvl w:ilvl="0" w:tplc="62B2C656">
      <w:start w:val="1"/>
      <w:numFmt w:val="decimal"/>
      <w:suff w:val="space"/>
      <w:lvlText w:val="%1)"/>
      <w:lvlJc w:val="left"/>
      <w:pPr>
        <w:ind w:left="0" w:firstLine="121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FB5670F"/>
    <w:multiLevelType w:val="hybridMultilevel"/>
    <w:tmpl w:val="F5CE73CE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32A1DE4"/>
    <w:multiLevelType w:val="hybridMultilevel"/>
    <w:tmpl w:val="BD2CB294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9F65C61"/>
    <w:multiLevelType w:val="hybridMultilevel"/>
    <w:tmpl w:val="691A6020"/>
    <w:lvl w:ilvl="0" w:tplc="4B1E2D90">
      <w:start w:val="1"/>
      <w:numFmt w:val="bullet"/>
      <w:suff w:val="space"/>
      <w:lvlText w:val=""/>
      <w:lvlJc w:val="left"/>
      <w:pPr>
        <w:ind w:left="0" w:firstLine="141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>
    <w:nsid w:val="6D80187C"/>
    <w:multiLevelType w:val="hybridMultilevel"/>
    <w:tmpl w:val="D1B6BAEC"/>
    <w:lvl w:ilvl="0" w:tplc="8966B39A">
      <w:start w:val="1"/>
      <w:numFmt w:val="bullet"/>
      <w:suff w:val="space"/>
      <w:lvlText w:val=""/>
      <w:lvlJc w:val="left"/>
      <w:pPr>
        <w:ind w:left="0" w:firstLine="141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6DD25DAA"/>
    <w:multiLevelType w:val="hybridMultilevel"/>
    <w:tmpl w:val="F466AE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F80BE7A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D00E5240">
      <w:start w:val="7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C97EA584">
      <w:start w:val="8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2C37884"/>
    <w:multiLevelType w:val="hybridMultilevel"/>
    <w:tmpl w:val="F6D04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CF7F56"/>
    <w:multiLevelType w:val="hybridMultilevel"/>
    <w:tmpl w:val="9FB8BD1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20"/>
  </w:num>
  <w:num w:numId="5">
    <w:abstractNumId w:val="11"/>
  </w:num>
  <w:num w:numId="6">
    <w:abstractNumId w:val="17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  <w:num w:numId="11">
    <w:abstractNumId w:val="14"/>
  </w:num>
  <w:num w:numId="12">
    <w:abstractNumId w:val="2"/>
  </w:num>
  <w:num w:numId="13">
    <w:abstractNumId w:val="3"/>
  </w:num>
  <w:num w:numId="14">
    <w:abstractNumId w:val="8"/>
  </w:num>
  <w:num w:numId="15">
    <w:abstractNumId w:val="18"/>
  </w:num>
  <w:num w:numId="16">
    <w:abstractNumId w:val="15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3BE5"/>
    <w:rsid w:val="0001764B"/>
    <w:rsid w:val="0006313C"/>
    <w:rsid w:val="000633E0"/>
    <w:rsid w:val="00067D68"/>
    <w:rsid w:val="000714C6"/>
    <w:rsid w:val="00080E7E"/>
    <w:rsid w:val="00082E1E"/>
    <w:rsid w:val="000A3188"/>
    <w:rsid w:val="000A693D"/>
    <w:rsid w:val="000C59D9"/>
    <w:rsid w:val="000E1206"/>
    <w:rsid w:val="000F1A2C"/>
    <w:rsid w:val="001025D3"/>
    <w:rsid w:val="00111AC8"/>
    <w:rsid w:val="001153F1"/>
    <w:rsid w:val="00126789"/>
    <w:rsid w:val="0015331B"/>
    <w:rsid w:val="00164CC6"/>
    <w:rsid w:val="001709C8"/>
    <w:rsid w:val="00183235"/>
    <w:rsid w:val="00192A1E"/>
    <w:rsid w:val="001A5A34"/>
    <w:rsid w:val="001B3E13"/>
    <w:rsid w:val="001E467E"/>
    <w:rsid w:val="00212BD1"/>
    <w:rsid w:val="0025208D"/>
    <w:rsid w:val="00260C88"/>
    <w:rsid w:val="002A3507"/>
    <w:rsid w:val="002A3F55"/>
    <w:rsid w:val="002C1A53"/>
    <w:rsid w:val="002C54AE"/>
    <w:rsid w:val="002E12A7"/>
    <w:rsid w:val="0030581E"/>
    <w:rsid w:val="00315736"/>
    <w:rsid w:val="0033382D"/>
    <w:rsid w:val="00333E9B"/>
    <w:rsid w:val="003359CA"/>
    <w:rsid w:val="00344824"/>
    <w:rsid w:val="00345863"/>
    <w:rsid w:val="003474E9"/>
    <w:rsid w:val="00362CDF"/>
    <w:rsid w:val="00366409"/>
    <w:rsid w:val="00391D72"/>
    <w:rsid w:val="003A0B91"/>
    <w:rsid w:val="003B46DC"/>
    <w:rsid w:val="003B52EF"/>
    <w:rsid w:val="003B700B"/>
    <w:rsid w:val="003D039A"/>
    <w:rsid w:val="003D1239"/>
    <w:rsid w:val="003F555F"/>
    <w:rsid w:val="004618B7"/>
    <w:rsid w:val="00472CFE"/>
    <w:rsid w:val="00473942"/>
    <w:rsid w:val="00485950"/>
    <w:rsid w:val="004942A4"/>
    <w:rsid w:val="004A5132"/>
    <w:rsid w:val="004B6BD9"/>
    <w:rsid w:val="004D3559"/>
    <w:rsid w:val="004F2E7D"/>
    <w:rsid w:val="004F7E9C"/>
    <w:rsid w:val="00515D1A"/>
    <w:rsid w:val="00526760"/>
    <w:rsid w:val="00537418"/>
    <w:rsid w:val="00537A4F"/>
    <w:rsid w:val="005561D5"/>
    <w:rsid w:val="00557D3E"/>
    <w:rsid w:val="00571FD3"/>
    <w:rsid w:val="00594CC0"/>
    <w:rsid w:val="005B555A"/>
    <w:rsid w:val="005B71F6"/>
    <w:rsid w:val="005D13AA"/>
    <w:rsid w:val="005D1D4F"/>
    <w:rsid w:val="005D5B91"/>
    <w:rsid w:val="005F2B81"/>
    <w:rsid w:val="00626CEB"/>
    <w:rsid w:val="006921B6"/>
    <w:rsid w:val="0069409F"/>
    <w:rsid w:val="006D6E5E"/>
    <w:rsid w:val="00701CDD"/>
    <w:rsid w:val="00725C2D"/>
    <w:rsid w:val="00743426"/>
    <w:rsid w:val="00764626"/>
    <w:rsid w:val="007B11CB"/>
    <w:rsid w:val="007B3771"/>
    <w:rsid w:val="007C05A5"/>
    <w:rsid w:val="007C3F86"/>
    <w:rsid w:val="007C6E2F"/>
    <w:rsid w:val="007D07D8"/>
    <w:rsid w:val="007E1A96"/>
    <w:rsid w:val="007E56FC"/>
    <w:rsid w:val="007F57E9"/>
    <w:rsid w:val="00803DF6"/>
    <w:rsid w:val="00807460"/>
    <w:rsid w:val="00814FD2"/>
    <w:rsid w:val="008325DF"/>
    <w:rsid w:val="00843249"/>
    <w:rsid w:val="0085141F"/>
    <w:rsid w:val="00861794"/>
    <w:rsid w:val="00864F4F"/>
    <w:rsid w:val="00870C99"/>
    <w:rsid w:val="00877865"/>
    <w:rsid w:val="00881F4D"/>
    <w:rsid w:val="00920C88"/>
    <w:rsid w:val="00924804"/>
    <w:rsid w:val="00925D72"/>
    <w:rsid w:val="00927AE2"/>
    <w:rsid w:val="00957C17"/>
    <w:rsid w:val="00976133"/>
    <w:rsid w:val="0097787F"/>
    <w:rsid w:val="00983C1D"/>
    <w:rsid w:val="009A08B8"/>
    <w:rsid w:val="009C224F"/>
    <w:rsid w:val="009D4C1E"/>
    <w:rsid w:val="009E0557"/>
    <w:rsid w:val="009E0EBA"/>
    <w:rsid w:val="009E3DAA"/>
    <w:rsid w:val="009E606A"/>
    <w:rsid w:val="009E7545"/>
    <w:rsid w:val="00A24B11"/>
    <w:rsid w:val="00A33494"/>
    <w:rsid w:val="00A43913"/>
    <w:rsid w:val="00A60F7C"/>
    <w:rsid w:val="00A61BF2"/>
    <w:rsid w:val="00A70B91"/>
    <w:rsid w:val="00AB1552"/>
    <w:rsid w:val="00AB1DD4"/>
    <w:rsid w:val="00AB2377"/>
    <w:rsid w:val="00AC61FE"/>
    <w:rsid w:val="00AC6BDB"/>
    <w:rsid w:val="00AD294D"/>
    <w:rsid w:val="00AF32AD"/>
    <w:rsid w:val="00AF358F"/>
    <w:rsid w:val="00AF4422"/>
    <w:rsid w:val="00AF5813"/>
    <w:rsid w:val="00B177D4"/>
    <w:rsid w:val="00B43498"/>
    <w:rsid w:val="00B60F08"/>
    <w:rsid w:val="00B6135D"/>
    <w:rsid w:val="00B80655"/>
    <w:rsid w:val="00B873ED"/>
    <w:rsid w:val="00BD4A89"/>
    <w:rsid w:val="00BD7FEA"/>
    <w:rsid w:val="00C147DD"/>
    <w:rsid w:val="00C30484"/>
    <w:rsid w:val="00C311B0"/>
    <w:rsid w:val="00C32ADD"/>
    <w:rsid w:val="00C32E8B"/>
    <w:rsid w:val="00C343E6"/>
    <w:rsid w:val="00C375D9"/>
    <w:rsid w:val="00C51093"/>
    <w:rsid w:val="00C55641"/>
    <w:rsid w:val="00C65D8E"/>
    <w:rsid w:val="00C66465"/>
    <w:rsid w:val="00C7685F"/>
    <w:rsid w:val="00C9076E"/>
    <w:rsid w:val="00C92E33"/>
    <w:rsid w:val="00CB6EFA"/>
    <w:rsid w:val="00CB7AEB"/>
    <w:rsid w:val="00CD7C93"/>
    <w:rsid w:val="00CE6CEF"/>
    <w:rsid w:val="00CE6D46"/>
    <w:rsid w:val="00D06A27"/>
    <w:rsid w:val="00D122DA"/>
    <w:rsid w:val="00D16A3A"/>
    <w:rsid w:val="00D2799E"/>
    <w:rsid w:val="00D357D6"/>
    <w:rsid w:val="00D451B6"/>
    <w:rsid w:val="00D46A8B"/>
    <w:rsid w:val="00D57FAD"/>
    <w:rsid w:val="00D624E1"/>
    <w:rsid w:val="00D664D3"/>
    <w:rsid w:val="00D7403F"/>
    <w:rsid w:val="00D8278B"/>
    <w:rsid w:val="00D86D64"/>
    <w:rsid w:val="00D87B74"/>
    <w:rsid w:val="00DC3603"/>
    <w:rsid w:val="00DE681C"/>
    <w:rsid w:val="00E020D7"/>
    <w:rsid w:val="00E05967"/>
    <w:rsid w:val="00E05BA0"/>
    <w:rsid w:val="00E21B78"/>
    <w:rsid w:val="00E3165E"/>
    <w:rsid w:val="00E7443E"/>
    <w:rsid w:val="00E921BF"/>
    <w:rsid w:val="00E921D5"/>
    <w:rsid w:val="00ED135F"/>
    <w:rsid w:val="00EE3516"/>
    <w:rsid w:val="00EF156D"/>
    <w:rsid w:val="00EF3A58"/>
    <w:rsid w:val="00EF6495"/>
    <w:rsid w:val="00EF729A"/>
    <w:rsid w:val="00F00814"/>
    <w:rsid w:val="00F23F36"/>
    <w:rsid w:val="00F259DB"/>
    <w:rsid w:val="00F367C5"/>
    <w:rsid w:val="00F44603"/>
    <w:rsid w:val="00F45364"/>
    <w:rsid w:val="00F57F76"/>
    <w:rsid w:val="00F652FE"/>
    <w:rsid w:val="00FA6D08"/>
    <w:rsid w:val="00FC1D10"/>
    <w:rsid w:val="00FD70A4"/>
    <w:rsid w:val="00F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5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3B52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F156D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B52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156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E606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9E60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E606A"/>
    <w:rPr>
      <w:rFonts w:ascii="Tahoma" w:hAnsi="Tahoma" w:cs="Tahoma"/>
      <w:sz w:val="16"/>
      <w:szCs w:val="16"/>
    </w:rPr>
  </w:style>
  <w:style w:type="paragraph" w:customStyle="1" w:styleId="af">
    <w:name w:val="Диплом основной"/>
    <w:basedOn w:val="a"/>
    <w:link w:val="af0"/>
    <w:rsid w:val="00DE681C"/>
    <w:pPr>
      <w:ind w:firstLine="851"/>
    </w:pPr>
  </w:style>
  <w:style w:type="character" w:customStyle="1" w:styleId="af0">
    <w:name w:val="Диплом основной Знак"/>
    <w:basedOn w:val="a0"/>
    <w:link w:val="af"/>
    <w:rsid w:val="00DE681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FFC4A-7CEC-41D9-989C-338929FDE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112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Сергей Басыров</cp:lastModifiedBy>
  <cp:revision>181</cp:revision>
  <dcterms:created xsi:type="dcterms:W3CDTF">2018-06-02T13:55:00Z</dcterms:created>
  <dcterms:modified xsi:type="dcterms:W3CDTF">2018-06-13T23:38:00Z</dcterms:modified>
</cp:coreProperties>
</file>