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21" w:rsidRPr="00E152BD" w:rsidRDefault="004E4BCE" w:rsidP="00E152BD">
      <w:pPr>
        <w:pStyle w:val="1"/>
      </w:pPr>
      <w:r>
        <w:t xml:space="preserve">2 </w:t>
      </w:r>
      <w:r w:rsidR="00E152BD">
        <w:t>практическая часть</w:t>
      </w:r>
    </w:p>
    <w:p w:rsidR="00E8757D" w:rsidRDefault="004E4BCE" w:rsidP="00E8757D">
      <w:pPr>
        <w:pStyle w:val="2"/>
      </w:pPr>
      <w:r>
        <w:t xml:space="preserve">2.1 </w:t>
      </w:r>
      <w:r w:rsidR="00E8757D">
        <w:t>Разработка технического задания</w:t>
      </w:r>
    </w:p>
    <w:p w:rsidR="00C04DB0" w:rsidRDefault="004E4BCE" w:rsidP="00C04DB0">
      <w:pPr>
        <w:pStyle w:val="2"/>
      </w:pPr>
      <w:r>
        <w:t>2.1.</w:t>
      </w:r>
      <w:r w:rsidR="002C2217">
        <w:t xml:space="preserve">1 </w:t>
      </w:r>
      <w:r w:rsidR="00C04DB0">
        <w:t>Общие сведения</w:t>
      </w:r>
    </w:p>
    <w:p w:rsidR="00C04DB0" w:rsidRDefault="004E4BCE" w:rsidP="00DB166B">
      <w:pPr>
        <w:pStyle w:val="2"/>
      </w:pPr>
      <w:r>
        <w:t>2.1.</w:t>
      </w:r>
      <w:r w:rsidR="00AE1649">
        <w:t xml:space="preserve">1.1 </w:t>
      </w:r>
      <w:r w:rsidR="00DB166B">
        <w:t>Полное наименование системы</w:t>
      </w:r>
    </w:p>
    <w:p w:rsidR="00DB166B" w:rsidRPr="0094566A" w:rsidRDefault="0094566A" w:rsidP="00DB166B">
      <w:r>
        <w:t xml:space="preserve">Информационно-образовательный портал </w:t>
      </w:r>
      <w:r>
        <w:rPr>
          <w:lang w:val="en-US"/>
        </w:rPr>
        <w:t>EDUKIT</w:t>
      </w:r>
    </w:p>
    <w:p w:rsidR="00DB166B" w:rsidRDefault="00E460C7" w:rsidP="00DB166B">
      <w:pPr>
        <w:pStyle w:val="2"/>
      </w:pPr>
      <w:r>
        <w:t>2.1</w:t>
      </w:r>
      <w:r w:rsidR="009010B2">
        <w:t>.</w:t>
      </w:r>
      <w:r w:rsidR="00AE1649">
        <w:t xml:space="preserve">1.2 </w:t>
      </w:r>
      <w:r w:rsidR="00DB166B">
        <w:t>Условное обозначение</w:t>
      </w:r>
    </w:p>
    <w:p w:rsidR="00DB166B" w:rsidRDefault="0094566A" w:rsidP="00DB166B">
      <w:r>
        <w:t xml:space="preserve">ИОП </w:t>
      </w:r>
      <w:r w:rsidR="00DB166B">
        <w:rPr>
          <w:lang w:val="en-US"/>
        </w:rPr>
        <w:t>EDUKIT</w:t>
      </w:r>
    </w:p>
    <w:p w:rsidR="00DB166B" w:rsidRPr="004242C2" w:rsidRDefault="009010B2" w:rsidP="0097597C">
      <w:pPr>
        <w:pStyle w:val="2"/>
      </w:pPr>
      <w:r>
        <w:t>2.1.</w:t>
      </w:r>
      <w:r w:rsidR="00AE1649">
        <w:t xml:space="preserve">1.3 </w:t>
      </w:r>
      <w:r w:rsidR="00FD6058">
        <w:t>Сведения о заказчиках и исполнителях</w:t>
      </w:r>
    </w:p>
    <w:p w:rsidR="00DA48B4" w:rsidRDefault="00DA48B4" w:rsidP="00DA48B4">
      <w:pPr>
        <w:pStyle w:val="2"/>
      </w:pPr>
      <w:r w:rsidRPr="00DA48B4">
        <w:t xml:space="preserve">2.1.1.3.1 </w:t>
      </w:r>
      <w:r>
        <w:t>Заказчик</w:t>
      </w:r>
    </w:p>
    <w:p w:rsidR="00DA48B4" w:rsidRDefault="00DA48B4" w:rsidP="00DA48B4">
      <w:r>
        <w:t>Организация: ФГБОУ ВО «МГУТУ им. К.Г. Разумовского (ПКУ)» УНИКИТ.</w:t>
      </w:r>
    </w:p>
    <w:p w:rsidR="00DA48B4" w:rsidRDefault="00DA48B4" w:rsidP="00DA48B4">
      <w:r>
        <w:t xml:space="preserve">Адрес: </w:t>
      </w:r>
      <w:proofErr w:type="spellStart"/>
      <w:r>
        <w:t>Костомаровская</w:t>
      </w:r>
      <w:proofErr w:type="spellEnd"/>
      <w:r>
        <w:t xml:space="preserve"> набережная 29ст1.</w:t>
      </w:r>
    </w:p>
    <w:p w:rsidR="00DA48B4" w:rsidRDefault="00DA48B4" w:rsidP="00DA48B4">
      <w:r>
        <w:t>Контактное лицо: Гусева Елена Львовна, заведующий отделением.</w:t>
      </w:r>
    </w:p>
    <w:p w:rsidR="00B041BB" w:rsidRDefault="00DA48B4" w:rsidP="00DA48B4">
      <w:pPr>
        <w:pStyle w:val="2"/>
      </w:pPr>
      <w:r>
        <w:t>2.1.1.3.2 Исполнитель</w:t>
      </w:r>
    </w:p>
    <w:p w:rsidR="00C13CF6" w:rsidRDefault="00AE1649" w:rsidP="0097597C">
      <w:r>
        <w:t xml:space="preserve">Контактное лицо: </w:t>
      </w:r>
      <w:proofErr w:type="spellStart"/>
      <w:r w:rsidR="0097597C">
        <w:t>Басыров</w:t>
      </w:r>
      <w:proofErr w:type="spellEnd"/>
      <w:r w:rsidR="0097597C">
        <w:t xml:space="preserve"> Сергей </w:t>
      </w:r>
      <w:proofErr w:type="spellStart"/>
      <w:r w:rsidR="0097597C">
        <w:t>Амирович</w:t>
      </w:r>
      <w:proofErr w:type="spellEnd"/>
      <w:r w:rsidR="007024BB">
        <w:t>.</w:t>
      </w:r>
    </w:p>
    <w:p w:rsidR="003B0744" w:rsidRDefault="00A75656" w:rsidP="00916A54">
      <w:pPr>
        <w:pStyle w:val="2"/>
      </w:pPr>
      <w:r>
        <w:t>2.1.</w:t>
      </w:r>
      <w:r w:rsidR="000D52DE">
        <w:t xml:space="preserve">1.4 Основания </w:t>
      </w:r>
      <w:r w:rsidR="003E23EC">
        <w:t>модернизации</w:t>
      </w:r>
    </w:p>
    <w:p w:rsidR="000D52DE" w:rsidRDefault="00A96EF8" w:rsidP="000D52DE">
      <w:pPr>
        <w:pStyle w:val="2"/>
      </w:pPr>
      <w:r>
        <w:t>2.1.</w:t>
      </w:r>
      <w:r w:rsidR="000D52DE">
        <w:t>1.4.1 Основание для модернизации Системы</w:t>
      </w:r>
    </w:p>
    <w:p w:rsidR="00916A54" w:rsidRDefault="0094566A" w:rsidP="00916A54">
      <w:r>
        <w:t xml:space="preserve">Основанием для модернизации ИОП </w:t>
      </w:r>
      <w:r>
        <w:rPr>
          <w:lang w:val="en-US"/>
        </w:rPr>
        <w:t>EDUKIT</w:t>
      </w:r>
      <w:r w:rsidR="00FA3A7F">
        <w:t xml:space="preserve"> является</w:t>
      </w:r>
      <w:r>
        <w:t xml:space="preserve"> </w:t>
      </w:r>
      <w:r w:rsidR="00FA3A7F">
        <w:t>т</w:t>
      </w:r>
      <w:r w:rsidR="00916A54">
        <w:t>ехническое задани</w:t>
      </w:r>
      <w:r w:rsidR="00472EBF">
        <w:t>е</w:t>
      </w:r>
      <w:r w:rsidR="00916A54">
        <w:t xml:space="preserve"> на выпускную квалификационную работу</w:t>
      </w:r>
      <w:r w:rsidR="002F08A7">
        <w:t>.</w:t>
      </w:r>
    </w:p>
    <w:p w:rsidR="008F2609" w:rsidRDefault="008F2609" w:rsidP="008F2609">
      <w:pPr>
        <w:pStyle w:val="2"/>
      </w:pPr>
      <w:r>
        <w:t>2.1.1.4.2 Нормативные документы</w:t>
      </w:r>
    </w:p>
    <w:p w:rsidR="008F2609" w:rsidRDefault="008F2609" w:rsidP="008F2609">
      <w:r>
        <w:t>Настоящее ТЗ разработано в соответствии с требованиями ГОСТ 34.602</w:t>
      </w:r>
      <w:r>
        <w:noBreakHyphen/>
        <w:t>89 “Информационная технология. Комплекс стандартов на автоматизированные системы. Техническое задание на создание автоматизированной системы”.</w:t>
      </w:r>
    </w:p>
    <w:p w:rsidR="00916A54" w:rsidRDefault="00A96EF8" w:rsidP="00472F28">
      <w:pPr>
        <w:pStyle w:val="2"/>
      </w:pPr>
      <w:r>
        <w:t>2.1.</w:t>
      </w:r>
      <w:r w:rsidR="000D52DE">
        <w:t xml:space="preserve">1.5 </w:t>
      </w:r>
      <w:r w:rsidR="00472F28">
        <w:t xml:space="preserve">Сроки </w:t>
      </w:r>
      <w:r w:rsidR="00136D5C">
        <w:t>модернизации</w:t>
      </w:r>
    </w:p>
    <w:p w:rsidR="00472F28" w:rsidRDefault="00472F28" w:rsidP="00916A54">
      <w:r>
        <w:t>Начало</w:t>
      </w:r>
      <w:r w:rsidR="00835F69">
        <w:t xml:space="preserve"> модернизации</w:t>
      </w:r>
      <w:r w:rsidR="00EB79FA">
        <w:t xml:space="preserve"> – </w:t>
      </w:r>
      <w:r w:rsidR="00DF7421">
        <w:t>01</w:t>
      </w:r>
      <w:r w:rsidR="00F41CFD">
        <w:t>.0</w:t>
      </w:r>
      <w:r w:rsidR="00DF7421">
        <w:t>9</w:t>
      </w:r>
      <w:r w:rsidR="00F41CFD">
        <w:t>.20</w:t>
      </w:r>
      <w:r w:rsidR="00DF7421">
        <w:t>17</w:t>
      </w:r>
      <w:r w:rsidR="00862D19">
        <w:t xml:space="preserve"> г.</w:t>
      </w:r>
    </w:p>
    <w:p w:rsidR="00472F28" w:rsidRPr="00916A54" w:rsidRDefault="00472F28" w:rsidP="00EB79FA">
      <w:r>
        <w:t>Окончание</w:t>
      </w:r>
      <w:r w:rsidR="00835F69">
        <w:t xml:space="preserve"> модернизации</w:t>
      </w:r>
      <w:r w:rsidR="00EB79FA">
        <w:t xml:space="preserve"> –</w:t>
      </w:r>
      <w:r w:rsidR="00F41CFD">
        <w:t xml:space="preserve"> 14.06.2018</w:t>
      </w:r>
      <w:r w:rsidR="00862D19">
        <w:t xml:space="preserve"> г.</w:t>
      </w:r>
    </w:p>
    <w:p w:rsidR="00472F28" w:rsidRDefault="000D0207" w:rsidP="00CC1312">
      <w:pPr>
        <w:pStyle w:val="2"/>
      </w:pPr>
      <w:r>
        <w:t>2.1.</w:t>
      </w:r>
      <w:r w:rsidR="00AC1F12">
        <w:t xml:space="preserve">1.6 Сведения об источниках и порядке </w:t>
      </w:r>
      <w:r w:rsidR="00CC1312">
        <w:t>финансирования</w:t>
      </w:r>
      <w:r w:rsidR="00AC1F12">
        <w:t xml:space="preserve"> работ</w:t>
      </w:r>
    </w:p>
    <w:p w:rsidR="00CC1312" w:rsidRDefault="00CC1312" w:rsidP="00DB166B">
      <w:r>
        <w:t>Финансирование</w:t>
      </w:r>
      <w:r w:rsidR="0049700A">
        <w:t xml:space="preserve"> работ не осуществляется</w:t>
      </w:r>
    </w:p>
    <w:p w:rsidR="00CC1312" w:rsidRDefault="000D0207" w:rsidP="004879F4">
      <w:pPr>
        <w:pStyle w:val="2"/>
      </w:pPr>
      <w:r>
        <w:t>2.1.</w:t>
      </w:r>
      <w:r w:rsidR="000262A5">
        <w:t xml:space="preserve">1.7 </w:t>
      </w:r>
      <w:r w:rsidR="004879F4">
        <w:t>Порядок оформления и предъявления результатов работ</w:t>
      </w:r>
    </w:p>
    <w:p w:rsidR="000262A5" w:rsidRDefault="000262A5" w:rsidP="006A794F">
      <w:r>
        <w:t>Приёмо-сдаточные испытания должны проводиться на программно-те</w:t>
      </w:r>
      <w:r w:rsidR="00007124">
        <w:t>хнических средствах Заказчика</w:t>
      </w:r>
      <w:r w:rsidR="00AE6803">
        <w:t xml:space="preserve"> и в соответствии с </w:t>
      </w:r>
      <w:r w:rsidR="000D621C">
        <w:t>программой методики испытания</w:t>
      </w:r>
      <w:r w:rsidR="006A794F">
        <w:t>.</w:t>
      </w:r>
    </w:p>
    <w:p w:rsidR="00C04DB0" w:rsidRDefault="000D0207" w:rsidP="00C04DB0">
      <w:pPr>
        <w:pStyle w:val="2"/>
      </w:pPr>
      <w:r>
        <w:lastRenderedPageBreak/>
        <w:t>2.1.</w:t>
      </w:r>
      <w:r w:rsidR="00D94B77">
        <w:t xml:space="preserve">2 </w:t>
      </w:r>
      <w:r w:rsidR="00C04DB0">
        <w:t>Назначения и цели модернизации системы</w:t>
      </w:r>
    </w:p>
    <w:p w:rsidR="00974A96" w:rsidRDefault="000D0207" w:rsidP="00974A96">
      <w:pPr>
        <w:pStyle w:val="2"/>
      </w:pPr>
      <w:r>
        <w:t>2.1.</w:t>
      </w:r>
      <w:r w:rsidR="00E149F9">
        <w:t xml:space="preserve">2.1 </w:t>
      </w:r>
      <w:r w:rsidR="00974A96">
        <w:t>Назначение системы</w:t>
      </w:r>
    </w:p>
    <w:p w:rsidR="009C3239" w:rsidRPr="00116DFD" w:rsidRDefault="009C3239" w:rsidP="00C04DB0">
      <w:r>
        <w:t xml:space="preserve">Модернизируемая система предназначена для эксплуатации в </w:t>
      </w:r>
      <w:r w:rsidR="00116DFD">
        <w:t>ФГБОУ ВО «МГУТУ им. К.Г. Разумовского (ПКУ)» Университетский колледж информационных технологий</w:t>
      </w:r>
      <w:r w:rsidR="00C13CF6">
        <w:t>.</w:t>
      </w:r>
    </w:p>
    <w:p w:rsidR="00974A96" w:rsidRDefault="000D0207" w:rsidP="00974A96">
      <w:pPr>
        <w:pStyle w:val="2"/>
      </w:pPr>
      <w:r>
        <w:t>2.1.</w:t>
      </w:r>
      <w:r w:rsidR="00E149F9">
        <w:t xml:space="preserve">2.2 </w:t>
      </w:r>
      <w:r w:rsidR="00974A96">
        <w:t>Цели модернизации системы</w:t>
      </w:r>
    </w:p>
    <w:p w:rsidR="00367408" w:rsidRDefault="000D0207" w:rsidP="00F11650">
      <w:pPr>
        <w:pStyle w:val="2"/>
      </w:pPr>
      <w:r>
        <w:t>2.1.</w:t>
      </w:r>
      <w:r w:rsidR="00367408">
        <w:t>2.2.1 Общие цели проекта</w:t>
      </w:r>
    </w:p>
    <w:p w:rsidR="00367408" w:rsidRDefault="00367408" w:rsidP="00C04DB0">
      <w:r>
        <w:t>Целью настоя</w:t>
      </w:r>
      <w:r w:rsidR="00A72EBE">
        <w:t xml:space="preserve">щей работы является модернизация ИОП </w:t>
      </w:r>
      <w:r w:rsidR="00A72EBE">
        <w:rPr>
          <w:lang w:val="en-US"/>
        </w:rPr>
        <w:t>EDUKIT</w:t>
      </w:r>
      <w:r w:rsidR="00A72EBE">
        <w:t xml:space="preserve"> </w:t>
      </w:r>
      <w:r>
        <w:t>для</w:t>
      </w:r>
      <w:r w:rsidR="00A72EBE">
        <w:t xml:space="preserve"> совершенствования процесса оптимизации образовательного процесса</w:t>
      </w:r>
      <w:r w:rsidR="00130B84">
        <w:t>.</w:t>
      </w:r>
    </w:p>
    <w:p w:rsidR="00B43FDC" w:rsidRDefault="00E4184C" w:rsidP="002F24A7">
      <w:pPr>
        <w:pStyle w:val="2"/>
      </w:pPr>
      <w:r>
        <w:t>2.1.</w:t>
      </w:r>
      <w:r w:rsidR="00B43FDC">
        <w:t xml:space="preserve">2.2.2 Цели модернизации </w:t>
      </w:r>
      <w:r w:rsidR="00D41C3A">
        <w:t>ИОП</w:t>
      </w:r>
      <w:r w:rsidR="00B43FDC">
        <w:t xml:space="preserve"> </w:t>
      </w:r>
      <w:r w:rsidR="00B43FDC">
        <w:rPr>
          <w:lang w:val="en-US"/>
        </w:rPr>
        <w:t>EDUKIT</w:t>
      </w:r>
    </w:p>
    <w:p w:rsidR="00C04DB0" w:rsidRDefault="008006FB" w:rsidP="00C04DB0">
      <w:r>
        <w:t>Заданы следующие цели модернизации системы:</w:t>
      </w:r>
    </w:p>
    <w:p w:rsidR="008006FB" w:rsidRDefault="00017FF7" w:rsidP="005307AC">
      <w:pPr>
        <w:pStyle w:val="a9"/>
        <w:numPr>
          <w:ilvl w:val="0"/>
          <w:numId w:val="13"/>
        </w:numPr>
      </w:pPr>
      <w:r>
        <w:t>у</w:t>
      </w:r>
      <w:r w:rsidR="008006FB">
        <w:t>странение выявленных недостатков существующего портала</w:t>
      </w:r>
      <w:r w:rsidR="00A32835">
        <w:t>,</w:t>
      </w:r>
    </w:p>
    <w:p w:rsidR="008006FB" w:rsidRDefault="00017FF7" w:rsidP="005307AC">
      <w:pPr>
        <w:pStyle w:val="a9"/>
        <w:numPr>
          <w:ilvl w:val="0"/>
          <w:numId w:val="13"/>
        </w:numPr>
      </w:pPr>
      <w:r>
        <w:t>р</w:t>
      </w:r>
      <w:r w:rsidR="00A67D1B">
        <w:t>еализация нового функционала</w:t>
      </w:r>
      <w:r w:rsidR="00A32835">
        <w:t>,</w:t>
      </w:r>
    </w:p>
    <w:p w:rsidR="008006FB" w:rsidRDefault="00017FF7" w:rsidP="005307AC">
      <w:pPr>
        <w:pStyle w:val="a9"/>
        <w:numPr>
          <w:ilvl w:val="0"/>
          <w:numId w:val="13"/>
        </w:numPr>
      </w:pPr>
      <w:r>
        <w:t>и</w:t>
      </w:r>
      <w:r w:rsidR="008006FB">
        <w:t>справления критических ошибок</w:t>
      </w:r>
      <w:r w:rsidR="00A32835">
        <w:t>,</w:t>
      </w:r>
    </w:p>
    <w:p w:rsidR="002F24A7" w:rsidRDefault="00017FF7" w:rsidP="005307AC">
      <w:pPr>
        <w:pStyle w:val="a9"/>
        <w:numPr>
          <w:ilvl w:val="0"/>
          <w:numId w:val="13"/>
        </w:numPr>
      </w:pPr>
      <w:r>
        <w:t>п</w:t>
      </w:r>
      <w:r w:rsidR="002F24A7">
        <w:t>овышение уровня защиты информации</w:t>
      </w:r>
      <w:r w:rsidR="00A32835">
        <w:t>,</w:t>
      </w:r>
    </w:p>
    <w:p w:rsidR="008006FB" w:rsidRDefault="00017FF7" w:rsidP="005307AC">
      <w:pPr>
        <w:pStyle w:val="a9"/>
        <w:numPr>
          <w:ilvl w:val="0"/>
          <w:numId w:val="13"/>
        </w:numPr>
      </w:pPr>
      <w:r>
        <w:t>у</w:t>
      </w:r>
      <w:r w:rsidR="008006FB">
        <w:t>лучшение качество программной реализации портала</w:t>
      </w:r>
      <w:r w:rsidR="00070D1F" w:rsidRPr="00070D1F">
        <w:t>.</w:t>
      </w:r>
    </w:p>
    <w:p w:rsidR="00D72341" w:rsidRDefault="00E4184C" w:rsidP="001546CA">
      <w:pPr>
        <w:pStyle w:val="2"/>
      </w:pPr>
      <w:r>
        <w:t>2.1.</w:t>
      </w:r>
      <w:r w:rsidR="00D72341">
        <w:t>2.2.3 Исходные данные для проведения работ</w:t>
      </w:r>
    </w:p>
    <w:p w:rsidR="00AA22E4" w:rsidRDefault="00C10279" w:rsidP="00C10279">
      <w:r>
        <w:t xml:space="preserve">Существующая </w:t>
      </w:r>
      <w:r w:rsidR="00D72341">
        <w:t>версия информационно-образовательного портала</w:t>
      </w:r>
      <w:r w:rsidR="002C6BA1">
        <w:t>.</w:t>
      </w:r>
      <w:r w:rsidR="00AB5A01">
        <w:t xml:space="preserve"> </w:t>
      </w:r>
      <w:proofErr w:type="gramStart"/>
      <w:r w:rsidR="00F66708">
        <w:t>Которая</w:t>
      </w:r>
      <w:proofErr w:type="gramEnd"/>
      <w:r w:rsidR="00F66708">
        <w:t xml:space="preserve"> включает в себя</w:t>
      </w:r>
      <w:r w:rsidR="00AB5A01">
        <w:t>:</w:t>
      </w:r>
    </w:p>
    <w:p w:rsidR="00AB5A01" w:rsidRDefault="00AB5A01" w:rsidP="00AB5A01">
      <w:pPr>
        <w:pStyle w:val="a9"/>
        <w:numPr>
          <w:ilvl w:val="0"/>
          <w:numId w:val="12"/>
        </w:numPr>
      </w:pPr>
      <w:r>
        <w:t>исходный код,</w:t>
      </w:r>
    </w:p>
    <w:p w:rsidR="00AB5A01" w:rsidRDefault="00AB5A01" w:rsidP="00AB5A01">
      <w:pPr>
        <w:pStyle w:val="a9"/>
        <w:numPr>
          <w:ilvl w:val="0"/>
          <w:numId w:val="12"/>
        </w:numPr>
      </w:pPr>
      <w:r>
        <w:t>баз</w:t>
      </w:r>
      <w:r w:rsidR="008A5933">
        <w:t>у</w:t>
      </w:r>
      <w:r>
        <w:t xml:space="preserve"> данных,</w:t>
      </w:r>
    </w:p>
    <w:p w:rsidR="00AB5A01" w:rsidRDefault="008A5933" w:rsidP="00AB5A01">
      <w:pPr>
        <w:pStyle w:val="a9"/>
        <w:numPr>
          <w:ilvl w:val="0"/>
          <w:numId w:val="12"/>
        </w:numPr>
      </w:pPr>
      <w:r>
        <w:t>документацию</w:t>
      </w:r>
      <w:r w:rsidR="00AB5A01">
        <w:t>.</w:t>
      </w:r>
    </w:p>
    <w:p w:rsidR="00C04DB0" w:rsidRDefault="00E4184C" w:rsidP="00C04DB0">
      <w:pPr>
        <w:pStyle w:val="2"/>
      </w:pPr>
      <w:r>
        <w:t>2.1.</w:t>
      </w:r>
      <w:r w:rsidR="00D94B77">
        <w:t xml:space="preserve">3 </w:t>
      </w:r>
      <w:r w:rsidR="00C04DB0">
        <w:t>Характеристика объектов автоматизации</w:t>
      </w:r>
    </w:p>
    <w:p w:rsidR="004B6B44" w:rsidRDefault="00E4184C" w:rsidP="00EA1A7B">
      <w:pPr>
        <w:pStyle w:val="2"/>
      </w:pPr>
      <w:r>
        <w:t>2.1.</w:t>
      </w:r>
      <w:r w:rsidR="004B6B44">
        <w:t>3.1  Краткие сведения об объектах автоматизации</w:t>
      </w:r>
    </w:p>
    <w:p w:rsidR="004B6B44" w:rsidRDefault="002A6F17" w:rsidP="00C04DB0">
      <w:r>
        <w:t>ИОП</w:t>
      </w:r>
      <w:r w:rsidR="00B108C6">
        <w:t xml:space="preserve"> </w:t>
      </w:r>
      <w:r w:rsidR="00B108C6">
        <w:rPr>
          <w:lang w:val="en-US"/>
        </w:rPr>
        <w:t>EDUKIT</w:t>
      </w:r>
      <w:r w:rsidR="00B108C6" w:rsidRPr="00B108C6">
        <w:t xml:space="preserve"> </w:t>
      </w:r>
      <w:proofErr w:type="gramStart"/>
      <w:r w:rsidR="00B108C6">
        <w:t>предназначена</w:t>
      </w:r>
      <w:proofErr w:type="gramEnd"/>
      <w:r w:rsidR="00B108C6">
        <w:t xml:space="preserve"> для </w:t>
      </w:r>
      <w:r w:rsidR="00E318D3">
        <w:t xml:space="preserve">оптимизации </w:t>
      </w:r>
      <w:r w:rsidR="003C789A">
        <w:t>образовательного процесса. Под этим подразумевается:</w:t>
      </w:r>
    </w:p>
    <w:p w:rsid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регистрация/аутентификация пользователей (участников) образовательного процесса,</w:t>
      </w:r>
    </w:p>
    <w:p w:rsid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публикация новостей,</w:t>
      </w:r>
    </w:p>
    <w:p w:rsid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публикация расписания (групп, звонков, обедов),</w:t>
      </w:r>
    </w:p>
    <w:p w:rsid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формирование тестовых заданий для контроля знаний учащихся,</w:t>
      </w:r>
    </w:p>
    <w:p w:rsid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размещение учебных материалов преподавателям,</w:t>
      </w:r>
    </w:p>
    <w:p w:rsidR="00C04DB0" w:rsidRPr="00CF53EE" w:rsidRDefault="00CF53EE" w:rsidP="00CF53EE">
      <w:pPr>
        <w:pStyle w:val="a9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оповещение студентов и родителей по электронной почте.</w:t>
      </w:r>
    </w:p>
    <w:p w:rsidR="00EA1A7B" w:rsidRDefault="00E4184C" w:rsidP="00EA1A7B">
      <w:pPr>
        <w:pStyle w:val="2"/>
      </w:pPr>
      <w:r>
        <w:t>2.1.</w:t>
      </w:r>
      <w:r w:rsidR="00EA1A7B">
        <w:t>3.2 Краткие сведения об объектах автоматизации</w:t>
      </w:r>
    </w:p>
    <w:p w:rsidR="00EA1A7B" w:rsidRDefault="00FD58EF" w:rsidP="00C04DB0">
      <w:r>
        <w:t>Информационные процессы</w:t>
      </w:r>
      <w:r w:rsidR="00841415">
        <w:t>,</w:t>
      </w:r>
      <w:r>
        <w:t xml:space="preserve"> возникающие при эксплуатации ИСК </w:t>
      </w:r>
      <w:r>
        <w:rPr>
          <w:lang w:val="en-US"/>
        </w:rPr>
        <w:t>EDUKIT</w:t>
      </w:r>
      <w:r w:rsidR="00841415">
        <w:t>,</w:t>
      </w:r>
      <w:r>
        <w:t xml:space="preserve"> протекают непрерывно в течение всего рабочего времени. </w:t>
      </w:r>
      <w:r w:rsidR="00710E6A">
        <w:t>Ограничения на время выполнения отдельных этапов информационных процессов не устанавливается.</w:t>
      </w:r>
    </w:p>
    <w:p w:rsidR="00710E6A" w:rsidRPr="00FD58EF" w:rsidRDefault="005871CC" w:rsidP="00C04DB0">
      <w:r>
        <w:t xml:space="preserve">Модернизируемый </w:t>
      </w:r>
      <w:r w:rsidR="00F40A69">
        <w:t xml:space="preserve">ИОП </w:t>
      </w:r>
      <w:r w:rsidR="00F40A69">
        <w:rPr>
          <w:lang w:val="en-US"/>
        </w:rPr>
        <w:t>EDUKIT</w:t>
      </w:r>
      <w:r w:rsidR="00F40A69" w:rsidRPr="00F40A69">
        <w:t xml:space="preserve"> </w:t>
      </w:r>
      <w:r>
        <w:t xml:space="preserve">должен обладать необходимой надёжностью для предотвращения возникновения критических ситуаций </w:t>
      </w:r>
      <w:r w:rsidR="008512F4">
        <w:t>в процессе эксплуатации системы.</w:t>
      </w:r>
    </w:p>
    <w:p w:rsidR="00C04DB0" w:rsidRDefault="00E4184C" w:rsidP="00C04DB0">
      <w:pPr>
        <w:pStyle w:val="2"/>
      </w:pPr>
      <w:r>
        <w:t>2.1.</w:t>
      </w:r>
      <w:r w:rsidR="00D94B77">
        <w:t xml:space="preserve">4 </w:t>
      </w:r>
      <w:r w:rsidR="00C04DB0">
        <w:t>Требования к системе</w:t>
      </w:r>
    </w:p>
    <w:p w:rsidR="00C04DB0" w:rsidRDefault="00E4184C" w:rsidP="0001220C">
      <w:pPr>
        <w:pStyle w:val="2"/>
      </w:pPr>
      <w:r>
        <w:t>2.1.</w:t>
      </w:r>
      <w:r w:rsidR="00272AAE">
        <w:t>4.1 Требования к системе в целом</w:t>
      </w:r>
    </w:p>
    <w:p w:rsidR="000C3950" w:rsidRDefault="0001220C" w:rsidP="0001220C">
      <w:r>
        <w:t>Настоящее ТЗ устанавливает требования на мод</w:t>
      </w:r>
      <w:r w:rsidR="000C3950">
        <w:t>ификацию АС БТК, обеспечивающую:</w:t>
      </w:r>
    </w:p>
    <w:p w:rsidR="000C3950" w:rsidRDefault="000C3950" w:rsidP="000C3950">
      <w:pPr>
        <w:pStyle w:val="a9"/>
        <w:numPr>
          <w:ilvl w:val="0"/>
          <w:numId w:val="15"/>
        </w:numPr>
      </w:pPr>
      <w:r>
        <w:t>устранение выявленных недостатков существующего портала,</w:t>
      </w:r>
    </w:p>
    <w:p w:rsidR="000C3950" w:rsidRDefault="000C3950" w:rsidP="000C3950">
      <w:pPr>
        <w:pStyle w:val="a9"/>
        <w:numPr>
          <w:ilvl w:val="0"/>
          <w:numId w:val="15"/>
        </w:numPr>
      </w:pPr>
      <w:r>
        <w:t>реализаци</w:t>
      </w:r>
      <w:r w:rsidR="00BD36AA">
        <w:t>ю</w:t>
      </w:r>
      <w:r>
        <w:t xml:space="preserve"> нового функционала,</w:t>
      </w:r>
    </w:p>
    <w:p w:rsidR="000C3950" w:rsidRDefault="000C3950" w:rsidP="000C3950">
      <w:pPr>
        <w:pStyle w:val="a9"/>
        <w:numPr>
          <w:ilvl w:val="0"/>
          <w:numId w:val="15"/>
        </w:numPr>
      </w:pPr>
      <w:r>
        <w:t>исправлени</w:t>
      </w:r>
      <w:r w:rsidR="00BD36AA">
        <w:t>е</w:t>
      </w:r>
      <w:r>
        <w:t xml:space="preserve"> критических ошибок,</w:t>
      </w:r>
    </w:p>
    <w:p w:rsidR="000C3950" w:rsidRDefault="000C3950" w:rsidP="000C3950">
      <w:pPr>
        <w:pStyle w:val="a9"/>
        <w:numPr>
          <w:ilvl w:val="0"/>
          <w:numId w:val="15"/>
        </w:numPr>
      </w:pPr>
      <w:r>
        <w:t>повышение уровня защиты информации,</w:t>
      </w:r>
    </w:p>
    <w:p w:rsidR="00E05BC2" w:rsidRDefault="000C3950" w:rsidP="00C04DB0">
      <w:pPr>
        <w:pStyle w:val="a9"/>
        <w:numPr>
          <w:ilvl w:val="0"/>
          <w:numId w:val="15"/>
        </w:numPr>
      </w:pPr>
      <w:r>
        <w:t>у</w:t>
      </w:r>
      <w:r w:rsidR="00BD36AA">
        <w:t xml:space="preserve">лучшение качества </w:t>
      </w:r>
      <w:r>
        <w:t>программной реализации портала</w:t>
      </w:r>
      <w:r w:rsidRPr="00070D1F">
        <w:t>.</w:t>
      </w:r>
    </w:p>
    <w:p w:rsidR="00C86A90" w:rsidRDefault="005814E7" w:rsidP="009A40C7">
      <w:pPr>
        <w:pStyle w:val="2"/>
      </w:pPr>
      <w:r>
        <w:t xml:space="preserve">2.1.4.2 Требования к структуре и функционированию модернизируемых компонентов ИОП </w:t>
      </w:r>
      <w:r>
        <w:rPr>
          <w:lang w:val="en-US"/>
        </w:rPr>
        <w:t>EDUKIT</w:t>
      </w:r>
    </w:p>
    <w:p w:rsidR="0024501B" w:rsidRPr="0079166D" w:rsidRDefault="0024501B" w:rsidP="00C86A90">
      <w:r>
        <w:t xml:space="preserve">Модификация существующих и разработка дополнительных компонентов ИОП </w:t>
      </w:r>
      <w:r>
        <w:rPr>
          <w:lang w:val="en-US"/>
        </w:rPr>
        <w:t>EDUKIT</w:t>
      </w:r>
      <w:r w:rsidRPr="0079166D">
        <w:t xml:space="preserve"> </w:t>
      </w:r>
      <w:r w:rsidR="0079166D">
        <w:t xml:space="preserve">не должна приводить к нарушению принципа </w:t>
      </w:r>
      <w:r w:rsidR="003A5E98">
        <w:t>модульности.</w:t>
      </w:r>
    </w:p>
    <w:p w:rsidR="00BB2E46" w:rsidRDefault="00E97661" w:rsidP="000A1777">
      <w:pPr>
        <w:pStyle w:val="2"/>
      </w:pPr>
      <w:r>
        <w:t>2.1.4.2.1 Требования к режимам функционирования</w:t>
      </w:r>
    </w:p>
    <w:p w:rsidR="00E97661" w:rsidRDefault="00E97661" w:rsidP="00C86A90">
      <w:r>
        <w:t>Модернизируемый портал предназначен ежедневного функционирования.</w:t>
      </w:r>
    </w:p>
    <w:p w:rsidR="00C86A90" w:rsidRDefault="00FB4C48" w:rsidP="00B40254">
      <w:pPr>
        <w:pStyle w:val="2"/>
      </w:pPr>
      <w:r>
        <w:t>2.1.4.2.2 Требования к безопасности</w:t>
      </w:r>
    </w:p>
    <w:p w:rsidR="00FB4C48" w:rsidRDefault="00006AD3" w:rsidP="00C86A90">
      <w:r>
        <w:t>Требований к безопасности не предъявляются</w:t>
      </w:r>
    </w:p>
    <w:p w:rsidR="00006AD3" w:rsidRDefault="005F2196" w:rsidP="00454747">
      <w:pPr>
        <w:pStyle w:val="2"/>
      </w:pPr>
      <w:r>
        <w:t>2.1.4.2.3 Требования к эргономике и технической эстетике</w:t>
      </w:r>
    </w:p>
    <w:p w:rsidR="00454747" w:rsidRDefault="00454747" w:rsidP="00454747">
      <w:r>
        <w:t xml:space="preserve">Взаимодействие пользователей с ИОП </w:t>
      </w:r>
      <w:r>
        <w:rPr>
          <w:lang w:val="en-US"/>
        </w:rPr>
        <w:t>EDUKIT</w:t>
      </w:r>
      <w:r w:rsidRPr="00454747">
        <w:t xml:space="preserve"> </w:t>
      </w:r>
      <w:r>
        <w:t>должно осуществляться посредством визуального графического интерфейса (GUI). Ввод-вывод данных, приём управляющих команд и отображение результатов их исполнения должны выполняться в реальном времени. Интерфейс должен соответствовать современным эргономическим требованиям и обеспечивать удобный доступ к основным функциям и опера</w:t>
      </w:r>
      <w:r w:rsidR="00ED3FEB">
        <w:t>циям, выполняемым подсистемами.</w:t>
      </w:r>
    </w:p>
    <w:p w:rsidR="00ED3FEB" w:rsidRDefault="00E75DFF" w:rsidP="00E75DFF">
      <w:pPr>
        <w:pStyle w:val="2"/>
      </w:pPr>
      <w:r>
        <w:lastRenderedPageBreak/>
        <w:t>2.1.4.2.4 Эксплуатационные требования</w:t>
      </w:r>
    </w:p>
    <w:p w:rsidR="00E75DFF" w:rsidRPr="00F25D78" w:rsidRDefault="00391944" w:rsidP="00E75DFF">
      <w:r>
        <w:t xml:space="preserve">Взаимодействие ИОП </w:t>
      </w:r>
      <w:r>
        <w:rPr>
          <w:lang w:val="en-US"/>
        </w:rPr>
        <w:t>EDUKIT</w:t>
      </w:r>
      <w:r w:rsidRPr="00391944">
        <w:t xml:space="preserve"> </w:t>
      </w:r>
      <w:r w:rsidR="00E75DFF">
        <w:t>с сеть</w:t>
      </w:r>
      <w:r>
        <w:t xml:space="preserve">ю Интернет не должно быть ниже </w:t>
      </w:r>
      <w:r w:rsidRPr="00391944">
        <w:t>5</w:t>
      </w:r>
      <w:r w:rsidR="00E75DFF">
        <w:t>0 Мбит/сек.</w:t>
      </w:r>
    </w:p>
    <w:p w:rsidR="00391944" w:rsidRDefault="001B2AFE" w:rsidP="00694BE3">
      <w:pPr>
        <w:pStyle w:val="2"/>
      </w:pPr>
      <w:r w:rsidRPr="005C27D6">
        <w:t xml:space="preserve">2.1.4.2.5 </w:t>
      </w:r>
      <w:r w:rsidR="005C27D6">
        <w:t>Требования по сохранности информации при авариях</w:t>
      </w:r>
    </w:p>
    <w:p w:rsidR="005C27D6" w:rsidRPr="00AD66B4" w:rsidRDefault="00AD66B4" w:rsidP="00F25D78">
      <w:r>
        <w:t xml:space="preserve">Программное обеспечение компонентов ИОП </w:t>
      </w:r>
      <w:r>
        <w:rPr>
          <w:lang w:val="en-US"/>
        </w:rPr>
        <w:t>EDUKIT</w:t>
      </w:r>
      <w:r w:rsidRPr="00AD66B4">
        <w:t xml:space="preserve"> </w:t>
      </w:r>
      <w:r>
        <w:t>должно восстанавливать своё функционирование при корректном перезапуске аппаратных средств, а так же при корректном запуске программных средств.</w:t>
      </w:r>
    </w:p>
    <w:p w:rsidR="00454747" w:rsidRDefault="00CC3069" w:rsidP="00374953">
      <w:pPr>
        <w:pStyle w:val="2"/>
      </w:pPr>
      <w:r>
        <w:t>2.1.4.2.6</w:t>
      </w:r>
      <w:r w:rsidR="00F7483A">
        <w:t xml:space="preserve"> Требования к стандартизации и унификации</w:t>
      </w:r>
    </w:p>
    <w:p w:rsidR="00F7483A" w:rsidRDefault="00374953" w:rsidP="00C86A90">
      <w:r>
        <w:t>Требования к стандартизации и унификации не предъявляются</w:t>
      </w:r>
      <w:r w:rsidR="00F94478">
        <w:t>.</w:t>
      </w:r>
    </w:p>
    <w:p w:rsidR="00374953" w:rsidRDefault="009F69B5" w:rsidP="009F69B5">
      <w:pPr>
        <w:pStyle w:val="2"/>
      </w:pPr>
      <w:r>
        <w:t>2.1.4.3 Требования к функциям</w:t>
      </w:r>
    </w:p>
    <w:p w:rsidR="009F69B5" w:rsidRDefault="009F69B5" w:rsidP="00C86A90">
      <w:r>
        <w:t xml:space="preserve">ИОП </w:t>
      </w:r>
      <w:r>
        <w:rPr>
          <w:lang w:val="en-US"/>
        </w:rPr>
        <w:t>EDUKIT</w:t>
      </w:r>
      <w:r w:rsidRPr="009F69B5">
        <w:t xml:space="preserve"> </w:t>
      </w:r>
      <w:r>
        <w:t>должна предоставлять для заведующего отделением следующие возможности:</w:t>
      </w:r>
    </w:p>
    <w:p w:rsidR="009F69B5" w:rsidRDefault="009F69B5" w:rsidP="00C86A90"/>
    <w:p w:rsidR="009F69B5" w:rsidRDefault="009F69B5" w:rsidP="00C86A90"/>
    <w:p w:rsidR="006E6BEC" w:rsidRDefault="006E6BEC" w:rsidP="006E6BEC">
      <w:r>
        <w:t xml:space="preserve">ИОП </w:t>
      </w:r>
      <w:r>
        <w:rPr>
          <w:lang w:val="en-US"/>
        </w:rPr>
        <w:t>EDUKIT</w:t>
      </w:r>
      <w:r w:rsidRPr="009F69B5">
        <w:t xml:space="preserve"> </w:t>
      </w:r>
      <w:r>
        <w:t>должна предоставлять для преподавателя следующие возможности:</w:t>
      </w:r>
    </w:p>
    <w:p w:rsidR="009F69B5" w:rsidRDefault="009F69B5" w:rsidP="00C86A90"/>
    <w:p w:rsidR="006E6BEC" w:rsidRDefault="006E6BEC" w:rsidP="00C86A90"/>
    <w:p w:rsidR="006E6BEC" w:rsidRDefault="006E6BEC" w:rsidP="006E6BEC">
      <w:r>
        <w:t xml:space="preserve">ИОП </w:t>
      </w:r>
      <w:r>
        <w:rPr>
          <w:lang w:val="en-US"/>
        </w:rPr>
        <w:t>EDUKIT</w:t>
      </w:r>
      <w:r w:rsidRPr="009F69B5">
        <w:t xml:space="preserve"> </w:t>
      </w:r>
      <w:r>
        <w:t xml:space="preserve">должна предоставлять для </w:t>
      </w:r>
      <w:r w:rsidR="00ED0328">
        <w:t>студента</w:t>
      </w:r>
      <w:r>
        <w:t xml:space="preserve"> отделением следующие возможности:</w:t>
      </w:r>
    </w:p>
    <w:p w:rsidR="006E6BEC" w:rsidRDefault="006E6BEC" w:rsidP="00C86A90"/>
    <w:p w:rsidR="006E6BEC" w:rsidRDefault="006E6BEC" w:rsidP="00C86A90"/>
    <w:p w:rsidR="00ED0328" w:rsidRDefault="006E6BEC" w:rsidP="00ED0328">
      <w:r>
        <w:t xml:space="preserve">ИОП </w:t>
      </w:r>
      <w:r>
        <w:rPr>
          <w:lang w:val="en-US"/>
        </w:rPr>
        <w:t>EDUKIT</w:t>
      </w:r>
      <w:r w:rsidRPr="009F69B5">
        <w:t xml:space="preserve"> </w:t>
      </w:r>
      <w:r>
        <w:t xml:space="preserve">должна предоставлять для </w:t>
      </w:r>
      <w:r w:rsidR="00ED0328">
        <w:t>старосты</w:t>
      </w:r>
      <w:r>
        <w:t xml:space="preserve"> отделением следующие возможности:</w:t>
      </w:r>
      <w:r w:rsidR="00ED0328" w:rsidRPr="00ED0328">
        <w:t xml:space="preserve"> </w:t>
      </w:r>
    </w:p>
    <w:p w:rsidR="00ED0328" w:rsidRDefault="00ED0328" w:rsidP="00ED0328"/>
    <w:p w:rsidR="00ED0328" w:rsidRDefault="00ED0328" w:rsidP="00ED0328"/>
    <w:p w:rsidR="00ED0328" w:rsidRDefault="00ED0328" w:rsidP="00ED0328">
      <w:r>
        <w:t xml:space="preserve">ИОП </w:t>
      </w:r>
      <w:r>
        <w:rPr>
          <w:lang w:val="en-US"/>
        </w:rPr>
        <w:t>EDUKIT</w:t>
      </w:r>
      <w:r w:rsidRPr="009F69B5">
        <w:t xml:space="preserve"> </w:t>
      </w:r>
      <w:r>
        <w:t>должна предоставлять для родителя отделением следующие возможности:</w:t>
      </w:r>
    </w:p>
    <w:p w:rsidR="006E6BEC" w:rsidRDefault="006E6BEC" w:rsidP="006E6BEC"/>
    <w:p w:rsidR="00ED0328" w:rsidRDefault="00ED0328" w:rsidP="00ED0328"/>
    <w:p w:rsidR="00ED0328" w:rsidRDefault="00ED0328" w:rsidP="00ED0328">
      <w:r>
        <w:t xml:space="preserve">ИОП </w:t>
      </w:r>
      <w:r>
        <w:rPr>
          <w:lang w:val="en-US"/>
        </w:rPr>
        <w:t>EDUKIT</w:t>
      </w:r>
      <w:r w:rsidRPr="009F69B5">
        <w:t xml:space="preserve"> </w:t>
      </w:r>
      <w:r>
        <w:t xml:space="preserve">должна предоставлять для </w:t>
      </w:r>
      <w:r w:rsidR="00E058A2">
        <w:t>администратора</w:t>
      </w:r>
      <w:r>
        <w:t xml:space="preserve"> отделением следующие возможности:</w:t>
      </w:r>
    </w:p>
    <w:p w:rsidR="00ED0328" w:rsidRDefault="00ED0328" w:rsidP="006E6BEC"/>
    <w:p w:rsidR="00E058A2" w:rsidRDefault="00E058A2" w:rsidP="00E058A2">
      <w:r>
        <w:t xml:space="preserve">ИОП </w:t>
      </w:r>
      <w:r>
        <w:rPr>
          <w:lang w:val="en-US"/>
        </w:rPr>
        <w:t>EDUKIT</w:t>
      </w:r>
      <w:r w:rsidRPr="009F69B5">
        <w:t xml:space="preserve"> </w:t>
      </w:r>
      <w:r>
        <w:t>должна предоставлять для посетителя (гостя) следующие возможности:</w:t>
      </w:r>
    </w:p>
    <w:p w:rsidR="006E6BEC" w:rsidRPr="009F69B5" w:rsidRDefault="006E6BEC" w:rsidP="00C86A90"/>
    <w:p w:rsidR="009F69B5" w:rsidRDefault="009E683E" w:rsidP="00633631">
      <w:pPr>
        <w:pStyle w:val="2"/>
      </w:pPr>
      <w:r>
        <w:t>2.1.4.4 Требования к видам обеспечения</w:t>
      </w:r>
    </w:p>
    <w:p w:rsidR="009E683E" w:rsidRDefault="006734B0" w:rsidP="00D10353">
      <w:pPr>
        <w:pStyle w:val="2"/>
      </w:pPr>
      <w:r>
        <w:t>2.1.4.4.1 Требования к информационному обеспечению</w:t>
      </w:r>
    </w:p>
    <w:p w:rsidR="006734B0" w:rsidRDefault="00557879" w:rsidP="00C86A90">
      <w:r>
        <w:t xml:space="preserve">ИОП </w:t>
      </w:r>
      <w:r>
        <w:rPr>
          <w:lang w:val="en-US"/>
        </w:rPr>
        <w:t>EDUKIT</w:t>
      </w:r>
      <w:r w:rsidRPr="00557879">
        <w:t xml:space="preserve"> </w:t>
      </w:r>
      <w:r>
        <w:t>будет хранить информацию о:</w:t>
      </w:r>
    </w:p>
    <w:p w:rsidR="00557879" w:rsidRDefault="000B3A6B" w:rsidP="000B3A6B">
      <w:pPr>
        <w:pStyle w:val="a9"/>
        <w:numPr>
          <w:ilvl w:val="0"/>
          <w:numId w:val="22"/>
        </w:numPr>
      </w:pPr>
      <w:r>
        <w:t>заведующих отделением,</w:t>
      </w:r>
    </w:p>
    <w:p w:rsidR="000B3A6B" w:rsidRDefault="000B3A6B" w:rsidP="000B3A6B">
      <w:pPr>
        <w:pStyle w:val="a9"/>
        <w:numPr>
          <w:ilvl w:val="0"/>
          <w:numId w:val="22"/>
        </w:numPr>
      </w:pPr>
      <w:proofErr w:type="gramStart"/>
      <w:r>
        <w:t>преподавателях</w:t>
      </w:r>
      <w:proofErr w:type="gramEnd"/>
      <w:r>
        <w:t>,</w:t>
      </w:r>
    </w:p>
    <w:p w:rsidR="000B3A6B" w:rsidRDefault="00DF4C34" w:rsidP="000B3A6B">
      <w:pPr>
        <w:pStyle w:val="a9"/>
        <w:numPr>
          <w:ilvl w:val="0"/>
          <w:numId w:val="22"/>
        </w:numPr>
      </w:pPr>
      <w:proofErr w:type="gramStart"/>
      <w:r>
        <w:t>студентах</w:t>
      </w:r>
      <w:proofErr w:type="gramEnd"/>
      <w:r>
        <w:t>,</w:t>
      </w:r>
    </w:p>
    <w:p w:rsidR="00DF4C34" w:rsidRDefault="00DF4C34" w:rsidP="000B3A6B">
      <w:pPr>
        <w:pStyle w:val="a9"/>
        <w:numPr>
          <w:ilvl w:val="0"/>
          <w:numId w:val="22"/>
        </w:numPr>
      </w:pPr>
      <w:proofErr w:type="gramStart"/>
      <w:r>
        <w:t>старостах</w:t>
      </w:r>
      <w:proofErr w:type="gramEnd"/>
      <w:r>
        <w:t>,</w:t>
      </w:r>
    </w:p>
    <w:p w:rsidR="00DF4C34" w:rsidRPr="00557879" w:rsidRDefault="00DF4C34" w:rsidP="000B3A6B">
      <w:pPr>
        <w:pStyle w:val="a9"/>
        <w:numPr>
          <w:ilvl w:val="0"/>
          <w:numId w:val="22"/>
        </w:numPr>
      </w:pPr>
      <w:proofErr w:type="gramStart"/>
      <w:r>
        <w:t>родителях</w:t>
      </w:r>
      <w:proofErr w:type="gramEnd"/>
      <w:r>
        <w:t>.</w:t>
      </w:r>
    </w:p>
    <w:p w:rsidR="006734B0" w:rsidRDefault="006734B0" w:rsidP="00C86A90"/>
    <w:p w:rsidR="00580D0D" w:rsidRDefault="00580D0D" w:rsidP="00C86A90"/>
    <w:p w:rsidR="00580D0D" w:rsidRDefault="00580D0D" w:rsidP="00C86A90"/>
    <w:p w:rsidR="00D10353" w:rsidRDefault="00D10353" w:rsidP="006C0158">
      <w:pPr>
        <w:pStyle w:val="2"/>
      </w:pPr>
      <w:r>
        <w:t>2.1.4.4.1 Требования к программному обеспечению</w:t>
      </w:r>
    </w:p>
    <w:p w:rsidR="006734B0" w:rsidRDefault="00D442E4" w:rsidP="00DF6CB7">
      <w:pPr>
        <w:pStyle w:val="2"/>
      </w:pPr>
      <w:r>
        <w:t>2.1.4.4.1.1 Клиент</w:t>
      </w:r>
    </w:p>
    <w:p w:rsidR="009E683E" w:rsidRPr="007727B2" w:rsidRDefault="00FF787C" w:rsidP="00C86A90">
      <w:r>
        <w:t xml:space="preserve">В качестве операционной системы </w:t>
      </w:r>
      <w:r w:rsidR="004930B0">
        <w:t xml:space="preserve">могут выступать </w:t>
      </w:r>
      <w:r>
        <w:t xml:space="preserve">ОС семейства </w:t>
      </w:r>
      <w:r w:rsidR="007727B2">
        <w:rPr>
          <w:lang w:val="en-US"/>
        </w:rPr>
        <w:t>Windows</w:t>
      </w:r>
      <w:r w:rsidR="004930B0">
        <w:t xml:space="preserve"> или</w:t>
      </w:r>
      <w:r w:rsidR="007727B2" w:rsidRPr="007727B2">
        <w:t xml:space="preserve"> </w:t>
      </w:r>
      <w:r w:rsidR="007727B2">
        <w:rPr>
          <w:lang w:val="en-US"/>
        </w:rPr>
        <w:t>Mac</w:t>
      </w:r>
      <w:r w:rsidR="007727B2" w:rsidRPr="007727B2">
        <w:t xml:space="preserve"> </w:t>
      </w:r>
      <w:r w:rsidR="007727B2">
        <w:rPr>
          <w:lang w:val="en-US"/>
        </w:rPr>
        <w:t>OS</w:t>
      </w:r>
      <w:r w:rsidR="007727B2" w:rsidRPr="007727B2">
        <w:t xml:space="preserve"> </w:t>
      </w:r>
      <w:r w:rsidR="007727B2">
        <w:rPr>
          <w:lang w:val="en-US"/>
        </w:rPr>
        <w:t>X</w:t>
      </w:r>
      <w:r w:rsidR="007727B2">
        <w:t>,</w:t>
      </w:r>
      <w:r w:rsidR="004930B0">
        <w:t xml:space="preserve"> которые поддерживаются на данный момент </w:t>
      </w:r>
      <w:r w:rsidR="007727B2">
        <w:t xml:space="preserve">компаниями. </w:t>
      </w:r>
      <w:r>
        <w:t xml:space="preserve"> </w:t>
      </w:r>
      <w:r w:rsidR="007727B2">
        <w:t>А</w:t>
      </w:r>
      <w:r>
        <w:t xml:space="preserve"> так же поддерживаемые дистрибутивы </w:t>
      </w:r>
      <w:r>
        <w:rPr>
          <w:lang w:val="en-US"/>
        </w:rPr>
        <w:t>Linux</w:t>
      </w:r>
      <w:r w:rsidR="007727B2">
        <w:t>.</w:t>
      </w:r>
    </w:p>
    <w:p w:rsidR="00FF787C" w:rsidRDefault="00604514" w:rsidP="00C86A90">
      <w:r>
        <w:t xml:space="preserve">В качестве обязательного программного обеспечения должен быть установлен один из нижеперечисленных </w:t>
      </w:r>
      <w:r w:rsidR="002D474B">
        <w:t>браузеров</w:t>
      </w:r>
      <w:r w:rsidR="006122CF">
        <w:t>:</w:t>
      </w:r>
    </w:p>
    <w:p w:rsidR="006122CF" w:rsidRDefault="006122CF" w:rsidP="006122CF">
      <w:pPr>
        <w:pStyle w:val="a9"/>
        <w:numPr>
          <w:ilvl w:val="0"/>
          <w:numId w:val="21"/>
        </w:numPr>
      </w:pPr>
      <w:r>
        <w:rPr>
          <w:lang w:val="en-US"/>
        </w:rPr>
        <w:t>Google</w:t>
      </w:r>
      <w:r w:rsidRPr="00426CC9">
        <w:t xml:space="preserve"> </w:t>
      </w:r>
      <w:r w:rsidRPr="006122CF">
        <w:rPr>
          <w:lang w:val="en-US"/>
        </w:rPr>
        <w:t>Chrome</w:t>
      </w:r>
      <w:r w:rsidRPr="006122CF">
        <w:t xml:space="preserve"> </w:t>
      </w:r>
      <w:r>
        <w:t>версии 49 и выше</w:t>
      </w:r>
      <w:r w:rsidRPr="00426CC9">
        <w:t>,</w:t>
      </w:r>
    </w:p>
    <w:p w:rsidR="006122CF" w:rsidRDefault="006122CF" w:rsidP="006122CF">
      <w:pPr>
        <w:pStyle w:val="a9"/>
        <w:numPr>
          <w:ilvl w:val="0"/>
          <w:numId w:val="21"/>
        </w:numPr>
      </w:pPr>
      <w:r w:rsidRPr="006122CF">
        <w:rPr>
          <w:lang w:val="en-US"/>
        </w:rPr>
        <w:t>Mozilla</w:t>
      </w:r>
      <w:r w:rsidRPr="006122CF">
        <w:t xml:space="preserve"> </w:t>
      </w:r>
      <w:r w:rsidRPr="006122CF">
        <w:rPr>
          <w:lang w:val="en-US"/>
        </w:rPr>
        <w:t>Firefox</w:t>
      </w:r>
      <w:r w:rsidRPr="006122CF">
        <w:t xml:space="preserve"> </w:t>
      </w:r>
      <w:r>
        <w:t>версии 43 и выше</w:t>
      </w:r>
      <w:r w:rsidRPr="006122CF">
        <w:t>,</w:t>
      </w:r>
    </w:p>
    <w:p w:rsidR="006122CF" w:rsidRPr="00426CC9" w:rsidRDefault="006122CF" w:rsidP="006122CF">
      <w:pPr>
        <w:pStyle w:val="a9"/>
        <w:numPr>
          <w:ilvl w:val="0"/>
          <w:numId w:val="21"/>
        </w:numPr>
      </w:pPr>
      <w:r w:rsidRPr="006122CF">
        <w:rPr>
          <w:lang w:val="en-US"/>
        </w:rPr>
        <w:t>Opera</w:t>
      </w:r>
      <w:r>
        <w:t xml:space="preserve"> версии 34 и выше</w:t>
      </w:r>
      <w:r>
        <w:rPr>
          <w:lang w:val="en-US"/>
        </w:rPr>
        <w:t>,</w:t>
      </w:r>
    </w:p>
    <w:p w:rsidR="00426CC9" w:rsidRPr="0004176D" w:rsidRDefault="00426CC9" w:rsidP="006122CF">
      <w:pPr>
        <w:pStyle w:val="a9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Apple Safari </w:t>
      </w:r>
      <w:r>
        <w:t>для</w:t>
      </w:r>
      <w:r w:rsidRPr="0004176D">
        <w:rPr>
          <w:lang w:val="en-US"/>
        </w:rPr>
        <w:t xml:space="preserve"> </w:t>
      </w:r>
      <w:r>
        <w:rPr>
          <w:lang w:val="en-US"/>
        </w:rPr>
        <w:t>Mac OS</w:t>
      </w:r>
      <w:r w:rsidR="0004176D" w:rsidRPr="00F1291C">
        <w:rPr>
          <w:lang w:val="en-US"/>
        </w:rPr>
        <w:t xml:space="preserve"> </w:t>
      </w:r>
      <w:r w:rsidR="0004176D">
        <w:rPr>
          <w:lang w:val="en-US"/>
        </w:rPr>
        <w:t>X</w:t>
      </w:r>
      <w:r w:rsidRPr="0004176D">
        <w:rPr>
          <w:lang w:val="en-US"/>
        </w:rPr>
        <w:t>,</w:t>
      </w:r>
    </w:p>
    <w:p w:rsidR="006122CF" w:rsidRPr="006122CF" w:rsidRDefault="006122CF" w:rsidP="006122CF">
      <w:pPr>
        <w:pStyle w:val="a9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Microsoft </w:t>
      </w:r>
      <w:r w:rsidRPr="006122CF">
        <w:rPr>
          <w:lang w:val="en-US"/>
        </w:rPr>
        <w:t xml:space="preserve">Internet Explorer </w:t>
      </w:r>
      <w:r>
        <w:t>версии</w:t>
      </w:r>
      <w:r w:rsidRPr="006122CF">
        <w:rPr>
          <w:lang w:val="en-US"/>
        </w:rPr>
        <w:t xml:space="preserve"> 11 </w:t>
      </w:r>
      <w:r>
        <w:t>и</w:t>
      </w:r>
      <w:r w:rsidRPr="006122CF">
        <w:rPr>
          <w:lang w:val="en-US"/>
        </w:rPr>
        <w:t xml:space="preserve"> </w:t>
      </w:r>
      <w:r>
        <w:t>выше</w:t>
      </w:r>
      <w:r w:rsidRPr="006122CF">
        <w:rPr>
          <w:lang w:val="en-US"/>
        </w:rPr>
        <w:t>.</w:t>
      </w:r>
    </w:p>
    <w:p w:rsidR="00D442E4" w:rsidRDefault="00D442E4" w:rsidP="00DF6CB7">
      <w:pPr>
        <w:pStyle w:val="2"/>
      </w:pPr>
      <w:r>
        <w:t>2.1.4.4.1.2 Сервер</w:t>
      </w:r>
    </w:p>
    <w:p w:rsidR="003246EF" w:rsidRPr="0065302F" w:rsidRDefault="00006309" w:rsidP="00C86A90">
      <w:commentRangeStart w:id="0"/>
      <w:r>
        <w:t xml:space="preserve">В качестве </w:t>
      </w:r>
      <w:r w:rsidR="00343B05">
        <w:t xml:space="preserve">операционной системы, установленной на сервере </w:t>
      </w:r>
      <w:r w:rsidR="00781A29">
        <w:t xml:space="preserve">по умолчанию, </w:t>
      </w:r>
      <w:r w:rsidR="00343B05">
        <w:t xml:space="preserve">является </w:t>
      </w:r>
      <w:r w:rsidR="00781A29">
        <w:rPr>
          <w:lang w:val="en-US"/>
        </w:rPr>
        <w:t>Windows</w:t>
      </w:r>
      <w:r w:rsidR="00781A29" w:rsidRPr="00781A29">
        <w:t xml:space="preserve"> </w:t>
      </w:r>
      <w:r w:rsidR="00781A29">
        <w:rPr>
          <w:lang w:val="en-US"/>
        </w:rPr>
        <w:t>Server</w:t>
      </w:r>
      <w:r w:rsidR="00781A29" w:rsidRPr="00B11BF2">
        <w:t xml:space="preserve"> 2008 </w:t>
      </w:r>
      <w:r w:rsidR="00781A29">
        <w:rPr>
          <w:lang w:val="en-US"/>
        </w:rPr>
        <w:t>R</w:t>
      </w:r>
      <w:r w:rsidR="00781A29" w:rsidRPr="00B11BF2">
        <w:t>2</w:t>
      </w:r>
      <w:r w:rsidR="006953BD" w:rsidRPr="0065302F">
        <w:t>.</w:t>
      </w:r>
    </w:p>
    <w:p w:rsidR="00D442E4" w:rsidRDefault="006C2E0B" w:rsidP="00C86A90">
      <w:r>
        <w:t xml:space="preserve">В состав программного обеспечения </w:t>
      </w:r>
      <w:r w:rsidR="00D0466B">
        <w:t>может</w:t>
      </w:r>
      <w:r>
        <w:t xml:space="preserve"> входить:</w:t>
      </w:r>
    </w:p>
    <w:p w:rsidR="006C2E0B" w:rsidRDefault="002756A6" w:rsidP="002D30BD">
      <w:pPr>
        <w:pStyle w:val="a9"/>
        <w:numPr>
          <w:ilvl w:val="0"/>
          <w:numId w:val="20"/>
        </w:numPr>
      </w:pPr>
      <w:r>
        <w:t>веб-сервер</w:t>
      </w:r>
      <w:r w:rsidR="00D0466B">
        <w:t xml:space="preserve"> или программный комплекс</w:t>
      </w:r>
      <w:r w:rsidR="00C119F8">
        <w:t>,</w:t>
      </w:r>
    </w:p>
    <w:p w:rsidR="00B923BD" w:rsidRPr="002756A6" w:rsidRDefault="00B923BD" w:rsidP="002D30BD">
      <w:pPr>
        <w:pStyle w:val="a9"/>
        <w:numPr>
          <w:ilvl w:val="0"/>
          <w:numId w:val="20"/>
        </w:numPr>
      </w:pPr>
      <w:r>
        <w:lastRenderedPageBreak/>
        <w:t>среда разработки,</w:t>
      </w:r>
    </w:p>
    <w:p w:rsidR="00187564" w:rsidRDefault="00C119F8" w:rsidP="00187564">
      <w:pPr>
        <w:pStyle w:val="a9"/>
        <w:numPr>
          <w:ilvl w:val="0"/>
          <w:numId w:val="20"/>
        </w:numPr>
      </w:pPr>
      <w:r>
        <w:t>база данных и СУБД,</w:t>
      </w:r>
    </w:p>
    <w:p w:rsidR="00187564" w:rsidRDefault="00187564" w:rsidP="00187564">
      <w:pPr>
        <w:pStyle w:val="a9"/>
        <w:numPr>
          <w:ilvl w:val="0"/>
          <w:numId w:val="20"/>
        </w:numPr>
      </w:pPr>
      <w:r>
        <w:t>библиотеки,</w:t>
      </w:r>
    </w:p>
    <w:p w:rsidR="00187564" w:rsidRDefault="00187564" w:rsidP="00187564">
      <w:pPr>
        <w:pStyle w:val="a9"/>
        <w:numPr>
          <w:ilvl w:val="0"/>
          <w:numId w:val="20"/>
        </w:numPr>
      </w:pPr>
      <w:proofErr w:type="spellStart"/>
      <w:r>
        <w:t>фреймворки</w:t>
      </w:r>
      <w:proofErr w:type="spellEnd"/>
      <w:r>
        <w:t>,</w:t>
      </w:r>
    </w:p>
    <w:p w:rsidR="0045401A" w:rsidRDefault="00FC1E54" w:rsidP="00187564">
      <w:pPr>
        <w:pStyle w:val="a9"/>
        <w:numPr>
          <w:ilvl w:val="0"/>
          <w:numId w:val="20"/>
        </w:numPr>
      </w:pPr>
      <w:r>
        <w:t>интерпретатор/</w:t>
      </w:r>
      <w:r w:rsidR="0045401A">
        <w:t>компилятор языка</w:t>
      </w:r>
      <w:r>
        <w:t xml:space="preserve"> программирования</w:t>
      </w:r>
      <w:r w:rsidR="0045401A">
        <w:t>,</w:t>
      </w:r>
    </w:p>
    <w:p w:rsidR="00C02B58" w:rsidRDefault="00C02B58" w:rsidP="00187564">
      <w:pPr>
        <w:pStyle w:val="a9"/>
        <w:numPr>
          <w:ilvl w:val="0"/>
          <w:numId w:val="20"/>
        </w:numPr>
      </w:pPr>
      <w:r>
        <w:t>необходимые модули/библиотеки/расширения для языка программирования,</w:t>
      </w:r>
    </w:p>
    <w:p w:rsidR="00C119F8" w:rsidRDefault="00C119F8" w:rsidP="002D30BD">
      <w:pPr>
        <w:pStyle w:val="a9"/>
        <w:numPr>
          <w:ilvl w:val="0"/>
          <w:numId w:val="20"/>
        </w:numPr>
      </w:pPr>
      <w:r>
        <w:t>менеджер зависимостей.</w:t>
      </w:r>
      <w:commentRangeEnd w:id="0"/>
      <w:r w:rsidR="004242C2">
        <w:rPr>
          <w:rStyle w:val="ab"/>
        </w:rPr>
        <w:commentReference w:id="0"/>
      </w:r>
    </w:p>
    <w:p w:rsidR="004F0A6C" w:rsidRDefault="004F0A6C" w:rsidP="002C674C">
      <w:pPr>
        <w:pStyle w:val="2"/>
      </w:pPr>
      <w:r>
        <w:t>2.1.4.4.3 Требования к аппаратному обеспечению</w:t>
      </w:r>
    </w:p>
    <w:p w:rsidR="004F0A6C" w:rsidRDefault="00A61857" w:rsidP="006E58EA">
      <w:pPr>
        <w:pStyle w:val="2"/>
      </w:pPr>
      <w:r>
        <w:t xml:space="preserve">2.1.4.4.3.1 </w:t>
      </w:r>
      <w:r w:rsidR="00697282">
        <w:t>Клиент</w:t>
      </w:r>
    </w:p>
    <w:p w:rsidR="00F572F4" w:rsidRDefault="00F476E1" w:rsidP="00C86A90">
      <w:r>
        <w:t>В</w:t>
      </w:r>
      <w:r w:rsidR="00697282">
        <w:t xml:space="preserve"> качестве </w:t>
      </w:r>
      <w:r w:rsidR="00F572F4">
        <w:t>клиентской машины должен выступать компьютер со следующими минимальными техническими характеристиками:</w:t>
      </w:r>
    </w:p>
    <w:p w:rsidR="00B86D2B" w:rsidRDefault="00B86D2B" w:rsidP="00B86D2B">
      <w:pPr>
        <w:pStyle w:val="a9"/>
        <w:numPr>
          <w:ilvl w:val="0"/>
          <w:numId w:val="19"/>
        </w:numPr>
      </w:pPr>
      <w:r>
        <w:t xml:space="preserve">процессор </w:t>
      </w:r>
      <w:proofErr w:type="spellStart"/>
      <w:r>
        <w:t>Intel</w:t>
      </w:r>
      <w:proofErr w:type="spellEnd"/>
      <w:r>
        <w:t xml:space="preserve"> или </w:t>
      </w:r>
      <w:r w:rsidRPr="00B86D2B">
        <w:rPr>
          <w:lang w:val="en-US"/>
        </w:rPr>
        <w:t>AMD</w:t>
      </w:r>
      <w:r>
        <w:t>, 2.5 ГГц или выше;</w:t>
      </w:r>
    </w:p>
    <w:p w:rsidR="00B86D2B" w:rsidRDefault="00B86D2B" w:rsidP="00B86D2B">
      <w:pPr>
        <w:pStyle w:val="a9"/>
        <w:numPr>
          <w:ilvl w:val="0"/>
          <w:numId w:val="19"/>
        </w:numPr>
      </w:pPr>
      <w:r>
        <w:t>оперативная память не менее 4096 Мб;</w:t>
      </w:r>
    </w:p>
    <w:p w:rsidR="00B86D2B" w:rsidRDefault="00B86D2B" w:rsidP="00B86D2B">
      <w:pPr>
        <w:pStyle w:val="a9"/>
        <w:numPr>
          <w:ilvl w:val="0"/>
          <w:numId w:val="19"/>
        </w:numPr>
      </w:pPr>
      <w:r>
        <w:t xml:space="preserve">видеокарта и монитор с разрешением не менее </w:t>
      </w:r>
      <w:r w:rsidR="004823BD">
        <w:t>1280х1024</w:t>
      </w:r>
      <w:r>
        <w:t>,</w:t>
      </w:r>
    </w:p>
    <w:p w:rsidR="00B86D2B" w:rsidRDefault="00B86D2B" w:rsidP="00B86D2B">
      <w:pPr>
        <w:pStyle w:val="a9"/>
        <w:numPr>
          <w:ilvl w:val="0"/>
          <w:numId w:val="19"/>
        </w:numPr>
      </w:pPr>
      <w:r>
        <w:t>клавиатура,</w:t>
      </w:r>
    </w:p>
    <w:p w:rsidR="00B86D2B" w:rsidRDefault="00B86D2B" w:rsidP="00B86D2B">
      <w:pPr>
        <w:pStyle w:val="a9"/>
        <w:numPr>
          <w:ilvl w:val="0"/>
          <w:numId w:val="19"/>
        </w:numPr>
      </w:pPr>
      <w:r>
        <w:t>манипулятор типа «мышь»</w:t>
      </w:r>
      <w:r w:rsidR="000B372B">
        <w:t>,</w:t>
      </w:r>
    </w:p>
    <w:p w:rsidR="00B86D2B" w:rsidRDefault="00B86D2B" w:rsidP="00B86D2B">
      <w:pPr>
        <w:pStyle w:val="a9"/>
        <w:numPr>
          <w:ilvl w:val="0"/>
          <w:numId w:val="19"/>
        </w:numPr>
      </w:pPr>
      <w:r>
        <w:t>сетевая кар</w:t>
      </w:r>
      <w:r w:rsidR="000B372B">
        <w:t xml:space="preserve">та </w:t>
      </w:r>
      <w:proofErr w:type="spellStart"/>
      <w:r w:rsidR="000B372B">
        <w:t>Ethernet</w:t>
      </w:r>
      <w:proofErr w:type="spellEnd"/>
      <w:r w:rsidR="000B372B">
        <w:t xml:space="preserve"> 100 Мбит/</w:t>
      </w:r>
      <w:proofErr w:type="gramStart"/>
      <w:r w:rsidR="000B372B">
        <w:t>с</w:t>
      </w:r>
      <w:proofErr w:type="gramEnd"/>
      <w:r w:rsidR="000B372B">
        <w:t xml:space="preserve"> или выше,</w:t>
      </w:r>
    </w:p>
    <w:p w:rsidR="00B86D2B" w:rsidRDefault="00B86D2B" w:rsidP="00B86D2B">
      <w:pPr>
        <w:pStyle w:val="a9"/>
        <w:numPr>
          <w:ilvl w:val="0"/>
          <w:numId w:val="19"/>
        </w:numPr>
      </w:pPr>
      <w:r>
        <w:t>жёсткий диск с объёмом не менее 250 Гб.</w:t>
      </w:r>
    </w:p>
    <w:p w:rsidR="00A61857" w:rsidRDefault="009E595F" w:rsidP="00386B08">
      <w:pPr>
        <w:pStyle w:val="2"/>
      </w:pPr>
      <w:r>
        <w:t xml:space="preserve"> </w:t>
      </w:r>
      <w:r w:rsidR="00A61857">
        <w:t>2.1.4.4.3.2 Сервер</w:t>
      </w:r>
    </w:p>
    <w:p w:rsidR="00A61857" w:rsidRDefault="000625A1" w:rsidP="00C86A90">
      <w:r>
        <w:t xml:space="preserve">В </w:t>
      </w:r>
      <w:r w:rsidR="00F476E1">
        <w:t xml:space="preserve">качестве </w:t>
      </w:r>
      <w:r>
        <w:t xml:space="preserve">севера </w:t>
      </w:r>
      <w:r w:rsidR="003C58C8">
        <w:t xml:space="preserve">используется </w:t>
      </w:r>
      <w:r w:rsidR="00F476E1">
        <w:t xml:space="preserve">компьютер </w:t>
      </w:r>
      <w:r w:rsidR="003C58C8">
        <w:t>со следующими характеристиками</w:t>
      </w:r>
      <w:r>
        <w:t>:</w:t>
      </w:r>
    </w:p>
    <w:p w:rsidR="00FF222D" w:rsidRPr="00BB08EB" w:rsidRDefault="00FF222D" w:rsidP="00FF222D">
      <w:pPr>
        <w:pStyle w:val="a9"/>
        <w:numPr>
          <w:ilvl w:val="0"/>
          <w:numId w:val="17"/>
        </w:numPr>
        <w:rPr>
          <w:lang w:val="en-US"/>
        </w:rPr>
      </w:pPr>
      <w:r>
        <w:t>процессор</w:t>
      </w:r>
      <w:r w:rsidRPr="00BB08EB">
        <w:rPr>
          <w:lang w:val="en-US"/>
        </w:rPr>
        <w:t xml:space="preserve"> </w:t>
      </w:r>
      <w:r>
        <w:rPr>
          <w:lang w:val="en-US"/>
        </w:rPr>
        <w:t xml:space="preserve">Intel Core i5-4590 3.30 </w:t>
      </w:r>
      <w:r>
        <w:t>ГГц</w:t>
      </w:r>
      <w:r>
        <w:rPr>
          <w:lang w:val="en-US"/>
        </w:rPr>
        <w:t>,</w:t>
      </w:r>
    </w:p>
    <w:p w:rsidR="00FF222D" w:rsidRPr="00BB08EB" w:rsidRDefault="00FF222D" w:rsidP="00FF222D">
      <w:pPr>
        <w:pStyle w:val="a9"/>
        <w:numPr>
          <w:ilvl w:val="0"/>
          <w:numId w:val="17"/>
        </w:numPr>
        <w:rPr>
          <w:lang w:val="en-US"/>
        </w:rPr>
      </w:pPr>
      <w:r>
        <w:t>оперативная память 8Гб,</w:t>
      </w:r>
    </w:p>
    <w:p w:rsidR="00FF222D" w:rsidRPr="00BB08EB" w:rsidRDefault="00FF222D" w:rsidP="00FF222D">
      <w:pPr>
        <w:pStyle w:val="a9"/>
        <w:numPr>
          <w:ilvl w:val="0"/>
          <w:numId w:val="17"/>
        </w:numPr>
        <w:rPr>
          <w:lang w:val="en-US"/>
        </w:rPr>
      </w:pPr>
      <w:r>
        <w:t>жёсткий диск 1ТБ,</w:t>
      </w:r>
    </w:p>
    <w:p w:rsidR="00C86A90" w:rsidRPr="004272D1" w:rsidRDefault="00FF222D" w:rsidP="004272D1">
      <w:pPr>
        <w:pStyle w:val="a9"/>
        <w:numPr>
          <w:ilvl w:val="0"/>
          <w:numId w:val="17"/>
        </w:numPr>
        <w:rPr>
          <w:lang w:val="en-US"/>
        </w:rPr>
      </w:pPr>
      <w:r>
        <w:t>интернет соединение 100 Мб/</w:t>
      </w:r>
      <w:proofErr w:type="gramStart"/>
      <w:r>
        <w:t>с</w:t>
      </w:r>
      <w:proofErr w:type="gramEnd"/>
      <w:r>
        <w:t>.</w:t>
      </w:r>
    </w:p>
    <w:p w:rsidR="00E05BC2" w:rsidRPr="008723CF" w:rsidRDefault="00E4184C" w:rsidP="008723CF">
      <w:pPr>
        <w:pStyle w:val="2"/>
      </w:pPr>
      <w:r>
        <w:t>2.1.</w:t>
      </w:r>
      <w:r w:rsidR="00D94B77">
        <w:t xml:space="preserve">5 </w:t>
      </w:r>
      <w:r w:rsidR="008723CF" w:rsidRPr="008723CF">
        <w:t xml:space="preserve">Состав </w:t>
      </w:r>
      <w:r w:rsidR="008723CF" w:rsidRPr="008723CF">
        <w:rPr>
          <w:rStyle w:val="20"/>
          <w:b/>
        </w:rPr>
        <w:t>и содержание работ</w:t>
      </w:r>
      <w:r w:rsidR="0001617F">
        <w:rPr>
          <w:rStyle w:val="20"/>
          <w:b/>
        </w:rPr>
        <w:t xml:space="preserve"> по модернизации</w:t>
      </w:r>
    </w:p>
    <w:p w:rsidR="00C04DB0" w:rsidRDefault="000B199D" w:rsidP="0042060E">
      <w:pPr>
        <w:pStyle w:val="2"/>
      </w:pPr>
      <w:r>
        <w:t>2.1.5.1</w:t>
      </w:r>
      <w:r w:rsidR="0001617F">
        <w:t xml:space="preserve"> </w:t>
      </w:r>
      <w:r w:rsidR="009313AF">
        <w:t>Состав и содержание работ</w:t>
      </w:r>
    </w:p>
    <w:p w:rsidR="009313AF" w:rsidRDefault="000D584B" w:rsidP="00E8757D">
      <w:r>
        <w:t xml:space="preserve">Этапы по модернизации ИОП </w:t>
      </w:r>
      <w:r>
        <w:rPr>
          <w:lang w:val="en-US"/>
        </w:rPr>
        <w:t>EDUKIT</w:t>
      </w:r>
      <w:r w:rsidRPr="00944F78">
        <w:t xml:space="preserve"> </w:t>
      </w:r>
      <w:r>
        <w:t>приведены в (Таблица</w:t>
      </w:r>
      <w:proofErr w:type="gramStart"/>
      <w:r>
        <w:t xml:space="preserve"> )</w:t>
      </w:r>
      <w:proofErr w:type="gramEnd"/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4820"/>
        <w:gridCol w:w="4926"/>
      </w:tblGrid>
      <w:tr w:rsidR="00944F78" w:rsidRPr="00944F78" w:rsidTr="00944F78">
        <w:tc>
          <w:tcPr>
            <w:tcW w:w="675" w:type="dxa"/>
            <w:shd w:val="clear" w:color="auto" w:fill="D9D9D9" w:themeFill="background1" w:themeFillShade="D9"/>
          </w:tcPr>
          <w:p w:rsidR="00944F78" w:rsidRPr="00944F78" w:rsidRDefault="00944F78" w:rsidP="00944F78">
            <w:pPr>
              <w:pStyle w:val="a3"/>
              <w:jc w:val="center"/>
              <w:rPr>
                <w:b/>
              </w:rPr>
            </w:pPr>
            <w:r w:rsidRPr="00944F78">
              <w:rPr>
                <w:b/>
              </w:rPr>
              <w:t>№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:rsidR="00944F78" w:rsidRPr="00944F78" w:rsidRDefault="00944F78" w:rsidP="00944F78">
            <w:pPr>
              <w:pStyle w:val="a3"/>
              <w:jc w:val="center"/>
              <w:rPr>
                <w:b/>
              </w:rPr>
            </w:pPr>
            <w:r w:rsidRPr="00944F78">
              <w:rPr>
                <w:b/>
              </w:rPr>
              <w:t>Наименование этапа</w:t>
            </w:r>
          </w:p>
        </w:tc>
        <w:tc>
          <w:tcPr>
            <w:tcW w:w="4926" w:type="dxa"/>
            <w:shd w:val="clear" w:color="auto" w:fill="D9D9D9" w:themeFill="background1" w:themeFillShade="D9"/>
          </w:tcPr>
          <w:p w:rsidR="00944F78" w:rsidRPr="00944F78" w:rsidRDefault="00944F78" w:rsidP="00944F78">
            <w:pPr>
              <w:pStyle w:val="a3"/>
              <w:jc w:val="center"/>
              <w:rPr>
                <w:b/>
              </w:rPr>
            </w:pPr>
            <w:r w:rsidRPr="00944F78">
              <w:rPr>
                <w:b/>
              </w:rPr>
              <w:t>Форма отчётности</w:t>
            </w:r>
          </w:p>
        </w:tc>
      </w:tr>
      <w:tr w:rsidR="00944F78" w:rsidTr="00124C17">
        <w:tc>
          <w:tcPr>
            <w:tcW w:w="675" w:type="dxa"/>
            <w:vAlign w:val="center"/>
          </w:tcPr>
          <w:p w:rsidR="00944F78" w:rsidRDefault="00537320" w:rsidP="00537320">
            <w:pPr>
              <w:pStyle w:val="a3"/>
              <w:jc w:val="center"/>
            </w:pPr>
            <w:r>
              <w:t>1</w:t>
            </w:r>
          </w:p>
        </w:tc>
        <w:tc>
          <w:tcPr>
            <w:tcW w:w="4820" w:type="dxa"/>
            <w:vAlign w:val="center"/>
          </w:tcPr>
          <w:p w:rsidR="00944F78" w:rsidRDefault="00A44840" w:rsidP="00124C17">
            <w:pPr>
              <w:pStyle w:val="a3"/>
            </w:pPr>
            <w:r>
              <w:t>Разработка ТЗ на модернизацию</w:t>
            </w:r>
          </w:p>
        </w:tc>
        <w:tc>
          <w:tcPr>
            <w:tcW w:w="4926" w:type="dxa"/>
          </w:tcPr>
          <w:p w:rsidR="00944F78" w:rsidRPr="00A44840" w:rsidRDefault="00A44840" w:rsidP="00A44840">
            <w:pPr>
              <w:pStyle w:val="a3"/>
            </w:pPr>
            <w:r>
              <w:t xml:space="preserve">Техническое задание на модернизацию ИОП </w:t>
            </w:r>
            <w:r>
              <w:rPr>
                <w:lang w:val="en-US"/>
              </w:rPr>
              <w:t>EDUKIT</w:t>
            </w:r>
            <w:r w:rsidRPr="00A44840">
              <w:t xml:space="preserve"> </w:t>
            </w:r>
            <w:r>
              <w:t>в соответствии с ГОСТ 34.602-89</w:t>
            </w:r>
          </w:p>
        </w:tc>
      </w:tr>
      <w:tr w:rsidR="00944F78" w:rsidTr="00124C17">
        <w:tc>
          <w:tcPr>
            <w:tcW w:w="675" w:type="dxa"/>
            <w:vAlign w:val="center"/>
          </w:tcPr>
          <w:p w:rsidR="00944F78" w:rsidRDefault="00537320" w:rsidP="00537320">
            <w:pPr>
              <w:pStyle w:val="a3"/>
              <w:jc w:val="center"/>
            </w:pPr>
            <w:r>
              <w:t>2</w:t>
            </w:r>
          </w:p>
        </w:tc>
        <w:tc>
          <w:tcPr>
            <w:tcW w:w="4820" w:type="dxa"/>
            <w:vAlign w:val="center"/>
          </w:tcPr>
          <w:p w:rsidR="00944F78" w:rsidRDefault="00124C17" w:rsidP="00124C17">
            <w:pPr>
              <w:pStyle w:val="a3"/>
            </w:pPr>
            <w:r>
              <w:t>Разработка ПМИ</w:t>
            </w:r>
          </w:p>
        </w:tc>
        <w:tc>
          <w:tcPr>
            <w:tcW w:w="4926" w:type="dxa"/>
          </w:tcPr>
          <w:p w:rsidR="00944F78" w:rsidRDefault="00124C17" w:rsidP="00124C17">
            <w:pPr>
              <w:pStyle w:val="a3"/>
            </w:pPr>
            <w:r>
              <w:t xml:space="preserve">Программа и методика испытаний </w:t>
            </w:r>
            <w:r w:rsidR="00BD6DF9">
              <w:t xml:space="preserve">в </w:t>
            </w:r>
            <w:r w:rsidR="00BD6DF9">
              <w:lastRenderedPageBreak/>
              <w:t>соответствии с ГОСТ 34.603-</w:t>
            </w:r>
            <w:r w:rsidR="00A403E8">
              <w:t>92</w:t>
            </w:r>
          </w:p>
        </w:tc>
      </w:tr>
      <w:tr w:rsidR="00944F78" w:rsidTr="00124C17">
        <w:tc>
          <w:tcPr>
            <w:tcW w:w="675" w:type="dxa"/>
            <w:vAlign w:val="center"/>
          </w:tcPr>
          <w:p w:rsidR="00944F78" w:rsidRDefault="00537320" w:rsidP="00537320">
            <w:pPr>
              <w:pStyle w:val="a3"/>
              <w:jc w:val="center"/>
            </w:pPr>
            <w:r>
              <w:lastRenderedPageBreak/>
              <w:t>3</w:t>
            </w:r>
          </w:p>
        </w:tc>
        <w:tc>
          <w:tcPr>
            <w:tcW w:w="4820" w:type="dxa"/>
            <w:vAlign w:val="center"/>
          </w:tcPr>
          <w:p w:rsidR="00944F78" w:rsidRDefault="00C77F53" w:rsidP="00561455">
            <w:pPr>
              <w:pStyle w:val="a3"/>
            </w:pPr>
            <w:r>
              <w:t xml:space="preserve">Модернизация </w:t>
            </w:r>
            <w:r w:rsidR="00561455">
              <w:t>базы данных</w:t>
            </w:r>
          </w:p>
        </w:tc>
        <w:tc>
          <w:tcPr>
            <w:tcW w:w="4926" w:type="dxa"/>
          </w:tcPr>
          <w:p w:rsidR="00944F78" w:rsidRDefault="00561455" w:rsidP="00561455">
            <w:pPr>
              <w:pStyle w:val="a3"/>
            </w:pPr>
            <w:r>
              <w:t>Новая база данных</w:t>
            </w:r>
          </w:p>
        </w:tc>
      </w:tr>
      <w:tr w:rsidR="00944F78" w:rsidTr="00124C17">
        <w:tc>
          <w:tcPr>
            <w:tcW w:w="675" w:type="dxa"/>
            <w:vAlign w:val="center"/>
          </w:tcPr>
          <w:p w:rsidR="00944F78" w:rsidRDefault="00537320" w:rsidP="00537320">
            <w:pPr>
              <w:pStyle w:val="a3"/>
              <w:jc w:val="center"/>
            </w:pPr>
            <w:r>
              <w:t>4</w:t>
            </w:r>
          </w:p>
        </w:tc>
        <w:tc>
          <w:tcPr>
            <w:tcW w:w="4820" w:type="dxa"/>
            <w:vAlign w:val="center"/>
          </w:tcPr>
          <w:p w:rsidR="00944F78" w:rsidRDefault="00561455" w:rsidP="00124C17">
            <w:pPr>
              <w:pStyle w:val="a3"/>
            </w:pPr>
            <w:r>
              <w:t>Модернизация основных компонентов</w:t>
            </w:r>
          </w:p>
        </w:tc>
        <w:tc>
          <w:tcPr>
            <w:tcW w:w="4926" w:type="dxa"/>
          </w:tcPr>
          <w:p w:rsidR="00944F78" w:rsidRDefault="00561455" w:rsidP="00944F78">
            <w:pPr>
              <w:pStyle w:val="a3"/>
            </w:pPr>
            <w:r>
              <w:t>Новые компоненты</w:t>
            </w:r>
          </w:p>
        </w:tc>
      </w:tr>
      <w:tr w:rsidR="00802311" w:rsidTr="00124C17">
        <w:tc>
          <w:tcPr>
            <w:tcW w:w="675" w:type="dxa"/>
            <w:vAlign w:val="center"/>
          </w:tcPr>
          <w:p w:rsidR="00802311" w:rsidRDefault="008A1242" w:rsidP="00537320">
            <w:pPr>
              <w:pStyle w:val="a3"/>
              <w:jc w:val="center"/>
            </w:pPr>
            <w:r>
              <w:t>5</w:t>
            </w:r>
          </w:p>
        </w:tc>
        <w:tc>
          <w:tcPr>
            <w:tcW w:w="4820" w:type="dxa"/>
            <w:vAlign w:val="center"/>
          </w:tcPr>
          <w:p w:rsidR="00802311" w:rsidRDefault="00E52580" w:rsidP="00E52580">
            <w:pPr>
              <w:pStyle w:val="a3"/>
            </w:pPr>
            <w:r>
              <w:t>Разработка руководство пользователя</w:t>
            </w:r>
          </w:p>
        </w:tc>
        <w:tc>
          <w:tcPr>
            <w:tcW w:w="4926" w:type="dxa"/>
          </w:tcPr>
          <w:p w:rsidR="00802311" w:rsidRDefault="00E52580" w:rsidP="00944F78">
            <w:pPr>
              <w:pStyle w:val="a3"/>
            </w:pPr>
            <w:r>
              <w:t>Готовое руководство пользователя</w:t>
            </w:r>
          </w:p>
        </w:tc>
      </w:tr>
      <w:tr w:rsidR="00802311" w:rsidTr="00124C17">
        <w:tc>
          <w:tcPr>
            <w:tcW w:w="675" w:type="dxa"/>
            <w:vAlign w:val="center"/>
          </w:tcPr>
          <w:p w:rsidR="00802311" w:rsidRDefault="008A1242" w:rsidP="00537320">
            <w:pPr>
              <w:pStyle w:val="a3"/>
              <w:jc w:val="center"/>
            </w:pPr>
            <w:r>
              <w:t>6</w:t>
            </w:r>
          </w:p>
        </w:tc>
        <w:tc>
          <w:tcPr>
            <w:tcW w:w="4820" w:type="dxa"/>
            <w:vAlign w:val="center"/>
          </w:tcPr>
          <w:p w:rsidR="00802311" w:rsidRDefault="00C64C5D" w:rsidP="00C64C5D">
            <w:pPr>
              <w:pStyle w:val="a3"/>
            </w:pPr>
            <w:r>
              <w:t>Верификация программного обеспечения</w:t>
            </w:r>
          </w:p>
        </w:tc>
        <w:tc>
          <w:tcPr>
            <w:tcW w:w="4926" w:type="dxa"/>
          </w:tcPr>
          <w:p w:rsidR="00802311" w:rsidRDefault="00C64C5D" w:rsidP="00C64C5D">
            <w:pPr>
              <w:pStyle w:val="a3"/>
            </w:pPr>
            <w:r>
              <w:t>Протокол испытаний</w:t>
            </w:r>
          </w:p>
        </w:tc>
      </w:tr>
      <w:tr w:rsidR="00802311" w:rsidTr="00124C17">
        <w:tc>
          <w:tcPr>
            <w:tcW w:w="675" w:type="dxa"/>
            <w:vAlign w:val="center"/>
          </w:tcPr>
          <w:p w:rsidR="00802311" w:rsidRDefault="008A1242" w:rsidP="00537320">
            <w:pPr>
              <w:pStyle w:val="a3"/>
              <w:jc w:val="center"/>
            </w:pPr>
            <w:r>
              <w:t>7</w:t>
            </w:r>
          </w:p>
        </w:tc>
        <w:tc>
          <w:tcPr>
            <w:tcW w:w="4820" w:type="dxa"/>
            <w:vAlign w:val="center"/>
          </w:tcPr>
          <w:p w:rsidR="00802311" w:rsidRDefault="002F63B3" w:rsidP="00124C17">
            <w:pPr>
              <w:pStyle w:val="a3"/>
            </w:pPr>
            <w:r>
              <w:t>Разработка ПЗ</w:t>
            </w:r>
          </w:p>
        </w:tc>
        <w:tc>
          <w:tcPr>
            <w:tcW w:w="4926" w:type="dxa"/>
          </w:tcPr>
          <w:p w:rsidR="00802311" w:rsidRDefault="002F63B3" w:rsidP="002F63B3">
            <w:pPr>
              <w:pStyle w:val="a3"/>
            </w:pPr>
            <w:r>
              <w:t xml:space="preserve">Пояснительная </w:t>
            </w:r>
            <w:proofErr w:type="gramStart"/>
            <w:r>
              <w:t>записка</w:t>
            </w:r>
            <w:proofErr w:type="gramEnd"/>
            <w:r>
              <w:t xml:space="preserve"> оформленная в соответствии с ГОСТ 7.32-2017</w:t>
            </w:r>
          </w:p>
        </w:tc>
      </w:tr>
    </w:tbl>
    <w:p w:rsidR="008723CF" w:rsidRDefault="008723CF" w:rsidP="00E8757D"/>
    <w:p w:rsidR="008B4B7C" w:rsidRDefault="008B4B7C" w:rsidP="00CF0948">
      <w:pPr>
        <w:pStyle w:val="2"/>
      </w:pPr>
      <w:r>
        <w:t xml:space="preserve">2.1.5.2 Требования к составу и содержанию работ по вводу ИОП </w:t>
      </w:r>
      <w:r>
        <w:rPr>
          <w:lang w:val="en-US"/>
        </w:rPr>
        <w:t>EDUKIT</w:t>
      </w:r>
      <w:r w:rsidRPr="008B4B7C">
        <w:t xml:space="preserve"> </w:t>
      </w:r>
      <w:r>
        <w:t>в действие</w:t>
      </w:r>
    </w:p>
    <w:p w:rsidR="008B4B7C" w:rsidRDefault="002412F1" w:rsidP="00E8757D">
      <w:r>
        <w:t xml:space="preserve">Мероприятие по вводу ИОП </w:t>
      </w:r>
      <w:r>
        <w:rPr>
          <w:lang w:val="en-US"/>
        </w:rPr>
        <w:t>EDUKIT</w:t>
      </w:r>
      <w:r w:rsidRPr="002412F1">
        <w:t xml:space="preserve"> </w:t>
      </w:r>
      <w:r>
        <w:t>включает в себя следующие работы:</w:t>
      </w:r>
    </w:p>
    <w:p w:rsidR="002412F1" w:rsidRDefault="0078106E" w:rsidP="0078106E">
      <w:pPr>
        <w:pStyle w:val="a9"/>
        <w:numPr>
          <w:ilvl w:val="0"/>
          <w:numId w:val="23"/>
        </w:numPr>
      </w:pPr>
      <w:r>
        <w:t>настройка сервера</w:t>
      </w:r>
      <w:r w:rsidR="004A33FE">
        <w:t>,</w:t>
      </w:r>
    </w:p>
    <w:p w:rsidR="0078106E" w:rsidRDefault="0078106E" w:rsidP="0078106E">
      <w:pPr>
        <w:pStyle w:val="a9"/>
        <w:numPr>
          <w:ilvl w:val="0"/>
          <w:numId w:val="23"/>
        </w:numPr>
      </w:pPr>
      <w:r>
        <w:t>установка программного обеспечения</w:t>
      </w:r>
      <w:r w:rsidR="004A33FE">
        <w:t>,</w:t>
      </w:r>
    </w:p>
    <w:p w:rsidR="0078106E" w:rsidRDefault="0078106E" w:rsidP="0078106E">
      <w:pPr>
        <w:pStyle w:val="a9"/>
        <w:numPr>
          <w:ilvl w:val="0"/>
          <w:numId w:val="23"/>
        </w:numPr>
      </w:pPr>
      <w:r>
        <w:t>настройка программного обеспечения</w:t>
      </w:r>
      <w:r w:rsidR="004A33FE">
        <w:t>,</w:t>
      </w:r>
    </w:p>
    <w:p w:rsidR="0078106E" w:rsidRDefault="00022D18" w:rsidP="0078106E">
      <w:pPr>
        <w:pStyle w:val="a9"/>
        <w:numPr>
          <w:ilvl w:val="0"/>
          <w:numId w:val="23"/>
        </w:numPr>
      </w:pPr>
      <w:r>
        <w:t xml:space="preserve">развёртывание ИОП </w:t>
      </w:r>
      <w:r>
        <w:rPr>
          <w:lang w:val="en-US"/>
        </w:rPr>
        <w:t>EDUKIT</w:t>
      </w:r>
      <w:r w:rsidR="004A33FE">
        <w:t>,</w:t>
      </w:r>
    </w:p>
    <w:p w:rsidR="00022D18" w:rsidRDefault="00623532" w:rsidP="0078106E">
      <w:pPr>
        <w:pStyle w:val="a9"/>
        <w:numPr>
          <w:ilvl w:val="0"/>
          <w:numId w:val="23"/>
        </w:numPr>
      </w:pPr>
      <w:r>
        <w:t xml:space="preserve">настройка ИОП </w:t>
      </w:r>
      <w:r>
        <w:rPr>
          <w:lang w:val="en-US"/>
        </w:rPr>
        <w:t>EDUKIT</w:t>
      </w:r>
      <w:r w:rsidR="004A33FE">
        <w:t>,</w:t>
      </w:r>
    </w:p>
    <w:p w:rsidR="008D107F" w:rsidRDefault="00FC57CC" w:rsidP="006D4FC9">
      <w:pPr>
        <w:pStyle w:val="a9"/>
        <w:numPr>
          <w:ilvl w:val="0"/>
          <w:numId w:val="23"/>
        </w:numPr>
      </w:pPr>
      <w:r>
        <w:t xml:space="preserve">пробное тестирование ИОП </w:t>
      </w:r>
      <w:r>
        <w:rPr>
          <w:lang w:val="en-US"/>
        </w:rPr>
        <w:t>EDUKIT</w:t>
      </w:r>
      <w:r w:rsidRPr="008D107F">
        <w:t xml:space="preserve"> </w:t>
      </w:r>
      <w:r>
        <w:t>на работу способность</w:t>
      </w:r>
      <w:r w:rsidR="00C372D1">
        <w:t>.</w:t>
      </w:r>
      <w:r w:rsidR="000F46E1">
        <w:t xml:space="preserve"> </w:t>
      </w:r>
    </w:p>
    <w:p w:rsidR="004D7241" w:rsidRDefault="004D7241" w:rsidP="00E8757D"/>
    <w:p w:rsidR="006B7E7D" w:rsidRDefault="00E4184C" w:rsidP="00D94B77">
      <w:pPr>
        <w:pStyle w:val="2"/>
      </w:pPr>
      <w:r>
        <w:t>2.1.</w:t>
      </w:r>
      <w:r w:rsidR="00D94B77">
        <w:t xml:space="preserve">6 </w:t>
      </w:r>
      <w:r w:rsidR="006B7E7D">
        <w:t>Порядок контроля и приёмки системы</w:t>
      </w:r>
    </w:p>
    <w:p w:rsidR="006B7E7D" w:rsidRDefault="006B7E7D" w:rsidP="00E8757D"/>
    <w:p w:rsidR="006B7E7D" w:rsidRDefault="006B7E7D" w:rsidP="00E8757D"/>
    <w:p w:rsidR="002961BA" w:rsidRDefault="002961BA" w:rsidP="00DA5225">
      <w:pPr>
        <w:pStyle w:val="2"/>
      </w:pPr>
      <w:r>
        <w:t>2.1.7 Требования к составу и содержанию работ по подготовке объекта автоматизации к вводу системы в действие</w:t>
      </w:r>
    </w:p>
    <w:p w:rsidR="002961BA" w:rsidRDefault="002961BA" w:rsidP="00E8757D"/>
    <w:p w:rsidR="002961BA" w:rsidRDefault="002961BA" w:rsidP="00E8757D"/>
    <w:p w:rsidR="00DA5225" w:rsidRDefault="00DA5225" w:rsidP="00DA5225">
      <w:pPr>
        <w:pStyle w:val="2"/>
      </w:pPr>
      <w:r>
        <w:t>2.1.8 Требования к документированию</w:t>
      </w:r>
    </w:p>
    <w:p w:rsidR="00DA5225" w:rsidRDefault="00DA5225" w:rsidP="00E8757D"/>
    <w:p w:rsidR="00326FFF" w:rsidRDefault="00326FFF" w:rsidP="00E8757D">
      <w:bookmarkStart w:id="1" w:name="_GoBack"/>
      <w:bookmarkEnd w:id="1"/>
    </w:p>
    <w:p w:rsidR="00DA5225" w:rsidRDefault="00DA5225" w:rsidP="00DA5225">
      <w:pPr>
        <w:pStyle w:val="2"/>
      </w:pPr>
      <w:r>
        <w:t>2.1.9 Источники разработки</w:t>
      </w:r>
    </w:p>
    <w:p w:rsidR="00DA5225" w:rsidRDefault="00DA5225" w:rsidP="00E8757D"/>
    <w:p w:rsidR="002961BA" w:rsidRDefault="002961BA" w:rsidP="00E8757D"/>
    <w:p w:rsidR="006B7E7D" w:rsidRPr="00E8757D" w:rsidRDefault="006B7E7D" w:rsidP="00E8757D"/>
    <w:p w:rsidR="007E56FC" w:rsidRPr="007E56FC" w:rsidRDefault="007E56FC" w:rsidP="00D901E6">
      <w:pPr>
        <w:ind w:firstLine="0"/>
      </w:pPr>
    </w:p>
    <w:sectPr w:rsidR="007E56FC" w:rsidRPr="007E56FC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Сергей Басыров" w:date="2018-06-14T02:22:00Z" w:initials="СБ">
    <w:p w:rsidR="004242C2" w:rsidRDefault="004242C2">
      <w:pPr>
        <w:pStyle w:val="ac"/>
      </w:pPr>
      <w:r>
        <w:rPr>
          <w:rStyle w:val="ab"/>
        </w:rPr>
        <w:annotationRef/>
      </w:r>
      <w:r>
        <w:t>Описать свои выбранные средства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62C0774"/>
    <w:multiLevelType w:val="hybridMultilevel"/>
    <w:tmpl w:val="3E9AEF6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324417"/>
    <w:multiLevelType w:val="hybridMultilevel"/>
    <w:tmpl w:val="DDCC59A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152D71"/>
    <w:multiLevelType w:val="hybridMultilevel"/>
    <w:tmpl w:val="0AB8B348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3F5EEF"/>
    <w:multiLevelType w:val="hybridMultilevel"/>
    <w:tmpl w:val="B8DAF332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70F56B9"/>
    <w:multiLevelType w:val="hybridMultilevel"/>
    <w:tmpl w:val="8590523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79C70DA"/>
    <w:multiLevelType w:val="hybridMultilevel"/>
    <w:tmpl w:val="432663C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8122299"/>
    <w:multiLevelType w:val="hybridMultilevel"/>
    <w:tmpl w:val="067861F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3F17E97"/>
    <w:multiLevelType w:val="hybridMultilevel"/>
    <w:tmpl w:val="5942C0B8"/>
    <w:lvl w:ilvl="0" w:tplc="041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>
    <w:nsid w:val="25BA0F96"/>
    <w:multiLevelType w:val="hybridMultilevel"/>
    <w:tmpl w:val="5602ECD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424EFC"/>
    <w:multiLevelType w:val="hybridMultilevel"/>
    <w:tmpl w:val="A49A3EB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1193952"/>
    <w:multiLevelType w:val="hybridMultilevel"/>
    <w:tmpl w:val="8F9E449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0966A08"/>
    <w:multiLevelType w:val="hybridMultilevel"/>
    <w:tmpl w:val="3E42B3A6"/>
    <w:lvl w:ilvl="0" w:tplc="80B62C06">
      <w:start w:val="1"/>
      <w:numFmt w:val="bullet"/>
      <w:lvlText w:val=""/>
      <w:lvlJc w:val="left"/>
      <w:pPr>
        <w:ind w:left="21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14">
    <w:nsid w:val="489B3475"/>
    <w:multiLevelType w:val="hybridMultilevel"/>
    <w:tmpl w:val="0AB8B348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D895872"/>
    <w:multiLevelType w:val="hybridMultilevel"/>
    <w:tmpl w:val="B16C2504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541732C1"/>
    <w:multiLevelType w:val="hybridMultilevel"/>
    <w:tmpl w:val="A8264D82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57A61B4"/>
    <w:multiLevelType w:val="hybridMultilevel"/>
    <w:tmpl w:val="09EE291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C40572C"/>
    <w:multiLevelType w:val="hybridMultilevel"/>
    <w:tmpl w:val="E8523A6A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3C369CC"/>
    <w:multiLevelType w:val="hybridMultilevel"/>
    <w:tmpl w:val="08560DD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A005521"/>
    <w:multiLevelType w:val="hybridMultilevel"/>
    <w:tmpl w:val="1432254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3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0"/>
  </w:num>
  <w:num w:numId="4">
    <w:abstractNumId w:val="23"/>
  </w:num>
  <w:num w:numId="5">
    <w:abstractNumId w:val="22"/>
  </w:num>
  <w:num w:numId="6">
    <w:abstractNumId w:val="4"/>
  </w:num>
  <w:num w:numId="7">
    <w:abstractNumId w:val="5"/>
  </w:num>
  <w:num w:numId="8">
    <w:abstractNumId w:val="18"/>
  </w:num>
  <w:num w:numId="9">
    <w:abstractNumId w:val="13"/>
  </w:num>
  <w:num w:numId="10">
    <w:abstractNumId w:val="7"/>
  </w:num>
  <w:num w:numId="11">
    <w:abstractNumId w:val="15"/>
  </w:num>
  <w:num w:numId="12">
    <w:abstractNumId w:val="17"/>
  </w:num>
  <w:num w:numId="13">
    <w:abstractNumId w:val="3"/>
  </w:num>
  <w:num w:numId="14">
    <w:abstractNumId w:val="16"/>
  </w:num>
  <w:num w:numId="15">
    <w:abstractNumId w:val="14"/>
  </w:num>
  <w:num w:numId="16">
    <w:abstractNumId w:val="21"/>
  </w:num>
  <w:num w:numId="17">
    <w:abstractNumId w:val="2"/>
  </w:num>
  <w:num w:numId="18">
    <w:abstractNumId w:val="8"/>
  </w:num>
  <w:num w:numId="19">
    <w:abstractNumId w:val="10"/>
  </w:num>
  <w:num w:numId="20">
    <w:abstractNumId w:val="12"/>
  </w:num>
  <w:num w:numId="21">
    <w:abstractNumId w:val="9"/>
  </w:num>
  <w:num w:numId="22">
    <w:abstractNumId w:val="6"/>
  </w:num>
  <w:num w:numId="23">
    <w:abstractNumId w:val="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6309"/>
    <w:rsid w:val="00006AD3"/>
    <w:rsid w:val="00007124"/>
    <w:rsid w:val="0001220C"/>
    <w:rsid w:val="0001617F"/>
    <w:rsid w:val="00017FF7"/>
    <w:rsid w:val="00022D18"/>
    <w:rsid w:val="000262A5"/>
    <w:rsid w:val="0004176D"/>
    <w:rsid w:val="000625A1"/>
    <w:rsid w:val="00070D1F"/>
    <w:rsid w:val="000A1777"/>
    <w:rsid w:val="000B199D"/>
    <w:rsid w:val="000B372B"/>
    <w:rsid w:val="000B3A6B"/>
    <w:rsid w:val="000C3950"/>
    <w:rsid w:val="000D0207"/>
    <w:rsid w:val="000D52DE"/>
    <w:rsid w:val="000D584B"/>
    <w:rsid w:val="000D621C"/>
    <w:rsid w:val="000E26E5"/>
    <w:rsid w:val="000F1A2C"/>
    <w:rsid w:val="000F46E1"/>
    <w:rsid w:val="00116DFD"/>
    <w:rsid w:val="00124C17"/>
    <w:rsid w:val="00130B84"/>
    <w:rsid w:val="00136D5C"/>
    <w:rsid w:val="00137F9F"/>
    <w:rsid w:val="001546CA"/>
    <w:rsid w:val="00187564"/>
    <w:rsid w:val="001A5A34"/>
    <w:rsid w:val="001A69CD"/>
    <w:rsid w:val="001B2AFE"/>
    <w:rsid w:val="00225F25"/>
    <w:rsid w:val="002412F1"/>
    <w:rsid w:val="0024501B"/>
    <w:rsid w:val="00272AAE"/>
    <w:rsid w:val="002756A6"/>
    <w:rsid w:val="00281621"/>
    <w:rsid w:val="002961BA"/>
    <w:rsid w:val="002A3507"/>
    <w:rsid w:val="002A3F55"/>
    <w:rsid w:val="002A6F17"/>
    <w:rsid w:val="002C2217"/>
    <w:rsid w:val="002C674C"/>
    <w:rsid w:val="002C6BA1"/>
    <w:rsid w:val="002D0FA6"/>
    <w:rsid w:val="002D30BD"/>
    <w:rsid w:val="002D474B"/>
    <w:rsid w:val="002F08A7"/>
    <w:rsid w:val="002F24A7"/>
    <w:rsid w:val="002F63B3"/>
    <w:rsid w:val="003246EF"/>
    <w:rsid w:val="00326FFF"/>
    <w:rsid w:val="00342BC6"/>
    <w:rsid w:val="00343B05"/>
    <w:rsid w:val="00367408"/>
    <w:rsid w:val="00374953"/>
    <w:rsid w:val="00386B08"/>
    <w:rsid w:val="00391944"/>
    <w:rsid w:val="003A5E98"/>
    <w:rsid w:val="003B0744"/>
    <w:rsid w:val="003C58C8"/>
    <w:rsid w:val="003C789A"/>
    <w:rsid w:val="003E23EC"/>
    <w:rsid w:val="00415EDD"/>
    <w:rsid w:val="0042060E"/>
    <w:rsid w:val="004242C2"/>
    <w:rsid w:val="00426CC9"/>
    <w:rsid w:val="004272D1"/>
    <w:rsid w:val="0045401A"/>
    <w:rsid w:val="00454747"/>
    <w:rsid w:val="00472EBF"/>
    <w:rsid w:val="00472F28"/>
    <w:rsid w:val="00476CFC"/>
    <w:rsid w:val="0048162C"/>
    <w:rsid w:val="004823BD"/>
    <w:rsid w:val="004879F4"/>
    <w:rsid w:val="004930B0"/>
    <w:rsid w:val="0049700A"/>
    <w:rsid w:val="004A33FE"/>
    <w:rsid w:val="004B6B44"/>
    <w:rsid w:val="004D7241"/>
    <w:rsid w:val="004E4BCE"/>
    <w:rsid w:val="004F0A6C"/>
    <w:rsid w:val="005307AC"/>
    <w:rsid w:val="00537320"/>
    <w:rsid w:val="00543E66"/>
    <w:rsid w:val="00557879"/>
    <w:rsid w:val="00561455"/>
    <w:rsid w:val="00570058"/>
    <w:rsid w:val="00571FD3"/>
    <w:rsid w:val="00580D0D"/>
    <w:rsid w:val="005814E7"/>
    <w:rsid w:val="005871CC"/>
    <w:rsid w:val="005C007C"/>
    <w:rsid w:val="005C27D6"/>
    <w:rsid w:val="005E00D7"/>
    <w:rsid w:val="005F2196"/>
    <w:rsid w:val="00604514"/>
    <w:rsid w:val="006122CF"/>
    <w:rsid w:val="00623532"/>
    <w:rsid w:val="00633631"/>
    <w:rsid w:val="006359E8"/>
    <w:rsid w:val="0065302F"/>
    <w:rsid w:val="00665538"/>
    <w:rsid w:val="006734B0"/>
    <w:rsid w:val="006921B6"/>
    <w:rsid w:val="00694BE3"/>
    <w:rsid w:val="006953BD"/>
    <w:rsid w:val="00697282"/>
    <w:rsid w:val="006A794F"/>
    <w:rsid w:val="006B7E7D"/>
    <w:rsid w:val="006C0158"/>
    <w:rsid w:val="006C2E0B"/>
    <w:rsid w:val="006D4FC9"/>
    <w:rsid w:val="006E58EA"/>
    <w:rsid w:val="006E6BEC"/>
    <w:rsid w:val="007024BB"/>
    <w:rsid w:val="00710E6A"/>
    <w:rsid w:val="00722C16"/>
    <w:rsid w:val="00725C2D"/>
    <w:rsid w:val="007727B2"/>
    <w:rsid w:val="0078106E"/>
    <w:rsid w:val="00781A29"/>
    <w:rsid w:val="0079166D"/>
    <w:rsid w:val="007C6E2F"/>
    <w:rsid w:val="007E56FC"/>
    <w:rsid w:val="007F316C"/>
    <w:rsid w:val="008006FB"/>
    <w:rsid w:val="00802311"/>
    <w:rsid w:val="00835F69"/>
    <w:rsid w:val="00841415"/>
    <w:rsid w:val="008444E8"/>
    <w:rsid w:val="008512F4"/>
    <w:rsid w:val="00862D19"/>
    <w:rsid w:val="008723CF"/>
    <w:rsid w:val="00877865"/>
    <w:rsid w:val="00886E7B"/>
    <w:rsid w:val="008A1242"/>
    <w:rsid w:val="008A5933"/>
    <w:rsid w:val="008B4B7C"/>
    <w:rsid w:val="008B7100"/>
    <w:rsid w:val="008D107F"/>
    <w:rsid w:val="008F2609"/>
    <w:rsid w:val="009010B2"/>
    <w:rsid w:val="00916A54"/>
    <w:rsid w:val="009313AF"/>
    <w:rsid w:val="009442E0"/>
    <w:rsid w:val="00944F78"/>
    <w:rsid w:val="0094566A"/>
    <w:rsid w:val="00965406"/>
    <w:rsid w:val="00974A96"/>
    <w:rsid w:val="0097597C"/>
    <w:rsid w:val="009A40C7"/>
    <w:rsid w:val="009B7FCD"/>
    <w:rsid w:val="009C3239"/>
    <w:rsid w:val="009C5BCD"/>
    <w:rsid w:val="009C5E97"/>
    <w:rsid w:val="009E595F"/>
    <w:rsid w:val="009E683E"/>
    <w:rsid w:val="009F5652"/>
    <w:rsid w:val="009F69B5"/>
    <w:rsid w:val="00A002E9"/>
    <w:rsid w:val="00A32835"/>
    <w:rsid w:val="00A403E8"/>
    <w:rsid w:val="00A44840"/>
    <w:rsid w:val="00A61857"/>
    <w:rsid w:val="00A67D1B"/>
    <w:rsid w:val="00A72EBE"/>
    <w:rsid w:val="00A75656"/>
    <w:rsid w:val="00A96EF8"/>
    <w:rsid w:val="00AA22E4"/>
    <w:rsid w:val="00AB5A01"/>
    <w:rsid w:val="00AC1F12"/>
    <w:rsid w:val="00AC61FE"/>
    <w:rsid w:val="00AD66B4"/>
    <w:rsid w:val="00AE1649"/>
    <w:rsid w:val="00AE6803"/>
    <w:rsid w:val="00AF32AD"/>
    <w:rsid w:val="00B041BB"/>
    <w:rsid w:val="00B108C6"/>
    <w:rsid w:val="00B11BF2"/>
    <w:rsid w:val="00B12A96"/>
    <w:rsid w:val="00B40254"/>
    <w:rsid w:val="00B43FDC"/>
    <w:rsid w:val="00B479BA"/>
    <w:rsid w:val="00B86D2B"/>
    <w:rsid w:val="00B923BD"/>
    <w:rsid w:val="00BB2E46"/>
    <w:rsid w:val="00BD36AA"/>
    <w:rsid w:val="00BD6DF9"/>
    <w:rsid w:val="00BE6BF5"/>
    <w:rsid w:val="00C02B58"/>
    <w:rsid w:val="00C04DB0"/>
    <w:rsid w:val="00C10279"/>
    <w:rsid w:val="00C119F8"/>
    <w:rsid w:val="00C13CF6"/>
    <w:rsid w:val="00C22753"/>
    <w:rsid w:val="00C343E6"/>
    <w:rsid w:val="00C372D1"/>
    <w:rsid w:val="00C512F4"/>
    <w:rsid w:val="00C64C5D"/>
    <w:rsid w:val="00C755E4"/>
    <w:rsid w:val="00C77F53"/>
    <w:rsid w:val="00C86A90"/>
    <w:rsid w:val="00CC1312"/>
    <w:rsid w:val="00CC3069"/>
    <w:rsid w:val="00CF0948"/>
    <w:rsid w:val="00CF53EE"/>
    <w:rsid w:val="00D04483"/>
    <w:rsid w:val="00D0466B"/>
    <w:rsid w:val="00D10353"/>
    <w:rsid w:val="00D1338C"/>
    <w:rsid w:val="00D22E1F"/>
    <w:rsid w:val="00D418CF"/>
    <w:rsid w:val="00D41C3A"/>
    <w:rsid w:val="00D442E4"/>
    <w:rsid w:val="00D52050"/>
    <w:rsid w:val="00D72341"/>
    <w:rsid w:val="00D82856"/>
    <w:rsid w:val="00D901E6"/>
    <w:rsid w:val="00D94B77"/>
    <w:rsid w:val="00DA48B4"/>
    <w:rsid w:val="00DA5225"/>
    <w:rsid w:val="00DB166B"/>
    <w:rsid w:val="00DE0899"/>
    <w:rsid w:val="00DF4C34"/>
    <w:rsid w:val="00DF6CB7"/>
    <w:rsid w:val="00DF7421"/>
    <w:rsid w:val="00E058A2"/>
    <w:rsid w:val="00E05BC2"/>
    <w:rsid w:val="00E149F9"/>
    <w:rsid w:val="00E152BD"/>
    <w:rsid w:val="00E318D3"/>
    <w:rsid w:val="00E4184C"/>
    <w:rsid w:val="00E460C7"/>
    <w:rsid w:val="00E52580"/>
    <w:rsid w:val="00E5763C"/>
    <w:rsid w:val="00E75DFF"/>
    <w:rsid w:val="00E8757D"/>
    <w:rsid w:val="00E97661"/>
    <w:rsid w:val="00EA1A7B"/>
    <w:rsid w:val="00EB79FA"/>
    <w:rsid w:val="00ED0328"/>
    <w:rsid w:val="00ED2011"/>
    <w:rsid w:val="00ED3FEB"/>
    <w:rsid w:val="00F11650"/>
    <w:rsid w:val="00F1291C"/>
    <w:rsid w:val="00F25D78"/>
    <w:rsid w:val="00F40A69"/>
    <w:rsid w:val="00F41CFD"/>
    <w:rsid w:val="00F476E1"/>
    <w:rsid w:val="00F53970"/>
    <w:rsid w:val="00F572F4"/>
    <w:rsid w:val="00F66708"/>
    <w:rsid w:val="00F7483A"/>
    <w:rsid w:val="00F90C04"/>
    <w:rsid w:val="00F94478"/>
    <w:rsid w:val="00FA3818"/>
    <w:rsid w:val="00FA3A7F"/>
    <w:rsid w:val="00FB4C48"/>
    <w:rsid w:val="00FC1E54"/>
    <w:rsid w:val="00FC57CC"/>
    <w:rsid w:val="00FD58EF"/>
    <w:rsid w:val="00FD6058"/>
    <w:rsid w:val="00FF222D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62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81621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81621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81621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81621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281621"/>
    <w:pPr>
      <w:spacing w:line="360" w:lineRule="auto"/>
      <w:contextualSpacing/>
    </w:pPr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link w:val="aa"/>
    <w:uiPriority w:val="34"/>
    <w:rsid w:val="00D52050"/>
    <w:pPr>
      <w:ind w:left="720"/>
      <w:contextualSpacing/>
    </w:pPr>
  </w:style>
  <w:style w:type="character" w:customStyle="1" w:styleId="aa">
    <w:name w:val="Абзац списка Знак"/>
    <w:basedOn w:val="a0"/>
    <w:link w:val="a9"/>
    <w:uiPriority w:val="34"/>
    <w:locked/>
    <w:rsid w:val="00B86D2B"/>
    <w:rPr>
      <w:rFonts w:ascii="Times New Roman" w:hAnsi="Times New Roman"/>
      <w:sz w:val="28"/>
    </w:rPr>
  </w:style>
  <w:style w:type="character" w:styleId="ab">
    <w:name w:val="annotation reference"/>
    <w:basedOn w:val="a0"/>
    <w:uiPriority w:val="99"/>
    <w:semiHidden/>
    <w:unhideWhenUsed/>
    <w:rsid w:val="004242C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242C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242C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242C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242C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242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242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62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81621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81621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81621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81621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281621"/>
    <w:pPr>
      <w:spacing w:line="360" w:lineRule="auto"/>
      <w:contextualSpacing/>
    </w:pPr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link w:val="aa"/>
    <w:uiPriority w:val="34"/>
    <w:rsid w:val="00D52050"/>
    <w:pPr>
      <w:ind w:left="720"/>
      <w:contextualSpacing/>
    </w:pPr>
  </w:style>
  <w:style w:type="character" w:customStyle="1" w:styleId="aa">
    <w:name w:val="Абзац списка Знак"/>
    <w:basedOn w:val="a0"/>
    <w:link w:val="a9"/>
    <w:uiPriority w:val="34"/>
    <w:locked/>
    <w:rsid w:val="00B86D2B"/>
    <w:rPr>
      <w:rFonts w:ascii="Times New Roman" w:hAnsi="Times New Roman"/>
      <w:sz w:val="28"/>
    </w:rPr>
  </w:style>
  <w:style w:type="character" w:styleId="ab">
    <w:name w:val="annotation reference"/>
    <w:basedOn w:val="a0"/>
    <w:uiPriority w:val="99"/>
    <w:semiHidden/>
    <w:unhideWhenUsed/>
    <w:rsid w:val="004242C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242C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242C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242C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242C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242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242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DCD69-1F8E-452D-8961-FB38B1A7A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177</TotalTime>
  <Pages>7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Сергей Басыров</cp:lastModifiedBy>
  <cp:revision>260</cp:revision>
  <dcterms:created xsi:type="dcterms:W3CDTF">2018-06-01T11:03:00Z</dcterms:created>
  <dcterms:modified xsi:type="dcterms:W3CDTF">2018-06-13T23:22:00Z</dcterms:modified>
</cp:coreProperties>
</file>