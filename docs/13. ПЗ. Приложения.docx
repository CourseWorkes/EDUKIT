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6B" w:rsidRDefault="006E07BB" w:rsidP="006E07BB">
      <w:pPr>
        <w:pStyle w:val="1"/>
      </w:pPr>
      <w:r>
        <w:t>приложение а</w:t>
      </w:r>
    </w:p>
    <w:p w:rsidR="006E07BB" w:rsidRDefault="00BC79A3" w:rsidP="00BC79A3">
      <w:pPr>
        <w:pStyle w:val="2"/>
        <w:ind w:firstLine="0"/>
        <w:jc w:val="center"/>
      </w:pPr>
      <w:r>
        <w:t>Описание базы данных существующего портала</w:t>
      </w:r>
    </w:p>
    <w:p w:rsidR="006E07BB" w:rsidRDefault="006E07BB" w:rsidP="006E07BB"/>
    <w:p w:rsidR="006E07BB" w:rsidRDefault="006E07BB" w:rsidP="006E07BB"/>
    <w:p w:rsidR="006E07BB" w:rsidRPr="006E07BB" w:rsidRDefault="006E07BB" w:rsidP="006E07BB">
      <w:bookmarkStart w:id="0" w:name="_GoBack"/>
      <w:bookmarkEnd w:id="0"/>
    </w:p>
    <w:p w:rsidR="0080382A" w:rsidRPr="00606EAF" w:rsidRDefault="0080382A" w:rsidP="00282B6B"/>
    <w:sectPr w:rsidR="0080382A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5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"/>
  </w:num>
  <w:num w:numId="12">
    <w:abstractNumId w:val="17"/>
  </w:num>
  <w:num w:numId="13">
    <w:abstractNumId w:val="6"/>
  </w:num>
  <w:num w:numId="14">
    <w:abstractNumId w:val="15"/>
  </w:num>
  <w:num w:numId="15">
    <w:abstractNumId w:val="14"/>
  </w:num>
  <w:num w:numId="16">
    <w:abstractNumId w:val="9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41043"/>
    <w:rsid w:val="00052C81"/>
    <w:rsid w:val="000561BE"/>
    <w:rsid w:val="00067AC9"/>
    <w:rsid w:val="0007150B"/>
    <w:rsid w:val="000F1A2C"/>
    <w:rsid w:val="000F3C09"/>
    <w:rsid w:val="000F41BD"/>
    <w:rsid w:val="000F69DE"/>
    <w:rsid w:val="0010290E"/>
    <w:rsid w:val="00132140"/>
    <w:rsid w:val="0013413A"/>
    <w:rsid w:val="00147C3A"/>
    <w:rsid w:val="00150BC6"/>
    <w:rsid w:val="00157400"/>
    <w:rsid w:val="00170388"/>
    <w:rsid w:val="0019631C"/>
    <w:rsid w:val="001A17FC"/>
    <w:rsid w:val="001A5A34"/>
    <w:rsid w:val="001D3162"/>
    <w:rsid w:val="001D5EC3"/>
    <w:rsid w:val="001E2C63"/>
    <w:rsid w:val="001F475E"/>
    <w:rsid w:val="00241A76"/>
    <w:rsid w:val="00282B6B"/>
    <w:rsid w:val="002A0581"/>
    <w:rsid w:val="002A3507"/>
    <w:rsid w:val="002A3F55"/>
    <w:rsid w:val="002B7CDE"/>
    <w:rsid w:val="002C02E9"/>
    <w:rsid w:val="002C138C"/>
    <w:rsid w:val="002C35B9"/>
    <w:rsid w:val="002D61B5"/>
    <w:rsid w:val="002E48B7"/>
    <w:rsid w:val="002F3519"/>
    <w:rsid w:val="003017A3"/>
    <w:rsid w:val="00337391"/>
    <w:rsid w:val="00352480"/>
    <w:rsid w:val="003601F2"/>
    <w:rsid w:val="0038771C"/>
    <w:rsid w:val="003A367E"/>
    <w:rsid w:val="003C005C"/>
    <w:rsid w:val="003C1CA4"/>
    <w:rsid w:val="003C2DD5"/>
    <w:rsid w:val="003C5E97"/>
    <w:rsid w:val="003D4FC2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C0380"/>
    <w:rsid w:val="004C4A72"/>
    <w:rsid w:val="004D0E08"/>
    <w:rsid w:val="004E66F8"/>
    <w:rsid w:val="005425D3"/>
    <w:rsid w:val="0054285A"/>
    <w:rsid w:val="005460AF"/>
    <w:rsid w:val="00553F58"/>
    <w:rsid w:val="0055564D"/>
    <w:rsid w:val="00571FD3"/>
    <w:rsid w:val="0058074C"/>
    <w:rsid w:val="00583669"/>
    <w:rsid w:val="005A1249"/>
    <w:rsid w:val="005B0EA6"/>
    <w:rsid w:val="005C37A6"/>
    <w:rsid w:val="005D5B91"/>
    <w:rsid w:val="00602332"/>
    <w:rsid w:val="00606EAF"/>
    <w:rsid w:val="00625826"/>
    <w:rsid w:val="00642EEB"/>
    <w:rsid w:val="006454FC"/>
    <w:rsid w:val="00645BD5"/>
    <w:rsid w:val="0065556D"/>
    <w:rsid w:val="00681265"/>
    <w:rsid w:val="006913DD"/>
    <w:rsid w:val="006921B6"/>
    <w:rsid w:val="006D53A6"/>
    <w:rsid w:val="006E07BB"/>
    <w:rsid w:val="006E37F3"/>
    <w:rsid w:val="006F50C0"/>
    <w:rsid w:val="00721AE1"/>
    <w:rsid w:val="00725C2D"/>
    <w:rsid w:val="00726084"/>
    <w:rsid w:val="00726390"/>
    <w:rsid w:val="00742F28"/>
    <w:rsid w:val="00770246"/>
    <w:rsid w:val="00776EA3"/>
    <w:rsid w:val="00777D38"/>
    <w:rsid w:val="007A7C74"/>
    <w:rsid w:val="007C6E2F"/>
    <w:rsid w:val="007D0D97"/>
    <w:rsid w:val="007E56FC"/>
    <w:rsid w:val="007E7A83"/>
    <w:rsid w:val="0080382A"/>
    <w:rsid w:val="00824FBE"/>
    <w:rsid w:val="008344EE"/>
    <w:rsid w:val="0083450C"/>
    <w:rsid w:val="0084364C"/>
    <w:rsid w:val="008451A0"/>
    <w:rsid w:val="008726ED"/>
    <w:rsid w:val="00873709"/>
    <w:rsid w:val="008756D5"/>
    <w:rsid w:val="00877865"/>
    <w:rsid w:val="008D1DD1"/>
    <w:rsid w:val="008E6D5F"/>
    <w:rsid w:val="00907127"/>
    <w:rsid w:val="00922202"/>
    <w:rsid w:val="009343F0"/>
    <w:rsid w:val="00961848"/>
    <w:rsid w:val="00962245"/>
    <w:rsid w:val="00962D95"/>
    <w:rsid w:val="00967121"/>
    <w:rsid w:val="0099126C"/>
    <w:rsid w:val="009C4E79"/>
    <w:rsid w:val="009D767E"/>
    <w:rsid w:val="009E3040"/>
    <w:rsid w:val="009F5246"/>
    <w:rsid w:val="00A02913"/>
    <w:rsid w:val="00A12E1C"/>
    <w:rsid w:val="00A15A15"/>
    <w:rsid w:val="00A2129C"/>
    <w:rsid w:val="00A66932"/>
    <w:rsid w:val="00A67900"/>
    <w:rsid w:val="00A700CF"/>
    <w:rsid w:val="00AA2596"/>
    <w:rsid w:val="00AA737B"/>
    <w:rsid w:val="00AC22F4"/>
    <w:rsid w:val="00AC61FE"/>
    <w:rsid w:val="00AE7DB2"/>
    <w:rsid w:val="00AF0A9A"/>
    <w:rsid w:val="00AF32AD"/>
    <w:rsid w:val="00AF46B8"/>
    <w:rsid w:val="00B25AC6"/>
    <w:rsid w:val="00B31B84"/>
    <w:rsid w:val="00B4657B"/>
    <w:rsid w:val="00B54DC1"/>
    <w:rsid w:val="00B64036"/>
    <w:rsid w:val="00BB70AC"/>
    <w:rsid w:val="00BC79A3"/>
    <w:rsid w:val="00BD15BF"/>
    <w:rsid w:val="00BD5B77"/>
    <w:rsid w:val="00BF360E"/>
    <w:rsid w:val="00C07922"/>
    <w:rsid w:val="00C343E6"/>
    <w:rsid w:val="00C3544B"/>
    <w:rsid w:val="00C54B66"/>
    <w:rsid w:val="00C61BB0"/>
    <w:rsid w:val="00C6238D"/>
    <w:rsid w:val="00C67CE2"/>
    <w:rsid w:val="00C745D3"/>
    <w:rsid w:val="00C97F36"/>
    <w:rsid w:val="00CB539A"/>
    <w:rsid w:val="00CC6485"/>
    <w:rsid w:val="00CD4428"/>
    <w:rsid w:val="00D25E5D"/>
    <w:rsid w:val="00D7624C"/>
    <w:rsid w:val="00D85ACB"/>
    <w:rsid w:val="00DA1401"/>
    <w:rsid w:val="00DA1523"/>
    <w:rsid w:val="00DA3DA9"/>
    <w:rsid w:val="00DA73D0"/>
    <w:rsid w:val="00DB7D71"/>
    <w:rsid w:val="00DD557E"/>
    <w:rsid w:val="00DF2BA4"/>
    <w:rsid w:val="00DF62D5"/>
    <w:rsid w:val="00E23992"/>
    <w:rsid w:val="00E3372F"/>
    <w:rsid w:val="00E37184"/>
    <w:rsid w:val="00E5144F"/>
    <w:rsid w:val="00E627B5"/>
    <w:rsid w:val="00E7574C"/>
    <w:rsid w:val="00EA38CF"/>
    <w:rsid w:val="00EA5F77"/>
    <w:rsid w:val="00EE160E"/>
    <w:rsid w:val="00EF59DA"/>
    <w:rsid w:val="00F40659"/>
    <w:rsid w:val="00F5696D"/>
    <w:rsid w:val="00F85B2F"/>
    <w:rsid w:val="00F92C93"/>
    <w:rsid w:val="00F94B26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E3112-AEAD-421C-9DE5-1F58CB49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192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178</cp:revision>
  <dcterms:created xsi:type="dcterms:W3CDTF">2018-06-01T09:00:00Z</dcterms:created>
  <dcterms:modified xsi:type="dcterms:W3CDTF">2018-06-11T15:39:00Z</dcterms:modified>
</cp:coreProperties>
</file>