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85F" w:rsidRDefault="00B6135D" w:rsidP="000C59D9">
      <w:pPr>
        <w:pStyle w:val="2"/>
        <w:rPr>
          <w:shd w:val="clear" w:color="auto" w:fill="FAFAFA"/>
        </w:rPr>
      </w:pPr>
      <w:r>
        <w:t>Охрана труда и техника безопасности</w:t>
      </w:r>
    </w:p>
    <w:p w:rsidR="00F45364" w:rsidRPr="004C37B1" w:rsidRDefault="00F45364" w:rsidP="00F45364">
      <w:r w:rsidRPr="004C37B1">
        <w:t>Определение класса условий труда на рабочих местах проводится с целью:</w:t>
      </w:r>
    </w:p>
    <w:p w:rsidR="00764626" w:rsidRDefault="00F45364" w:rsidP="00F45364">
      <w:pPr>
        <w:pStyle w:val="ab"/>
        <w:numPr>
          <w:ilvl w:val="0"/>
          <w:numId w:val="2"/>
        </w:numPr>
      </w:pPr>
      <w:r>
        <w:t>Установление приоритетности оздоровительных мероприятий</w:t>
      </w:r>
    </w:p>
    <w:p w:rsidR="00F45364" w:rsidRDefault="00F45364" w:rsidP="00F45364">
      <w:pPr>
        <w:pStyle w:val="ab"/>
        <w:numPr>
          <w:ilvl w:val="0"/>
          <w:numId w:val="2"/>
        </w:numPr>
      </w:pPr>
      <w:r>
        <w:t>Создание банка данных по существующим условиям труда</w:t>
      </w:r>
    </w:p>
    <w:p w:rsidR="00F45364" w:rsidRDefault="00F45364" w:rsidP="00F45364">
      <w:pPr>
        <w:pStyle w:val="ab"/>
        <w:numPr>
          <w:ilvl w:val="0"/>
          <w:numId w:val="2"/>
        </w:numPr>
      </w:pPr>
      <w:r>
        <w:t>Определение выплат и компенсаций за вредные условия труда</w:t>
      </w:r>
    </w:p>
    <w:p w:rsidR="00B6135D" w:rsidRDefault="00B6135D" w:rsidP="00C7685F">
      <w:pPr>
        <w:rPr>
          <w:shd w:val="clear" w:color="auto" w:fill="FFFFFF"/>
        </w:rPr>
      </w:pPr>
      <w:bookmarkStart w:id="0" w:name="_GoBack"/>
      <w:bookmarkEnd w:id="0"/>
    </w:p>
    <w:sectPr w:rsidR="00B6135D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F26"/>
    <w:multiLevelType w:val="hybridMultilevel"/>
    <w:tmpl w:val="7CCE6764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C59D9"/>
    <w:rsid w:val="000F1A2C"/>
    <w:rsid w:val="001A5A34"/>
    <w:rsid w:val="002A3507"/>
    <w:rsid w:val="002A3F55"/>
    <w:rsid w:val="00537A4F"/>
    <w:rsid w:val="00571FD3"/>
    <w:rsid w:val="005D5B91"/>
    <w:rsid w:val="006921B6"/>
    <w:rsid w:val="00725C2D"/>
    <w:rsid w:val="00764626"/>
    <w:rsid w:val="007C6E2F"/>
    <w:rsid w:val="007E56FC"/>
    <w:rsid w:val="00861794"/>
    <w:rsid w:val="00877865"/>
    <w:rsid w:val="00AC61FE"/>
    <w:rsid w:val="00AF32AD"/>
    <w:rsid w:val="00B6135D"/>
    <w:rsid w:val="00B80655"/>
    <w:rsid w:val="00C343E6"/>
    <w:rsid w:val="00C66465"/>
    <w:rsid w:val="00C7685F"/>
    <w:rsid w:val="00C92E33"/>
    <w:rsid w:val="00F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85F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Body Text"/>
    <w:basedOn w:val="a"/>
    <w:link w:val="aa"/>
    <w:rsid w:val="00F45364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F453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rsid w:val="00F4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93E42-D086-4BC8-A610-21AD89B2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4</cp:revision>
  <dcterms:created xsi:type="dcterms:W3CDTF">2018-06-02T13:55:00Z</dcterms:created>
  <dcterms:modified xsi:type="dcterms:W3CDTF">2018-06-02T14:05:00Z</dcterms:modified>
</cp:coreProperties>
</file>