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C7685F" w:rsidP="000C59D9">
      <w:pPr>
        <w:pStyle w:val="2"/>
        <w:rPr>
          <w:shd w:val="clear" w:color="auto" w:fill="FAFAFA"/>
        </w:rPr>
      </w:pPr>
      <w:r>
        <w:t>Обзор аналогичных программных продуктов</w:t>
      </w:r>
      <w:r>
        <w:rPr>
          <w:shd w:val="clear" w:color="auto" w:fill="FAFAFA"/>
        </w:rPr>
        <w:t xml:space="preserve"> </w:t>
      </w:r>
    </w:p>
    <w:p w:rsidR="00861794" w:rsidRPr="00861794" w:rsidRDefault="00861794" w:rsidP="00861794">
      <w:r>
        <w:t>Исследуя предметную область, необходимо ознакомиться с самим понятием портала и его вариациями. И в особенности изучить понятие образовательного портала.</w:t>
      </w:r>
    </w:p>
    <w:p w:rsidR="00C7685F" w:rsidRDefault="00C7685F" w:rsidP="00C7685F">
      <w:pPr>
        <w:rPr>
          <w:shd w:val="clear" w:color="auto" w:fill="FFFFFF"/>
        </w:rPr>
      </w:pPr>
      <w:r>
        <w:rPr>
          <w:shd w:val="clear" w:color="auto" w:fill="FAFAFA"/>
        </w:rPr>
        <w:t>П</w:t>
      </w:r>
      <w:r>
        <w:rPr>
          <w:shd w:val="clear" w:color="auto" w:fill="FFFFFF"/>
        </w:rPr>
        <w:t>ортал выступает в качестве базового и унифицированного интерфейса, позволяет создать единую точку входа для работы с приложениями с общей политикой авторизации и разграничения прав доступа, единым пользовательским интерфейсом, возможностью регулирования набора предоставляемых сервисов.</w:t>
      </w:r>
    </w:p>
    <w:p w:rsidR="00C7685F" w:rsidRDefault="00C7685F" w:rsidP="00C7685F">
      <w:pPr>
        <w:rPr>
          <w:shd w:val="clear" w:color="auto" w:fill="FFFFFF"/>
        </w:rPr>
      </w:pPr>
      <w:r>
        <w:rPr>
          <w:shd w:val="clear" w:color="auto" w:fill="FFFFFF"/>
        </w:rPr>
        <w:t>Исходя из этого определения, необходимо сначала исследовать существующие «приложения», которые можно будет объединить в единую информационную среду.</w:t>
      </w:r>
    </w:p>
    <w:p w:rsidR="00764626" w:rsidRDefault="00764626" w:rsidP="00C7685F">
      <w:pPr>
        <w:rPr>
          <w:shd w:val="clear" w:color="auto" w:fill="FFFFFF"/>
        </w:rPr>
      </w:pPr>
    </w:p>
    <w:p w:rsidR="00764626" w:rsidRDefault="00764626" w:rsidP="00C7685F">
      <w:pPr>
        <w:rPr>
          <w:shd w:val="clear" w:color="auto" w:fill="FFFFFF"/>
        </w:rPr>
      </w:pPr>
      <w:bookmarkStart w:id="0" w:name="_GoBack"/>
      <w:bookmarkEnd w:id="0"/>
    </w:p>
    <w:sectPr w:rsidR="00764626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C59D9"/>
    <w:rsid w:val="000F1A2C"/>
    <w:rsid w:val="001A5A34"/>
    <w:rsid w:val="002A3507"/>
    <w:rsid w:val="002A3F55"/>
    <w:rsid w:val="00537A4F"/>
    <w:rsid w:val="00571FD3"/>
    <w:rsid w:val="005D5B91"/>
    <w:rsid w:val="006921B6"/>
    <w:rsid w:val="00725C2D"/>
    <w:rsid w:val="00764626"/>
    <w:rsid w:val="007C6E2F"/>
    <w:rsid w:val="007E56FC"/>
    <w:rsid w:val="00861794"/>
    <w:rsid w:val="00877865"/>
    <w:rsid w:val="00AC61FE"/>
    <w:rsid w:val="00AF32AD"/>
    <w:rsid w:val="00B80655"/>
    <w:rsid w:val="00C343E6"/>
    <w:rsid w:val="00C66465"/>
    <w:rsid w:val="00C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64077-0FDD-4426-9EAD-8F39BFD8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9</cp:revision>
  <dcterms:created xsi:type="dcterms:W3CDTF">2018-06-01T09:00:00Z</dcterms:created>
  <dcterms:modified xsi:type="dcterms:W3CDTF">2018-06-02T13:30:00Z</dcterms:modified>
</cp:coreProperties>
</file>