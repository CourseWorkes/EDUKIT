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C6711E" w:rsidRDefault="00D023FB" w:rsidP="00261AFE">
      <w:r>
        <w:t>С появлением</w:t>
      </w:r>
      <w:r w:rsidR="00C6711E">
        <w:t xml:space="preserve"> вычислительных машин, которые позволили преобразиться </w:t>
      </w:r>
      <w:r>
        <w:t xml:space="preserve"> </w:t>
      </w:r>
      <w:r w:rsidR="00C6711E">
        <w:t>информационным технологиям до неузнаваемости, стало возможным автоматизировать различные процессы человеческой деятельности. К основным сферами, в которых активно используются современные информационные технологи:</w:t>
      </w:r>
    </w:p>
    <w:p w:rsidR="00D023FB" w:rsidRDefault="00C6711E" w:rsidP="00C6711E">
      <w:pPr>
        <w:pStyle w:val="a9"/>
        <w:numPr>
          <w:ilvl w:val="0"/>
          <w:numId w:val="4"/>
        </w:numPr>
      </w:pPr>
      <w:r>
        <w:t>Наука</w:t>
      </w:r>
    </w:p>
    <w:p w:rsidR="00C6711E" w:rsidRDefault="00C6711E" w:rsidP="00C6711E">
      <w:pPr>
        <w:pStyle w:val="a9"/>
        <w:numPr>
          <w:ilvl w:val="0"/>
          <w:numId w:val="4"/>
        </w:numPr>
      </w:pPr>
      <w:r>
        <w:t>Медицина</w:t>
      </w:r>
    </w:p>
    <w:p w:rsidR="00C6711E" w:rsidRDefault="00FF2194" w:rsidP="00C6711E">
      <w:pPr>
        <w:pStyle w:val="a9"/>
        <w:numPr>
          <w:ilvl w:val="0"/>
          <w:numId w:val="4"/>
        </w:numPr>
      </w:pPr>
      <w:r>
        <w:t>Образование</w:t>
      </w:r>
    </w:p>
    <w:p w:rsidR="00FF2194" w:rsidRDefault="00FF2194" w:rsidP="00C6711E">
      <w:pPr>
        <w:pStyle w:val="a9"/>
        <w:numPr>
          <w:ilvl w:val="0"/>
          <w:numId w:val="4"/>
        </w:numPr>
      </w:pPr>
      <w:r>
        <w:t>Государственное управление и экономика</w:t>
      </w:r>
    </w:p>
    <w:p w:rsidR="005D76A4" w:rsidRDefault="005D76A4" w:rsidP="00261AFE">
      <w:r>
        <w:t xml:space="preserve">Цель выпускной квалификационной работы – внести вклад в создание единой информационной системы для ФГБОУ ВО «МГУТУ имен. К.Г. Разумовского (ПКУ)» УНИКИТ (далее ИСК </w:t>
      </w:r>
      <w:r>
        <w:rPr>
          <w:lang w:val="en-US"/>
        </w:rPr>
        <w:t>EDUKIT</w:t>
      </w:r>
      <w:r w:rsidRPr="00D023FB">
        <w:t>)</w:t>
      </w:r>
      <w:r>
        <w:t>.</w:t>
      </w:r>
    </w:p>
    <w:p w:rsidR="00367FA5" w:rsidRDefault="00367FA5" w:rsidP="00261AFE">
      <w:r>
        <w:t>Результатом по окончанию разработки ВКР будет является веб-портал, который будет является основным сайтом колледжа.</w:t>
      </w:r>
    </w:p>
    <w:p w:rsidR="0076418E" w:rsidRDefault="00D023FB" w:rsidP="00261AFE">
      <w:r>
        <w:t>Основные этапы</w:t>
      </w:r>
      <w:r w:rsidR="0076418E">
        <w:t xml:space="preserve"> в разработке ВКР:</w:t>
      </w:r>
    </w:p>
    <w:p w:rsidR="00261AFE" w:rsidRDefault="00CC4AD0" w:rsidP="0076418E">
      <w:pPr>
        <w:pStyle w:val="a9"/>
        <w:numPr>
          <w:ilvl w:val="1"/>
          <w:numId w:val="2"/>
        </w:numPr>
      </w:pPr>
      <w:r>
        <w:t>Анализ предметной области</w:t>
      </w:r>
    </w:p>
    <w:p w:rsidR="00367FA5" w:rsidRDefault="00367FA5" w:rsidP="0076418E">
      <w:pPr>
        <w:pStyle w:val="a9"/>
        <w:numPr>
          <w:ilvl w:val="1"/>
          <w:numId w:val="2"/>
        </w:numPr>
      </w:pPr>
      <w:r>
        <w:t>Анализ аналогичных продуктов</w:t>
      </w:r>
    </w:p>
    <w:p w:rsidR="00770E45" w:rsidRDefault="00770E45" w:rsidP="0076418E">
      <w:pPr>
        <w:pStyle w:val="a9"/>
        <w:numPr>
          <w:ilvl w:val="1"/>
          <w:numId w:val="2"/>
        </w:numPr>
      </w:pPr>
      <w:r>
        <w:t>Проектирование базы данных</w:t>
      </w:r>
    </w:p>
    <w:p w:rsidR="00EB541E" w:rsidRDefault="00EB541E" w:rsidP="0076418E">
      <w:pPr>
        <w:pStyle w:val="a9"/>
        <w:numPr>
          <w:ilvl w:val="1"/>
          <w:numId w:val="2"/>
        </w:numPr>
      </w:pPr>
      <w:r>
        <w:t>Проектирование основных компонентов</w:t>
      </w:r>
      <w:r w:rsidR="00770E45">
        <w:t xml:space="preserve"> веб-портала</w:t>
      </w:r>
    </w:p>
    <w:p w:rsidR="00EB541E" w:rsidRDefault="00EB541E" w:rsidP="0076418E">
      <w:pPr>
        <w:pStyle w:val="a9"/>
        <w:numPr>
          <w:ilvl w:val="1"/>
          <w:numId w:val="2"/>
        </w:numPr>
      </w:pPr>
      <w:r>
        <w:t>Разработка</w:t>
      </w:r>
    </w:p>
    <w:p w:rsidR="00EB541E" w:rsidRDefault="00EB541E" w:rsidP="0076418E">
      <w:pPr>
        <w:pStyle w:val="a9"/>
        <w:numPr>
          <w:ilvl w:val="1"/>
          <w:numId w:val="2"/>
        </w:numPr>
      </w:pPr>
    </w:p>
    <w:p w:rsidR="00CC4AD0" w:rsidRDefault="00CC4AD0" w:rsidP="00CC4AD0"/>
    <w:p w:rsidR="00CC4AD0" w:rsidRDefault="00CC4AD0" w:rsidP="00CC4AD0"/>
    <w:p w:rsidR="00367FA5" w:rsidRDefault="00367FA5" w:rsidP="00CC4AD0">
      <w:r>
        <w:t>Структура пояснительной записки:</w:t>
      </w:r>
    </w:p>
    <w:p w:rsidR="00367FA5" w:rsidRDefault="00367FA5" w:rsidP="00367FA5">
      <w:pPr>
        <w:pStyle w:val="a9"/>
        <w:numPr>
          <w:ilvl w:val="0"/>
          <w:numId w:val="3"/>
        </w:numPr>
      </w:pPr>
      <w:r>
        <w:t>Введение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Теоретическая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 xml:space="preserve">Практическая часть 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Экономическая часть</w:t>
      </w:r>
    </w:p>
    <w:p w:rsidR="006F244A" w:rsidRDefault="006F244A" w:rsidP="00367FA5">
      <w:pPr>
        <w:pStyle w:val="a9"/>
        <w:numPr>
          <w:ilvl w:val="0"/>
          <w:numId w:val="3"/>
        </w:numPr>
      </w:pPr>
      <w:r>
        <w:t>Охрана труда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t>Заключение</w:t>
      </w:r>
    </w:p>
    <w:p w:rsidR="00CC2C19" w:rsidRDefault="00CC2C19" w:rsidP="00367FA5">
      <w:pPr>
        <w:pStyle w:val="a9"/>
        <w:numPr>
          <w:ilvl w:val="0"/>
          <w:numId w:val="3"/>
        </w:numPr>
      </w:pPr>
      <w:r>
        <w:lastRenderedPageBreak/>
        <w:t>Список используемых источников</w:t>
      </w:r>
      <w:bookmarkStart w:id="0" w:name="_GoBack"/>
      <w:bookmarkEnd w:id="0"/>
    </w:p>
    <w:p w:rsidR="00CC4AD0" w:rsidRDefault="00CC4AD0" w:rsidP="00CC4AD0"/>
    <w:p w:rsidR="00CC4AD0" w:rsidRPr="00261AFE" w:rsidRDefault="00CC4AD0" w:rsidP="00CC4AD0"/>
    <w:sectPr w:rsidR="00CC4AD0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F1A2C"/>
    <w:rsid w:val="00261AFE"/>
    <w:rsid w:val="002A3507"/>
    <w:rsid w:val="002A3F55"/>
    <w:rsid w:val="00367FA5"/>
    <w:rsid w:val="003A1BA1"/>
    <w:rsid w:val="005D76A4"/>
    <w:rsid w:val="005F0841"/>
    <w:rsid w:val="006921B6"/>
    <w:rsid w:val="006F244A"/>
    <w:rsid w:val="0076418E"/>
    <w:rsid w:val="00770E45"/>
    <w:rsid w:val="007C6E2F"/>
    <w:rsid w:val="007E56FC"/>
    <w:rsid w:val="00877865"/>
    <w:rsid w:val="00AC61FE"/>
    <w:rsid w:val="00AF32AD"/>
    <w:rsid w:val="00C6711E"/>
    <w:rsid w:val="00CC2C19"/>
    <w:rsid w:val="00CC4AD0"/>
    <w:rsid w:val="00D023FB"/>
    <w:rsid w:val="00EB541E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939E5-B1D0-4BBD-AAFF-79B186DE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Сергей Басыров</cp:lastModifiedBy>
  <cp:revision>14</cp:revision>
  <dcterms:created xsi:type="dcterms:W3CDTF">2018-05-20T18:53:00Z</dcterms:created>
  <dcterms:modified xsi:type="dcterms:W3CDTF">2018-05-20T19:03:00Z</dcterms:modified>
</cp:coreProperties>
</file>