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113" w:rsidRDefault="002E2113" w:rsidP="002E2113">
      <w:pPr>
        <w:ind w:firstLine="0"/>
      </w:pPr>
    </w:p>
    <w:p w:rsidR="002E2113" w:rsidRDefault="002E2113" w:rsidP="002E2113">
      <w:pPr>
        <w:ind w:firstLine="0"/>
      </w:pPr>
    </w:p>
    <w:p w:rsidR="002E2113" w:rsidRDefault="002E2113" w:rsidP="002E2113">
      <w:pPr>
        <w:ind w:firstLine="0"/>
      </w:pPr>
    </w:p>
    <w:p w:rsidR="002E2113" w:rsidRDefault="002E2113" w:rsidP="002E2113">
      <w:pPr>
        <w:ind w:firstLine="0"/>
      </w:pPr>
    </w:p>
    <w:p w:rsidR="002E2113" w:rsidRDefault="002E2113" w:rsidP="002E2113">
      <w:pPr>
        <w:ind w:firstLine="0"/>
      </w:pPr>
    </w:p>
    <w:p w:rsidR="002E2113" w:rsidRDefault="002E2113" w:rsidP="002E2113">
      <w:pPr>
        <w:ind w:firstLine="0"/>
      </w:pPr>
    </w:p>
    <w:p w:rsidR="002E2113" w:rsidRDefault="002E2113" w:rsidP="002E2113">
      <w:pPr>
        <w:ind w:firstLine="0"/>
      </w:pPr>
    </w:p>
    <w:p w:rsidR="002E2113" w:rsidRDefault="002E2113" w:rsidP="002E2113">
      <w:pPr>
        <w:ind w:firstLine="0"/>
      </w:pPr>
    </w:p>
    <w:p w:rsidR="002E2113" w:rsidRDefault="002E2113" w:rsidP="002E2113">
      <w:pPr>
        <w:ind w:firstLine="0"/>
      </w:pPr>
    </w:p>
    <w:p w:rsidR="002E2113" w:rsidRDefault="002E2113" w:rsidP="002E2113">
      <w:pPr>
        <w:ind w:firstLine="0"/>
      </w:pPr>
    </w:p>
    <w:p w:rsidR="002E2113" w:rsidRDefault="002E2113" w:rsidP="002E2113">
      <w:pPr>
        <w:ind w:firstLine="0"/>
      </w:pPr>
    </w:p>
    <w:p w:rsidR="002E2113" w:rsidRDefault="002E2113" w:rsidP="002E2113">
      <w:pPr>
        <w:ind w:firstLine="0"/>
      </w:pPr>
    </w:p>
    <w:p w:rsidR="002E2113" w:rsidRDefault="002E2113" w:rsidP="002E2113">
      <w:pPr>
        <w:ind w:firstLine="0"/>
      </w:pPr>
    </w:p>
    <w:p w:rsidR="007E56FC" w:rsidRPr="002E2113" w:rsidRDefault="002E2113" w:rsidP="002E2113">
      <w:pPr>
        <w:ind w:firstLine="0"/>
        <w:jc w:val="center"/>
        <w:rPr>
          <w:b/>
          <w:sz w:val="48"/>
        </w:rPr>
      </w:pPr>
      <w:r w:rsidRPr="002E2113">
        <w:rPr>
          <w:b/>
          <w:sz w:val="48"/>
        </w:rPr>
        <w:t>ПРИЛОЖЕНИЕ</w:t>
      </w:r>
    </w:p>
    <w:p w:rsidR="002E2113" w:rsidRDefault="00CF1C3A" w:rsidP="002E2113">
      <w:pPr>
        <w:ind w:firstLine="0"/>
        <w:jc w:val="center"/>
        <w:rPr>
          <w:b/>
          <w:sz w:val="48"/>
        </w:rPr>
      </w:pPr>
      <w:r>
        <w:rPr>
          <w:b/>
          <w:sz w:val="48"/>
        </w:rPr>
        <w:t>ЗНАЧЕНИЕ КОДОВЫХ СЛОВАРЕЙ</w:t>
      </w:r>
    </w:p>
    <w:p w:rsidR="002E2113" w:rsidRDefault="002E2113" w:rsidP="002E2113">
      <w:pPr>
        <w:ind w:firstLine="0"/>
        <w:jc w:val="center"/>
        <w:rPr>
          <w:b/>
          <w:sz w:val="48"/>
        </w:rPr>
        <w:sectPr w:rsidR="002E2113" w:rsidSect="002E2113">
          <w:footerReference w:type="first" r:id="rId9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:rsidR="002E2113" w:rsidRDefault="002E2113" w:rsidP="002E2113">
      <w:r>
        <w:lastRenderedPageBreak/>
        <w:t>Ниже в (Таблица 1) приведён полный список таблиц</w:t>
      </w:r>
      <w:r w:rsidR="00CF1C3A">
        <w:t>, для которых имеются значения по умолчанию</w:t>
      </w:r>
      <w:r w:rsidR="00FA534B">
        <w:t xml:space="preserve"> (далее кодовых словарей)</w:t>
      </w:r>
      <w:r>
        <w:t>.</w:t>
      </w:r>
    </w:p>
    <w:p w:rsidR="00D93DC4" w:rsidRPr="00D93DC4" w:rsidRDefault="00D93DC4" w:rsidP="00D93DC4">
      <w:pPr>
        <w:pStyle w:val="a5"/>
        <w:keepNext/>
      </w:pPr>
      <w:r>
        <w:t xml:space="preserve">Таблица </w:t>
      </w:r>
      <w:r w:rsidR="00054B6B">
        <w:fldChar w:fldCharType="begin"/>
      </w:r>
      <w:r w:rsidR="00054B6B">
        <w:instrText xml:space="preserve"> SEQ Таблица \* ARABIC </w:instrText>
      </w:r>
      <w:r w:rsidR="00054B6B">
        <w:fldChar w:fldCharType="separate"/>
      </w:r>
      <w:r>
        <w:rPr>
          <w:noProof/>
        </w:rPr>
        <w:t>1</w:t>
      </w:r>
      <w:r w:rsidR="00054B6B">
        <w:rPr>
          <w:noProof/>
        </w:rPr>
        <w:fldChar w:fldCharType="end"/>
      </w:r>
      <w:r>
        <w:t xml:space="preserve"> – </w:t>
      </w:r>
      <w:r w:rsidR="005E5121">
        <w:t xml:space="preserve">Полный список </w:t>
      </w:r>
      <w:r w:rsidR="004E311B">
        <w:t>кодовых словарей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3"/>
        <w:gridCol w:w="3502"/>
        <w:gridCol w:w="3516"/>
        <w:gridCol w:w="2800"/>
      </w:tblGrid>
      <w:tr w:rsidR="003114DA" w:rsidTr="00D93DC4">
        <w:tc>
          <w:tcPr>
            <w:tcW w:w="603" w:type="dxa"/>
            <w:shd w:val="clear" w:color="auto" w:fill="D9D9D9" w:themeFill="background1" w:themeFillShade="D9"/>
            <w:vAlign w:val="center"/>
          </w:tcPr>
          <w:p w:rsidR="003114DA" w:rsidRPr="00C770F8" w:rsidRDefault="003114DA" w:rsidP="00D93DC4">
            <w:pPr>
              <w:pStyle w:val="a3"/>
              <w:jc w:val="center"/>
              <w:rPr>
                <w:b/>
              </w:rPr>
            </w:pPr>
            <w:r w:rsidRPr="00C770F8">
              <w:rPr>
                <w:b/>
              </w:rPr>
              <w:t>№</w:t>
            </w:r>
          </w:p>
        </w:tc>
        <w:tc>
          <w:tcPr>
            <w:tcW w:w="3502" w:type="dxa"/>
            <w:shd w:val="clear" w:color="auto" w:fill="D9D9D9" w:themeFill="background1" w:themeFillShade="D9"/>
            <w:vAlign w:val="center"/>
          </w:tcPr>
          <w:p w:rsidR="003114DA" w:rsidRPr="00C770F8" w:rsidRDefault="003114DA" w:rsidP="00D93DC4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Логическое н</w:t>
            </w:r>
            <w:r w:rsidRPr="00C770F8">
              <w:rPr>
                <w:b/>
              </w:rPr>
              <w:t>азвание таблицы</w:t>
            </w:r>
          </w:p>
        </w:tc>
        <w:tc>
          <w:tcPr>
            <w:tcW w:w="3516" w:type="dxa"/>
            <w:shd w:val="clear" w:color="auto" w:fill="D9D9D9" w:themeFill="background1" w:themeFillShade="D9"/>
            <w:vAlign w:val="center"/>
          </w:tcPr>
          <w:p w:rsidR="003114DA" w:rsidRPr="00C770F8" w:rsidRDefault="003114DA" w:rsidP="00D93DC4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Физическое название таблицы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3114DA" w:rsidRPr="00C770F8" w:rsidRDefault="003114DA" w:rsidP="00D93DC4">
            <w:pPr>
              <w:pStyle w:val="a3"/>
              <w:jc w:val="center"/>
              <w:rPr>
                <w:b/>
              </w:rPr>
            </w:pPr>
            <w:r w:rsidRPr="00C770F8">
              <w:rPr>
                <w:b/>
              </w:rPr>
              <w:t>Описание</w:t>
            </w: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1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2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3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4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5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6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7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8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9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10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11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12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13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14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15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16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17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18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19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20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21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22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23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24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25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26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27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28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29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30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31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32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751D45" w:rsidTr="003114DA">
        <w:tc>
          <w:tcPr>
            <w:tcW w:w="603" w:type="dxa"/>
          </w:tcPr>
          <w:p w:rsidR="00751D45" w:rsidRDefault="00751D45" w:rsidP="00C770F8">
            <w:pPr>
              <w:pStyle w:val="a3"/>
            </w:pPr>
            <w:r>
              <w:t>33</w:t>
            </w:r>
          </w:p>
        </w:tc>
        <w:tc>
          <w:tcPr>
            <w:tcW w:w="3502" w:type="dxa"/>
          </w:tcPr>
          <w:p w:rsidR="00751D45" w:rsidRDefault="00751D45" w:rsidP="00C770F8">
            <w:pPr>
              <w:pStyle w:val="a3"/>
            </w:pPr>
          </w:p>
        </w:tc>
        <w:tc>
          <w:tcPr>
            <w:tcW w:w="3516" w:type="dxa"/>
          </w:tcPr>
          <w:p w:rsidR="00751D45" w:rsidRDefault="00751D45" w:rsidP="00C770F8">
            <w:pPr>
              <w:pStyle w:val="a3"/>
            </w:pPr>
          </w:p>
        </w:tc>
        <w:tc>
          <w:tcPr>
            <w:tcW w:w="2800" w:type="dxa"/>
          </w:tcPr>
          <w:p w:rsidR="00751D45" w:rsidRDefault="00751D45" w:rsidP="00C770F8">
            <w:pPr>
              <w:pStyle w:val="a3"/>
            </w:pPr>
          </w:p>
        </w:tc>
      </w:tr>
      <w:tr w:rsidR="00751D45" w:rsidTr="003114DA">
        <w:tc>
          <w:tcPr>
            <w:tcW w:w="603" w:type="dxa"/>
          </w:tcPr>
          <w:p w:rsidR="00751D45" w:rsidRDefault="00751D45" w:rsidP="00C770F8">
            <w:pPr>
              <w:pStyle w:val="a3"/>
            </w:pPr>
            <w:r>
              <w:t>34</w:t>
            </w:r>
          </w:p>
        </w:tc>
        <w:tc>
          <w:tcPr>
            <w:tcW w:w="3502" w:type="dxa"/>
          </w:tcPr>
          <w:p w:rsidR="00751D45" w:rsidRDefault="00751D45" w:rsidP="00C770F8">
            <w:pPr>
              <w:pStyle w:val="a3"/>
            </w:pPr>
          </w:p>
        </w:tc>
        <w:tc>
          <w:tcPr>
            <w:tcW w:w="3516" w:type="dxa"/>
          </w:tcPr>
          <w:p w:rsidR="00751D45" w:rsidRDefault="00751D45" w:rsidP="00C770F8">
            <w:pPr>
              <w:pStyle w:val="a3"/>
            </w:pPr>
          </w:p>
        </w:tc>
        <w:tc>
          <w:tcPr>
            <w:tcW w:w="2800" w:type="dxa"/>
          </w:tcPr>
          <w:p w:rsidR="00751D45" w:rsidRDefault="00751D45" w:rsidP="00C770F8">
            <w:pPr>
              <w:pStyle w:val="a3"/>
            </w:pPr>
          </w:p>
        </w:tc>
      </w:tr>
      <w:tr w:rsidR="00751D45" w:rsidTr="003114DA">
        <w:tc>
          <w:tcPr>
            <w:tcW w:w="603" w:type="dxa"/>
          </w:tcPr>
          <w:p w:rsidR="00751D45" w:rsidRDefault="00751D45" w:rsidP="00C770F8">
            <w:pPr>
              <w:pStyle w:val="a3"/>
            </w:pPr>
            <w:r>
              <w:t>35</w:t>
            </w:r>
          </w:p>
        </w:tc>
        <w:tc>
          <w:tcPr>
            <w:tcW w:w="3502" w:type="dxa"/>
          </w:tcPr>
          <w:p w:rsidR="00751D45" w:rsidRDefault="00751D45" w:rsidP="00C770F8">
            <w:pPr>
              <w:pStyle w:val="a3"/>
            </w:pPr>
          </w:p>
        </w:tc>
        <w:tc>
          <w:tcPr>
            <w:tcW w:w="3516" w:type="dxa"/>
          </w:tcPr>
          <w:p w:rsidR="00751D45" w:rsidRDefault="00751D45" w:rsidP="00C770F8">
            <w:pPr>
              <w:pStyle w:val="a3"/>
            </w:pPr>
          </w:p>
        </w:tc>
        <w:tc>
          <w:tcPr>
            <w:tcW w:w="2800" w:type="dxa"/>
          </w:tcPr>
          <w:p w:rsidR="00751D45" w:rsidRDefault="00751D45" w:rsidP="00C770F8">
            <w:pPr>
              <w:pStyle w:val="a3"/>
            </w:pPr>
          </w:p>
        </w:tc>
      </w:tr>
      <w:tr w:rsidR="00751D45" w:rsidTr="003114DA">
        <w:tc>
          <w:tcPr>
            <w:tcW w:w="603" w:type="dxa"/>
          </w:tcPr>
          <w:p w:rsidR="00751D45" w:rsidRDefault="00751D45" w:rsidP="00C770F8">
            <w:pPr>
              <w:pStyle w:val="a3"/>
            </w:pPr>
            <w:r>
              <w:t>36</w:t>
            </w:r>
          </w:p>
        </w:tc>
        <w:tc>
          <w:tcPr>
            <w:tcW w:w="3502" w:type="dxa"/>
          </w:tcPr>
          <w:p w:rsidR="00751D45" w:rsidRDefault="00751D45" w:rsidP="00C770F8">
            <w:pPr>
              <w:pStyle w:val="a3"/>
            </w:pPr>
          </w:p>
        </w:tc>
        <w:tc>
          <w:tcPr>
            <w:tcW w:w="3516" w:type="dxa"/>
          </w:tcPr>
          <w:p w:rsidR="00751D45" w:rsidRDefault="00751D45" w:rsidP="00C770F8">
            <w:pPr>
              <w:pStyle w:val="a3"/>
            </w:pPr>
          </w:p>
        </w:tc>
        <w:tc>
          <w:tcPr>
            <w:tcW w:w="2800" w:type="dxa"/>
          </w:tcPr>
          <w:p w:rsidR="00751D45" w:rsidRDefault="00751D45" w:rsidP="00C770F8">
            <w:pPr>
              <w:pStyle w:val="a3"/>
            </w:pPr>
          </w:p>
        </w:tc>
      </w:tr>
    </w:tbl>
    <w:p w:rsidR="002E2113" w:rsidRPr="002E2113" w:rsidRDefault="002E2113" w:rsidP="00751D45"/>
    <w:sectPr w:rsidR="002E2113" w:rsidRPr="002E2113" w:rsidSect="002E2113">
      <w:footerReference w:type="first" r:id="rId10"/>
      <w:pgSz w:w="11906" w:h="16838"/>
      <w:pgMar w:top="567" w:right="567" w:bottom="567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B6B" w:rsidRDefault="00054B6B" w:rsidP="002E2113">
      <w:pPr>
        <w:spacing w:line="240" w:lineRule="auto"/>
      </w:pPr>
      <w:r>
        <w:separator/>
      </w:r>
    </w:p>
  </w:endnote>
  <w:endnote w:type="continuationSeparator" w:id="0">
    <w:p w:rsidR="00054B6B" w:rsidRDefault="00054B6B" w:rsidP="002E21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113" w:rsidRDefault="002E2113" w:rsidP="002E2113">
    <w:pPr>
      <w:pStyle w:val="ab"/>
      <w:ind w:firstLine="0"/>
      <w:jc w:val="center"/>
    </w:pPr>
    <w:r>
      <w:t>Москва</w:t>
    </w:r>
  </w:p>
  <w:p w:rsidR="002E2113" w:rsidRDefault="002E2113" w:rsidP="002E2113">
    <w:pPr>
      <w:pStyle w:val="ab"/>
      <w:ind w:firstLine="0"/>
      <w:jc w:val="center"/>
    </w:pPr>
    <w:r>
      <w:t>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113" w:rsidRDefault="002E2113" w:rsidP="002E2113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B6B" w:rsidRDefault="00054B6B" w:rsidP="002E2113">
      <w:pPr>
        <w:spacing w:line="240" w:lineRule="auto"/>
      </w:pPr>
      <w:r>
        <w:separator/>
      </w:r>
    </w:p>
  </w:footnote>
  <w:footnote w:type="continuationSeparator" w:id="0">
    <w:p w:rsidR="00054B6B" w:rsidRDefault="00054B6B" w:rsidP="002E21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7F"/>
    <w:rsid w:val="00054B6B"/>
    <w:rsid w:val="000F1A2C"/>
    <w:rsid w:val="00213F7F"/>
    <w:rsid w:val="002A3507"/>
    <w:rsid w:val="002A3F55"/>
    <w:rsid w:val="002E2113"/>
    <w:rsid w:val="003114DA"/>
    <w:rsid w:val="004E311B"/>
    <w:rsid w:val="005E5121"/>
    <w:rsid w:val="006921B6"/>
    <w:rsid w:val="00716050"/>
    <w:rsid w:val="00751D45"/>
    <w:rsid w:val="007C6E2F"/>
    <w:rsid w:val="007E56FC"/>
    <w:rsid w:val="00877865"/>
    <w:rsid w:val="00A3327E"/>
    <w:rsid w:val="00AC61FE"/>
    <w:rsid w:val="00AF32AD"/>
    <w:rsid w:val="00C770F8"/>
    <w:rsid w:val="00CF1C3A"/>
    <w:rsid w:val="00D93DC4"/>
    <w:rsid w:val="00ED3BF0"/>
    <w:rsid w:val="00FA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E56FC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E56F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2E211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E2113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2E211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E2113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E56FC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E56F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2E211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E2113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2E211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E211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316BF-B4D9-453B-881C-D04AAE888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 по ГОСТ 7.32.dotx</Template>
  <TotalTime>6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12</cp:revision>
  <dcterms:created xsi:type="dcterms:W3CDTF">2018-04-22T17:27:00Z</dcterms:created>
  <dcterms:modified xsi:type="dcterms:W3CDTF">2018-05-03T15:08:00Z</dcterms:modified>
</cp:coreProperties>
</file>