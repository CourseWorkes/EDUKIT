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113" w:rsidRDefault="002E2113" w:rsidP="002E2113">
      <w:pPr>
        <w:ind w:firstLine="0"/>
      </w:pPr>
    </w:p>
    <w:p w:rsidR="002E2113" w:rsidRDefault="002E2113" w:rsidP="002E2113">
      <w:pPr>
        <w:ind w:firstLine="0"/>
      </w:pPr>
    </w:p>
    <w:p w:rsidR="002E2113" w:rsidRDefault="002E2113" w:rsidP="002E2113">
      <w:pPr>
        <w:ind w:firstLine="0"/>
      </w:pPr>
    </w:p>
    <w:p w:rsidR="002E2113" w:rsidRDefault="002E2113" w:rsidP="002E2113">
      <w:pPr>
        <w:ind w:firstLine="0"/>
      </w:pPr>
    </w:p>
    <w:p w:rsidR="002E2113" w:rsidRDefault="002E2113" w:rsidP="002E2113">
      <w:pPr>
        <w:ind w:firstLine="0"/>
      </w:pPr>
    </w:p>
    <w:p w:rsidR="002E2113" w:rsidRDefault="002E2113" w:rsidP="002E2113">
      <w:pPr>
        <w:ind w:firstLine="0"/>
      </w:pPr>
    </w:p>
    <w:p w:rsidR="002E2113" w:rsidRDefault="002E2113" w:rsidP="002E2113">
      <w:pPr>
        <w:ind w:firstLine="0"/>
      </w:pPr>
    </w:p>
    <w:p w:rsidR="002E2113" w:rsidRDefault="002E2113" w:rsidP="002E2113">
      <w:pPr>
        <w:ind w:firstLine="0"/>
      </w:pPr>
    </w:p>
    <w:p w:rsidR="002E2113" w:rsidRDefault="002E2113" w:rsidP="002E2113">
      <w:pPr>
        <w:ind w:firstLine="0"/>
      </w:pPr>
    </w:p>
    <w:p w:rsidR="002E2113" w:rsidRDefault="002E2113" w:rsidP="002E2113">
      <w:pPr>
        <w:ind w:firstLine="0"/>
      </w:pPr>
    </w:p>
    <w:p w:rsidR="002E2113" w:rsidRDefault="002E2113" w:rsidP="002E2113">
      <w:pPr>
        <w:ind w:firstLine="0"/>
      </w:pPr>
    </w:p>
    <w:p w:rsidR="002E2113" w:rsidRDefault="002E2113" w:rsidP="002E2113">
      <w:pPr>
        <w:ind w:firstLine="0"/>
      </w:pPr>
    </w:p>
    <w:p w:rsidR="002E2113" w:rsidRDefault="002E2113" w:rsidP="002E2113">
      <w:pPr>
        <w:ind w:firstLine="0"/>
      </w:pPr>
    </w:p>
    <w:p w:rsidR="007E56FC" w:rsidRPr="002E2113" w:rsidRDefault="002E2113" w:rsidP="002E2113">
      <w:pPr>
        <w:ind w:firstLine="0"/>
        <w:jc w:val="center"/>
        <w:rPr>
          <w:b/>
          <w:sz w:val="48"/>
        </w:rPr>
      </w:pPr>
      <w:r w:rsidRPr="002E2113">
        <w:rPr>
          <w:b/>
          <w:sz w:val="48"/>
        </w:rPr>
        <w:t>ПРИЛОЖЕНИЕ</w:t>
      </w:r>
    </w:p>
    <w:p w:rsidR="002E2113" w:rsidRDefault="002E2113" w:rsidP="002E2113">
      <w:pPr>
        <w:ind w:firstLine="0"/>
        <w:jc w:val="center"/>
        <w:rPr>
          <w:b/>
          <w:sz w:val="48"/>
        </w:rPr>
      </w:pPr>
      <w:r w:rsidRPr="002E2113">
        <w:rPr>
          <w:b/>
          <w:sz w:val="48"/>
        </w:rPr>
        <w:t>ОПИСАНИЕ ТАБЛИЦ</w:t>
      </w:r>
    </w:p>
    <w:p w:rsidR="002E2113" w:rsidRDefault="002E2113" w:rsidP="002E2113">
      <w:pPr>
        <w:ind w:firstLine="0"/>
        <w:jc w:val="center"/>
        <w:rPr>
          <w:b/>
          <w:sz w:val="48"/>
        </w:rPr>
        <w:sectPr w:rsidR="002E2113" w:rsidSect="002E2113">
          <w:footerReference w:type="first" r:id="rId9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:rsidR="002E2113" w:rsidRDefault="002E2113" w:rsidP="002E2113">
      <w:r>
        <w:lastRenderedPageBreak/>
        <w:t xml:space="preserve">Ниже </w:t>
      </w:r>
      <w:proofErr w:type="gramStart"/>
      <w:r>
        <w:t>в</w:t>
      </w:r>
      <w:proofErr w:type="gramEnd"/>
      <w:r>
        <w:t xml:space="preserve"> (</w:t>
      </w:r>
      <w:proofErr w:type="gramStart"/>
      <w:r>
        <w:t>Таблица</w:t>
      </w:r>
      <w:proofErr w:type="gramEnd"/>
      <w:r>
        <w:t xml:space="preserve"> 1) приведён полный список таблиц с описанием их назначения.</w:t>
      </w:r>
    </w:p>
    <w:p w:rsidR="00D93DC4" w:rsidRPr="00D93DC4" w:rsidRDefault="00D93DC4" w:rsidP="00D93DC4">
      <w:pPr>
        <w:pStyle w:val="a5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</w:t>
      </w:r>
      <w:r w:rsidR="005E5121">
        <w:t>Полный список таблиц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3"/>
        <w:gridCol w:w="3502"/>
        <w:gridCol w:w="3516"/>
        <w:gridCol w:w="2800"/>
      </w:tblGrid>
      <w:tr w:rsidR="003114DA" w:rsidTr="00D93DC4">
        <w:tc>
          <w:tcPr>
            <w:tcW w:w="603" w:type="dxa"/>
            <w:shd w:val="clear" w:color="auto" w:fill="D9D9D9" w:themeFill="background1" w:themeFillShade="D9"/>
            <w:vAlign w:val="center"/>
          </w:tcPr>
          <w:p w:rsidR="003114DA" w:rsidRPr="00C770F8" w:rsidRDefault="003114DA" w:rsidP="00D93DC4">
            <w:pPr>
              <w:pStyle w:val="a3"/>
              <w:jc w:val="center"/>
              <w:rPr>
                <w:b/>
              </w:rPr>
            </w:pPr>
            <w:r w:rsidRPr="00C770F8">
              <w:rPr>
                <w:b/>
              </w:rPr>
              <w:t>№</w:t>
            </w:r>
          </w:p>
        </w:tc>
        <w:tc>
          <w:tcPr>
            <w:tcW w:w="3502" w:type="dxa"/>
            <w:shd w:val="clear" w:color="auto" w:fill="D9D9D9" w:themeFill="background1" w:themeFillShade="D9"/>
            <w:vAlign w:val="center"/>
          </w:tcPr>
          <w:p w:rsidR="003114DA" w:rsidRPr="00C770F8" w:rsidRDefault="003114DA" w:rsidP="00D93DC4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Логическое н</w:t>
            </w:r>
            <w:r w:rsidRPr="00C770F8">
              <w:rPr>
                <w:b/>
              </w:rPr>
              <w:t>азвание таблицы</w:t>
            </w:r>
          </w:p>
        </w:tc>
        <w:tc>
          <w:tcPr>
            <w:tcW w:w="3516" w:type="dxa"/>
            <w:shd w:val="clear" w:color="auto" w:fill="D9D9D9" w:themeFill="background1" w:themeFillShade="D9"/>
            <w:vAlign w:val="center"/>
          </w:tcPr>
          <w:p w:rsidR="003114DA" w:rsidRPr="00C770F8" w:rsidRDefault="003114DA" w:rsidP="00D93DC4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Физическое название таблицы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3114DA" w:rsidRPr="00C770F8" w:rsidRDefault="003114DA" w:rsidP="00D93DC4">
            <w:pPr>
              <w:pStyle w:val="a3"/>
              <w:jc w:val="center"/>
              <w:rPr>
                <w:b/>
              </w:rPr>
            </w:pPr>
            <w:r w:rsidRPr="00C770F8">
              <w:rPr>
                <w:b/>
              </w:rPr>
              <w:t>Описание</w:t>
            </w: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1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2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3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4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5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6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7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8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9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10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11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12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13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14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15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16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17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18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19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20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21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22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23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24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25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26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27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28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29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30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31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3114DA" w:rsidTr="003114DA">
        <w:tc>
          <w:tcPr>
            <w:tcW w:w="603" w:type="dxa"/>
          </w:tcPr>
          <w:p w:rsidR="003114DA" w:rsidRDefault="003114DA" w:rsidP="00C770F8">
            <w:pPr>
              <w:pStyle w:val="a3"/>
            </w:pPr>
            <w:r>
              <w:t>32</w:t>
            </w:r>
          </w:p>
        </w:tc>
        <w:tc>
          <w:tcPr>
            <w:tcW w:w="3502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3516" w:type="dxa"/>
          </w:tcPr>
          <w:p w:rsidR="003114DA" w:rsidRDefault="003114DA" w:rsidP="00C770F8">
            <w:pPr>
              <w:pStyle w:val="a3"/>
            </w:pPr>
          </w:p>
        </w:tc>
        <w:tc>
          <w:tcPr>
            <w:tcW w:w="2800" w:type="dxa"/>
          </w:tcPr>
          <w:p w:rsidR="003114DA" w:rsidRDefault="003114DA" w:rsidP="00C770F8">
            <w:pPr>
              <w:pStyle w:val="a3"/>
            </w:pPr>
          </w:p>
        </w:tc>
      </w:tr>
      <w:tr w:rsidR="00751D45" w:rsidTr="003114DA">
        <w:tc>
          <w:tcPr>
            <w:tcW w:w="603" w:type="dxa"/>
          </w:tcPr>
          <w:p w:rsidR="00751D45" w:rsidRDefault="00751D45" w:rsidP="00C770F8">
            <w:pPr>
              <w:pStyle w:val="a3"/>
            </w:pPr>
            <w:r>
              <w:t>33</w:t>
            </w:r>
          </w:p>
        </w:tc>
        <w:tc>
          <w:tcPr>
            <w:tcW w:w="3502" w:type="dxa"/>
          </w:tcPr>
          <w:p w:rsidR="00751D45" w:rsidRDefault="00751D45" w:rsidP="00C770F8">
            <w:pPr>
              <w:pStyle w:val="a3"/>
            </w:pPr>
          </w:p>
        </w:tc>
        <w:tc>
          <w:tcPr>
            <w:tcW w:w="3516" w:type="dxa"/>
          </w:tcPr>
          <w:p w:rsidR="00751D45" w:rsidRDefault="00751D45" w:rsidP="00C770F8">
            <w:pPr>
              <w:pStyle w:val="a3"/>
            </w:pPr>
          </w:p>
        </w:tc>
        <w:tc>
          <w:tcPr>
            <w:tcW w:w="2800" w:type="dxa"/>
          </w:tcPr>
          <w:p w:rsidR="00751D45" w:rsidRDefault="00751D45" w:rsidP="00C770F8">
            <w:pPr>
              <w:pStyle w:val="a3"/>
            </w:pPr>
          </w:p>
        </w:tc>
      </w:tr>
      <w:tr w:rsidR="00751D45" w:rsidTr="003114DA">
        <w:tc>
          <w:tcPr>
            <w:tcW w:w="603" w:type="dxa"/>
          </w:tcPr>
          <w:p w:rsidR="00751D45" w:rsidRDefault="00751D45" w:rsidP="00C770F8">
            <w:pPr>
              <w:pStyle w:val="a3"/>
            </w:pPr>
            <w:r>
              <w:t>34</w:t>
            </w:r>
          </w:p>
        </w:tc>
        <w:tc>
          <w:tcPr>
            <w:tcW w:w="3502" w:type="dxa"/>
          </w:tcPr>
          <w:p w:rsidR="00751D45" w:rsidRDefault="00751D45" w:rsidP="00C770F8">
            <w:pPr>
              <w:pStyle w:val="a3"/>
            </w:pPr>
          </w:p>
        </w:tc>
        <w:tc>
          <w:tcPr>
            <w:tcW w:w="3516" w:type="dxa"/>
          </w:tcPr>
          <w:p w:rsidR="00751D45" w:rsidRDefault="00751D45" w:rsidP="00C770F8">
            <w:pPr>
              <w:pStyle w:val="a3"/>
            </w:pPr>
          </w:p>
        </w:tc>
        <w:tc>
          <w:tcPr>
            <w:tcW w:w="2800" w:type="dxa"/>
          </w:tcPr>
          <w:p w:rsidR="00751D45" w:rsidRDefault="00751D45" w:rsidP="00C770F8">
            <w:pPr>
              <w:pStyle w:val="a3"/>
            </w:pPr>
          </w:p>
        </w:tc>
      </w:tr>
      <w:tr w:rsidR="00751D45" w:rsidTr="003114DA">
        <w:tc>
          <w:tcPr>
            <w:tcW w:w="603" w:type="dxa"/>
          </w:tcPr>
          <w:p w:rsidR="00751D45" w:rsidRDefault="00751D45" w:rsidP="00C770F8">
            <w:pPr>
              <w:pStyle w:val="a3"/>
            </w:pPr>
            <w:r>
              <w:t>35</w:t>
            </w:r>
          </w:p>
        </w:tc>
        <w:tc>
          <w:tcPr>
            <w:tcW w:w="3502" w:type="dxa"/>
          </w:tcPr>
          <w:p w:rsidR="00751D45" w:rsidRDefault="00751D45" w:rsidP="00C770F8">
            <w:pPr>
              <w:pStyle w:val="a3"/>
            </w:pPr>
          </w:p>
        </w:tc>
        <w:tc>
          <w:tcPr>
            <w:tcW w:w="3516" w:type="dxa"/>
          </w:tcPr>
          <w:p w:rsidR="00751D45" w:rsidRDefault="00751D45" w:rsidP="00C770F8">
            <w:pPr>
              <w:pStyle w:val="a3"/>
            </w:pPr>
          </w:p>
        </w:tc>
        <w:tc>
          <w:tcPr>
            <w:tcW w:w="2800" w:type="dxa"/>
          </w:tcPr>
          <w:p w:rsidR="00751D45" w:rsidRDefault="00751D45" w:rsidP="00C770F8">
            <w:pPr>
              <w:pStyle w:val="a3"/>
            </w:pPr>
          </w:p>
        </w:tc>
      </w:tr>
      <w:tr w:rsidR="00751D45" w:rsidTr="003114DA">
        <w:tc>
          <w:tcPr>
            <w:tcW w:w="603" w:type="dxa"/>
          </w:tcPr>
          <w:p w:rsidR="00751D45" w:rsidRDefault="00751D45" w:rsidP="00C770F8">
            <w:pPr>
              <w:pStyle w:val="a3"/>
            </w:pPr>
            <w:r>
              <w:t>36</w:t>
            </w:r>
          </w:p>
        </w:tc>
        <w:tc>
          <w:tcPr>
            <w:tcW w:w="3502" w:type="dxa"/>
          </w:tcPr>
          <w:p w:rsidR="00751D45" w:rsidRDefault="00751D45" w:rsidP="00C770F8">
            <w:pPr>
              <w:pStyle w:val="a3"/>
            </w:pPr>
          </w:p>
        </w:tc>
        <w:tc>
          <w:tcPr>
            <w:tcW w:w="3516" w:type="dxa"/>
          </w:tcPr>
          <w:p w:rsidR="00751D45" w:rsidRDefault="00751D45" w:rsidP="00C770F8">
            <w:pPr>
              <w:pStyle w:val="a3"/>
            </w:pPr>
          </w:p>
        </w:tc>
        <w:tc>
          <w:tcPr>
            <w:tcW w:w="2800" w:type="dxa"/>
          </w:tcPr>
          <w:p w:rsidR="00751D45" w:rsidRDefault="00751D45" w:rsidP="00C770F8">
            <w:pPr>
              <w:pStyle w:val="a3"/>
            </w:pPr>
          </w:p>
        </w:tc>
      </w:tr>
    </w:tbl>
    <w:p w:rsidR="002E2113" w:rsidRPr="002E2113" w:rsidRDefault="002E2113" w:rsidP="00751D45">
      <w:bookmarkStart w:id="0" w:name="_GoBack"/>
      <w:bookmarkEnd w:id="0"/>
    </w:p>
    <w:sectPr w:rsidR="002E2113" w:rsidRPr="002E2113" w:rsidSect="002E2113">
      <w:footerReference w:type="first" r:id="rId10"/>
      <w:pgSz w:w="11906" w:h="16838"/>
      <w:pgMar w:top="567" w:right="567" w:bottom="567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050" w:rsidRDefault="00716050" w:rsidP="002E2113">
      <w:pPr>
        <w:spacing w:line="240" w:lineRule="auto"/>
      </w:pPr>
      <w:r>
        <w:separator/>
      </w:r>
    </w:p>
  </w:endnote>
  <w:endnote w:type="continuationSeparator" w:id="0">
    <w:p w:rsidR="00716050" w:rsidRDefault="00716050" w:rsidP="002E21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113" w:rsidRDefault="002E2113" w:rsidP="002E2113">
    <w:pPr>
      <w:pStyle w:val="ab"/>
      <w:ind w:firstLine="0"/>
      <w:jc w:val="center"/>
    </w:pPr>
    <w:r>
      <w:t>Москва</w:t>
    </w:r>
  </w:p>
  <w:p w:rsidR="002E2113" w:rsidRDefault="002E2113" w:rsidP="002E2113">
    <w:pPr>
      <w:pStyle w:val="ab"/>
      <w:ind w:firstLine="0"/>
      <w:jc w:val="center"/>
    </w:pPr>
    <w:r>
      <w:t>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113" w:rsidRDefault="002E2113" w:rsidP="002E2113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050" w:rsidRDefault="00716050" w:rsidP="002E2113">
      <w:pPr>
        <w:spacing w:line="240" w:lineRule="auto"/>
      </w:pPr>
      <w:r>
        <w:separator/>
      </w:r>
    </w:p>
  </w:footnote>
  <w:footnote w:type="continuationSeparator" w:id="0">
    <w:p w:rsidR="00716050" w:rsidRDefault="00716050" w:rsidP="002E21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F7F"/>
    <w:rsid w:val="000F1A2C"/>
    <w:rsid w:val="00213F7F"/>
    <w:rsid w:val="002A3507"/>
    <w:rsid w:val="002A3F55"/>
    <w:rsid w:val="002E2113"/>
    <w:rsid w:val="003114DA"/>
    <w:rsid w:val="005E5121"/>
    <w:rsid w:val="006921B6"/>
    <w:rsid w:val="00716050"/>
    <w:rsid w:val="00751D45"/>
    <w:rsid w:val="007C6E2F"/>
    <w:rsid w:val="007E56FC"/>
    <w:rsid w:val="00877865"/>
    <w:rsid w:val="00AC61FE"/>
    <w:rsid w:val="00AF32AD"/>
    <w:rsid w:val="00C770F8"/>
    <w:rsid w:val="00D93DC4"/>
    <w:rsid w:val="00ED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E56FC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E56F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2E211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E2113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2E211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E2113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E56FC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E56F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2E211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E2113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2E211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E211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0E655-E90F-42B5-9991-65D2B1B21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 по ГОСТ 7.32.dotx</Template>
  <TotalTime>5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8</cp:revision>
  <dcterms:created xsi:type="dcterms:W3CDTF">2018-04-22T17:27:00Z</dcterms:created>
  <dcterms:modified xsi:type="dcterms:W3CDTF">2018-04-22T17:32:00Z</dcterms:modified>
</cp:coreProperties>
</file>